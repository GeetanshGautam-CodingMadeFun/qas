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02020"/>
  <w:body>
    <w:p w14:paraId="2CA57D85" w14:textId="4A960063" w:rsidR="00873CED" w:rsidRPr="0090375C" w:rsidRDefault="00A779DA" w:rsidP="0009401B">
      <w:pPr>
        <w:spacing w:after="0" w:line="276" w:lineRule="auto"/>
        <w:jc w:val="center"/>
        <w:rPr>
          <w:rFonts w:cs="Courier New"/>
          <w:b/>
          <w:bCs/>
          <w:color w:val="008888" w:themeColor="text1"/>
          <w:sz w:val="56"/>
          <w:szCs w:val="52"/>
        </w:rPr>
      </w:pPr>
      <w:r w:rsidRPr="0090375C">
        <w:rPr>
          <w:rFonts w:cs="Courier New"/>
          <w:b/>
          <w:bCs/>
          <w:color w:val="008888" w:themeColor="text1"/>
          <w:sz w:val="56"/>
          <w:szCs w:val="52"/>
        </w:rPr>
        <w:t>Quizzing Application Suite 2.x</w:t>
      </w:r>
    </w:p>
    <w:p w14:paraId="63CD2B4F" w14:textId="12678152" w:rsidR="00E641EA" w:rsidRPr="0090375C" w:rsidRDefault="001301DB" w:rsidP="0009401B">
      <w:pPr>
        <w:spacing w:after="0" w:line="276" w:lineRule="auto"/>
        <w:jc w:val="center"/>
        <w:rPr>
          <w:rFonts w:cs="Courier New"/>
          <w:sz w:val="28"/>
          <w:szCs w:val="24"/>
        </w:rPr>
      </w:pPr>
      <w:r w:rsidRPr="0090375C">
        <w:rPr>
          <w:rFonts w:cs="Courier New"/>
          <w:sz w:val="28"/>
          <w:szCs w:val="24"/>
        </w:rPr>
        <w:t>Administrator Tools Question Editing Instructions</w:t>
      </w:r>
    </w:p>
    <w:p w14:paraId="5103674A" w14:textId="77777777" w:rsidR="00E641EA" w:rsidRPr="0090375C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0A9E69D0" w14:textId="77777777" w:rsidR="00E641EA" w:rsidRPr="0090375C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7A4E0190" w14:textId="77777777" w:rsidR="00E641EA" w:rsidRPr="0090375C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1D9EE993" w14:textId="77777777" w:rsidR="00E641EA" w:rsidRPr="0090375C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74737468" w14:textId="77777777" w:rsidR="00E641EA" w:rsidRPr="0090375C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0C45A8FA" w14:textId="77777777" w:rsidR="00E641EA" w:rsidRPr="0090375C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67704793" w14:textId="77777777" w:rsidR="00E641EA" w:rsidRPr="0090375C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63DEDACD" w14:textId="77777777" w:rsidR="005B3CC4" w:rsidRPr="0090375C" w:rsidRDefault="005B3CC4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777CCDC0" w14:textId="77777777" w:rsidR="00E641EA" w:rsidRPr="0090375C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09EE3271" w14:textId="77777777" w:rsidR="00E641EA" w:rsidRPr="0090375C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1211DDEA" w14:textId="77777777" w:rsidR="00E641EA" w:rsidRPr="0090375C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527B0AB6" w14:textId="77777777" w:rsidR="00E641EA" w:rsidRPr="0090375C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5556C481" w14:textId="77777777" w:rsidR="00E641EA" w:rsidRPr="0090375C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7CBD6146" w14:textId="3A76529E" w:rsidR="00E641EA" w:rsidRPr="0090375C" w:rsidRDefault="00E641EA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684C4998" w14:textId="51B03006" w:rsidR="00C37F1B" w:rsidRPr="0090375C" w:rsidRDefault="00C37F1B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6F2F2DEB" w14:textId="0001851D" w:rsidR="00C37F1B" w:rsidRPr="0090375C" w:rsidRDefault="00C37F1B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555C5D03" w14:textId="53690DC3" w:rsidR="00C37F1B" w:rsidRPr="0090375C" w:rsidRDefault="00C37F1B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0041D918" w14:textId="325DEE99" w:rsidR="00C37F1B" w:rsidRPr="0090375C" w:rsidRDefault="00C37F1B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58971F60" w14:textId="389B7DC4" w:rsidR="0054582E" w:rsidRPr="0090375C" w:rsidRDefault="0054582E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4034A484" w14:textId="3E982D67" w:rsidR="0054582E" w:rsidRPr="0090375C" w:rsidRDefault="0054582E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6F128CE6" w14:textId="35B45482" w:rsidR="0054582E" w:rsidRPr="0090375C" w:rsidRDefault="0054582E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621AC9EE" w14:textId="38C18CF9" w:rsidR="0054582E" w:rsidRPr="0090375C" w:rsidRDefault="0054582E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7449FA4E" w14:textId="551477F9" w:rsidR="0054582E" w:rsidRPr="0090375C" w:rsidRDefault="0054582E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0D4B6C31" w14:textId="21825A63" w:rsidR="0054582E" w:rsidRPr="0090375C" w:rsidRDefault="0054582E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21F0FBB2" w14:textId="77777777" w:rsidR="0054582E" w:rsidRPr="0090375C" w:rsidRDefault="0054582E" w:rsidP="0009401B">
      <w:pPr>
        <w:spacing w:after="0" w:line="276" w:lineRule="auto"/>
        <w:jc w:val="center"/>
        <w:rPr>
          <w:rFonts w:cs="Courier New"/>
          <w:color w:val="00B050"/>
          <w:sz w:val="32"/>
          <w:szCs w:val="28"/>
        </w:rPr>
      </w:pPr>
    </w:p>
    <w:p w14:paraId="4057007D" w14:textId="779CFED6" w:rsidR="00140CF2" w:rsidRPr="0090375C" w:rsidRDefault="00E641EA" w:rsidP="0009401B">
      <w:pPr>
        <w:spacing w:after="0" w:line="276" w:lineRule="auto"/>
        <w:jc w:val="center"/>
        <w:rPr>
          <w:rFonts w:cs="Courier New"/>
        </w:rPr>
      </w:pPr>
      <w:r w:rsidRPr="0090375C">
        <w:rPr>
          <w:rFonts w:cs="Courier New"/>
        </w:rPr>
        <w:t xml:space="preserve">By </w:t>
      </w:r>
      <w:r w:rsidRPr="0090375C">
        <w:rPr>
          <w:rFonts w:cs="Courier New"/>
          <w:b/>
          <w:bCs/>
          <w:color w:val="008888" w:themeColor="text1"/>
        </w:rPr>
        <w:t>Geetansh Gautam</w:t>
      </w:r>
      <w:r w:rsidRPr="0090375C">
        <w:rPr>
          <w:rFonts w:cs="Courier New"/>
        </w:rPr>
        <w:t xml:space="preserve">, </w:t>
      </w:r>
      <w:r w:rsidR="007D039B" w:rsidRPr="0090375C">
        <w:rPr>
          <w:rFonts w:cs="Courier New"/>
        </w:rPr>
        <w:t>Developer</w:t>
      </w:r>
      <w:r w:rsidRPr="0090375C">
        <w:rPr>
          <w:rFonts w:cs="Courier New"/>
        </w:rPr>
        <w:t xml:space="preserve"> of Coding Made Fun</w:t>
      </w:r>
    </w:p>
    <w:p w14:paraId="5CE96189" w14:textId="77777777" w:rsidR="00EF0100" w:rsidRPr="0090375C" w:rsidRDefault="00EF0100" w:rsidP="0009401B">
      <w:pPr>
        <w:spacing w:after="0" w:line="276" w:lineRule="auto"/>
        <w:jc w:val="center"/>
        <w:rPr>
          <w:rFonts w:cs="Courier New"/>
        </w:rPr>
      </w:pPr>
    </w:p>
    <w:p w14:paraId="46B1B522" w14:textId="65C1D0AC" w:rsidR="00E641EA" w:rsidRPr="0090375C" w:rsidRDefault="005E531D" w:rsidP="0009401B">
      <w:pPr>
        <w:shd w:val="clear" w:color="auto" w:fill="008888" w:themeFill="text1"/>
        <w:spacing w:after="0" w:line="276" w:lineRule="auto"/>
        <w:rPr>
          <w:rFonts w:cs="Courier New"/>
          <w:color w:val="202020"/>
        </w:rPr>
      </w:pPr>
      <w:r w:rsidRPr="0090375C">
        <w:rPr>
          <w:rFonts w:cs="Courier New"/>
          <w:b/>
          <w:bCs/>
          <w:color w:val="202020"/>
          <w:sz w:val="32"/>
          <w:szCs w:val="28"/>
        </w:rPr>
        <w:t>1</w:t>
      </w:r>
      <w:r w:rsidR="0076189C" w:rsidRPr="0090375C">
        <w:rPr>
          <w:rFonts w:cs="Courier New"/>
          <w:b/>
          <w:bCs/>
          <w:color w:val="202020"/>
          <w:sz w:val="32"/>
          <w:szCs w:val="28"/>
        </w:rPr>
        <w:t>:</w:t>
      </w:r>
      <w:r w:rsidRPr="0090375C">
        <w:rPr>
          <w:rFonts w:cs="Courier New"/>
          <w:color w:val="202020"/>
        </w:rPr>
        <w:t xml:space="preserve"> </w:t>
      </w:r>
      <w:r w:rsidR="004C76B9" w:rsidRPr="0090375C">
        <w:rPr>
          <w:rFonts w:cs="Courier New"/>
          <w:b/>
          <w:bCs/>
          <w:color w:val="202020"/>
          <w:sz w:val="32"/>
          <w:szCs w:val="32"/>
        </w:rPr>
        <w:t xml:space="preserve">Adding </w:t>
      </w:r>
      <w:r w:rsidR="00777DE5" w:rsidRPr="0090375C">
        <w:rPr>
          <w:rFonts w:cs="Courier New"/>
          <w:b/>
          <w:bCs/>
          <w:color w:val="202020"/>
          <w:sz w:val="32"/>
          <w:szCs w:val="32"/>
        </w:rPr>
        <w:t>Questions</w:t>
      </w:r>
    </w:p>
    <w:p w14:paraId="1B20D353" w14:textId="629A14F3" w:rsidR="00B75A65" w:rsidRPr="0090375C" w:rsidRDefault="007F2392" w:rsidP="0009401B">
      <w:pPr>
        <w:spacing w:after="0" w:line="276" w:lineRule="auto"/>
        <w:rPr>
          <w:rFonts w:cs="Courier New"/>
        </w:rPr>
      </w:pPr>
      <w:r w:rsidRPr="0090375C">
        <w:rPr>
          <w:rFonts w:cs="Courier New"/>
        </w:rPr>
        <w:t xml:space="preserve">Adding questions to the questions database is perhaps </w:t>
      </w:r>
      <w:r w:rsidR="00B83559" w:rsidRPr="0090375C">
        <w:rPr>
          <w:rFonts w:cs="Courier New"/>
        </w:rPr>
        <w:t xml:space="preserve">the single most important function of the Administrator Tools Application; </w:t>
      </w:r>
      <w:r w:rsidR="005B0726" w:rsidRPr="0090375C">
        <w:rPr>
          <w:rFonts w:cs="Courier New"/>
        </w:rPr>
        <w:t>for regular questions (i.e., not multiple choice or true/false questions)</w:t>
      </w:r>
      <w:r w:rsidR="006B0CA8" w:rsidRPr="0090375C">
        <w:rPr>
          <w:rFonts w:cs="Courier New"/>
        </w:rPr>
        <w:t xml:space="preserve">, simply </w:t>
      </w:r>
      <w:r w:rsidR="004379BF" w:rsidRPr="0090375C">
        <w:rPr>
          <w:rFonts w:cs="Courier New"/>
        </w:rPr>
        <w:t>enter your question and the answer into their respective fields in the</w:t>
      </w:r>
      <w:r w:rsidR="005B578A" w:rsidRPr="0090375C">
        <w:rPr>
          <w:rFonts w:cs="Courier New"/>
        </w:rPr>
        <w:t xml:space="preserve"> entry form (</w:t>
      </w:r>
      <w:r w:rsidR="00046805" w:rsidRPr="0090375C">
        <w:rPr>
          <w:rFonts w:cs="Courier New"/>
          <w:i/>
          <w:iCs/>
          <w:color w:val="008888" w:themeColor="text1"/>
        </w:rPr>
        <w:t>Admin Tools</w:t>
      </w:r>
      <w:r w:rsidR="00B60CDE" w:rsidRPr="0090375C">
        <w:rPr>
          <w:rFonts w:cs="Courier New"/>
          <w:i/>
          <w:iCs/>
          <w:color w:val="008888" w:themeColor="text1"/>
        </w:rPr>
        <w:t xml:space="preserve"> &gt; </w:t>
      </w:r>
      <w:r w:rsidR="00447CF3" w:rsidRPr="0090375C">
        <w:rPr>
          <w:rFonts w:cs="Courier New"/>
          <w:i/>
          <w:iCs/>
          <w:color w:val="008888" w:themeColor="text1"/>
        </w:rPr>
        <w:t>Questions &gt; Add Question</w:t>
      </w:r>
      <w:r w:rsidR="00447CF3" w:rsidRPr="0090375C">
        <w:rPr>
          <w:rFonts w:cs="Courier New"/>
        </w:rPr>
        <w:t>)</w:t>
      </w:r>
      <w:r w:rsidR="00034788" w:rsidRPr="0090375C">
        <w:rPr>
          <w:rFonts w:cs="Courier New"/>
        </w:rPr>
        <w:t xml:space="preserve"> and press submit.</w:t>
      </w:r>
    </w:p>
    <w:p w14:paraId="4C228E7C" w14:textId="77777777" w:rsidR="0009401B" w:rsidRPr="0090375C" w:rsidRDefault="0009401B" w:rsidP="0009401B">
      <w:pPr>
        <w:spacing w:after="0" w:line="276" w:lineRule="auto"/>
        <w:rPr>
          <w:rFonts w:cs="Courier New"/>
        </w:rPr>
      </w:pPr>
    </w:p>
    <w:p w14:paraId="72FAB54F" w14:textId="2F8BA40A" w:rsidR="008400A2" w:rsidRPr="0090375C" w:rsidRDefault="008F3286" w:rsidP="0009401B">
      <w:pPr>
        <w:spacing w:after="0" w:line="276" w:lineRule="auto"/>
        <w:rPr>
          <w:rFonts w:cs="Courier New"/>
          <w:b/>
          <w:bCs/>
          <w:color w:val="008888" w:themeColor="text1"/>
        </w:rPr>
      </w:pPr>
      <w:r w:rsidRPr="0090375C">
        <w:rPr>
          <w:rFonts w:cs="Courier New"/>
          <w:b/>
          <w:bCs/>
          <w:color w:val="008888" w:themeColor="text1"/>
        </w:rPr>
        <w:t xml:space="preserve">1.1: </w:t>
      </w:r>
      <w:r w:rsidR="008400A2" w:rsidRPr="0090375C">
        <w:rPr>
          <w:rFonts w:cs="Courier New"/>
          <w:b/>
          <w:bCs/>
          <w:color w:val="008888" w:themeColor="text1"/>
        </w:rPr>
        <w:t>Multiple Choice and True/False Questions</w:t>
      </w:r>
    </w:p>
    <w:p w14:paraId="19A9EFB4" w14:textId="1D125E3E" w:rsidR="008F10E6" w:rsidRPr="0090375C" w:rsidRDefault="00301AC8" w:rsidP="0009401B">
      <w:pPr>
        <w:spacing w:after="0" w:line="276" w:lineRule="auto"/>
        <w:rPr>
          <w:rFonts w:cs="Courier New"/>
        </w:rPr>
      </w:pPr>
      <w:r w:rsidRPr="0090375C">
        <w:rPr>
          <w:rFonts w:cs="Courier New"/>
        </w:rPr>
        <w:t>Adding multiple choice questions is slightly more involved, however, it is still relatively straight forward.</w:t>
      </w:r>
      <w:r w:rsidR="003E0D8C" w:rsidRPr="0090375C">
        <w:rPr>
          <w:rFonts w:cs="Courier New"/>
        </w:rPr>
        <w:t xml:space="preserve"> </w:t>
      </w:r>
    </w:p>
    <w:p w14:paraId="64B64411" w14:textId="77777777" w:rsidR="00963B35" w:rsidRPr="0090375C" w:rsidRDefault="00963B35" w:rsidP="0009401B">
      <w:pPr>
        <w:spacing w:after="0" w:line="276" w:lineRule="auto"/>
        <w:rPr>
          <w:rFonts w:cs="Courier New"/>
        </w:rPr>
      </w:pPr>
    </w:p>
    <w:p w14:paraId="21B23939" w14:textId="77777777" w:rsidR="00F02221" w:rsidRPr="0090375C" w:rsidRDefault="00BA41AE" w:rsidP="00A12744">
      <w:pPr>
        <w:spacing w:after="0" w:line="276" w:lineRule="auto"/>
        <w:ind w:left="284"/>
        <w:rPr>
          <w:rFonts w:cs="Courier New"/>
        </w:rPr>
      </w:pPr>
      <w:r w:rsidRPr="0090375C">
        <w:rPr>
          <w:rFonts w:cs="Courier New"/>
          <w:color w:val="008888" w:themeColor="text1"/>
        </w:rPr>
        <w:t>1.1.2 : True/False Questions</w:t>
      </w:r>
    </w:p>
    <w:p w14:paraId="31DFACB3" w14:textId="48725CD0" w:rsidR="00460274" w:rsidRPr="0090375C" w:rsidRDefault="00D6786E" w:rsidP="00A12744">
      <w:pPr>
        <w:spacing w:after="0" w:line="276" w:lineRule="auto"/>
        <w:ind w:left="284"/>
        <w:rPr>
          <w:rFonts w:cs="Courier New"/>
        </w:rPr>
      </w:pPr>
      <w:r w:rsidRPr="0090375C">
        <w:rPr>
          <w:rFonts w:cs="Courier New"/>
        </w:rPr>
        <w:t>Write</w:t>
      </w:r>
      <w:r w:rsidR="008850BC" w:rsidRPr="0090375C">
        <w:rPr>
          <w:rFonts w:cs="Courier New"/>
        </w:rPr>
        <w:t xml:space="preserve"> out your question in the “</w:t>
      </w:r>
      <w:r w:rsidR="0067283C" w:rsidRPr="0090375C">
        <w:rPr>
          <w:rFonts w:cs="Courier New"/>
        </w:rPr>
        <w:t>Enter Question” box</w:t>
      </w:r>
      <w:r w:rsidR="00722019" w:rsidRPr="0090375C">
        <w:rPr>
          <w:rFonts w:cs="Courier New"/>
        </w:rPr>
        <w:t>.</w:t>
      </w:r>
      <w:r w:rsidR="00203B67" w:rsidRPr="0090375C">
        <w:rPr>
          <w:rFonts w:cs="Courier New"/>
        </w:rPr>
        <w:t xml:space="preserve"> For true and false questions</w:t>
      </w:r>
      <w:r w:rsidR="0017150F" w:rsidRPr="0090375C">
        <w:rPr>
          <w:rFonts w:cs="Courier New"/>
        </w:rPr>
        <w:t xml:space="preserve">, add </w:t>
      </w:r>
      <w:r w:rsidR="0017150F" w:rsidRPr="0090375C">
        <w:rPr>
          <w:rFonts w:cs="Courier New"/>
          <w:szCs w:val="24"/>
        </w:rPr>
        <w:t>“</w:t>
      </w:r>
      <w:r w:rsidR="00B82F37" w:rsidRPr="0090375C">
        <w:rPr>
          <w:rFonts w:cs="Courier New"/>
          <w:color w:val="202020"/>
          <w:szCs w:val="24"/>
          <w:shd w:val="clear" w:color="auto" w:fill="008888" w:themeFill="background1"/>
        </w:rPr>
        <w:t>&lt;</w:t>
      </w:r>
      <w:r w:rsidR="008A2458" w:rsidRPr="0090375C">
        <w:rPr>
          <w:rFonts w:eastAsia="Times New Roman" w:cs="Times New Roman"/>
          <w:color w:val="202020"/>
          <w:szCs w:val="24"/>
          <w:shd w:val="clear" w:color="auto" w:fill="008888" w:themeFill="background1"/>
          <w:lang w:eastAsia="en-CA"/>
        </w:rPr>
        <w:t>&lt;QAS</w:t>
      </w:r>
      <w:r w:rsidR="008A2458" w:rsidRPr="0090375C">
        <w:rPr>
          <w:rFonts w:eastAsia="Times New Roman" w:cs="Calibri"/>
          <w:color w:val="202020"/>
          <w:szCs w:val="24"/>
          <w:shd w:val="clear" w:color="auto" w:fill="008888" w:themeFill="background1"/>
          <w:lang w:eastAsia="en-CA"/>
        </w:rPr>
        <w:t> </w:t>
      </w:r>
      <w:r w:rsidR="008A2458" w:rsidRPr="0090375C">
        <w:rPr>
          <w:rFonts w:eastAsia="Times New Roman" w:cs="Times New Roman"/>
          <w:color w:val="202020"/>
          <w:szCs w:val="24"/>
          <w:shd w:val="clear" w:color="auto" w:fill="008888" w:themeFill="background1"/>
          <w:lang w:eastAsia="en-CA"/>
        </w:rPr>
        <w:t>::</w:t>
      </w:r>
      <w:r w:rsidR="008A2458" w:rsidRPr="0090375C">
        <w:rPr>
          <w:rFonts w:eastAsia="Times New Roman" w:cs="Calibri"/>
          <w:color w:val="202020"/>
          <w:szCs w:val="24"/>
          <w:shd w:val="clear" w:color="auto" w:fill="008888" w:themeFill="background1"/>
          <w:lang w:eastAsia="en-CA"/>
        </w:rPr>
        <w:t> </w:t>
      </w:r>
      <w:r w:rsidR="008A2458" w:rsidRPr="0090375C">
        <w:rPr>
          <w:rFonts w:eastAsia="Times New Roman" w:cs="Times New Roman"/>
          <w:color w:val="202020"/>
          <w:szCs w:val="24"/>
          <w:shd w:val="clear" w:color="auto" w:fill="008888" w:themeFill="background1"/>
          <w:lang w:eastAsia="en-CA"/>
        </w:rPr>
        <w:t>T/F&gt;&gt;</w:t>
      </w:r>
      <w:r w:rsidR="0065012A" w:rsidRPr="0090375C">
        <w:rPr>
          <w:rFonts w:eastAsia="Times New Roman" w:cs="Times New Roman"/>
          <w:szCs w:val="24"/>
          <w:lang w:eastAsia="en-CA"/>
        </w:rPr>
        <w:t xml:space="preserve">” </w:t>
      </w:r>
      <w:r w:rsidR="00AC4DC8" w:rsidRPr="0090375C">
        <w:rPr>
          <w:rFonts w:cs="Courier New"/>
        </w:rPr>
        <w:t xml:space="preserve">somewhere in the question </w:t>
      </w:r>
      <w:r w:rsidR="00AC4DC8" w:rsidRPr="0090375C">
        <w:rPr>
          <w:rFonts w:cs="Courier New"/>
          <w:i/>
          <w:iCs/>
          <w:color w:val="8F8F8F" w:themeColor="text2" w:themeTint="80"/>
        </w:rPr>
        <w:t>(note that this</w:t>
      </w:r>
      <w:r w:rsidR="00950311" w:rsidRPr="0090375C">
        <w:rPr>
          <w:rFonts w:cs="Courier New"/>
          <w:i/>
          <w:iCs/>
          <w:color w:val="8F8F8F" w:themeColor="text2" w:themeTint="80"/>
        </w:rPr>
        <w:t xml:space="preserve"> text will not be </w:t>
      </w:r>
      <w:r w:rsidR="00146F8C" w:rsidRPr="0090375C">
        <w:rPr>
          <w:rFonts w:cs="Courier New"/>
          <w:i/>
          <w:iCs/>
          <w:color w:val="8F8F8F" w:themeColor="text2" w:themeTint="80"/>
        </w:rPr>
        <w:t xml:space="preserve">shown to </w:t>
      </w:r>
      <w:r w:rsidR="00FA12E1">
        <w:rPr>
          <w:rFonts w:cs="Courier New"/>
          <w:i/>
          <w:iCs/>
          <w:color w:val="8F8F8F" w:themeColor="text2" w:themeTint="80"/>
        </w:rPr>
        <w:t xml:space="preserve">the quiz taker </w:t>
      </w:r>
      <w:r w:rsidR="00A20644" w:rsidRPr="0090375C">
        <w:rPr>
          <w:rFonts w:cs="Courier New"/>
          <w:i/>
          <w:iCs/>
          <w:color w:val="8F8F8F" w:themeColor="text2" w:themeTint="80"/>
        </w:rPr>
        <w:t xml:space="preserve">after the addition of the question, </w:t>
      </w:r>
      <w:r w:rsidR="00084C3F" w:rsidRPr="0090375C">
        <w:rPr>
          <w:rFonts w:cs="Courier New"/>
          <w:i/>
          <w:iCs/>
          <w:color w:val="8F8F8F" w:themeColor="text2" w:themeTint="80"/>
        </w:rPr>
        <w:t>but</w:t>
      </w:r>
      <w:r w:rsidR="00A20644" w:rsidRPr="0090375C">
        <w:rPr>
          <w:rFonts w:cs="Courier New"/>
          <w:i/>
          <w:iCs/>
          <w:color w:val="8F8F8F" w:themeColor="text2" w:themeTint="80"/>
        </w:rPr>
        <w:t xml:space="preserve"> the </w:t>
      </w:r>
      <w:r w:rsidR="007C653C" w:rsidRPr="0090375C">
        <w:rPr>
          <w:rFonts w:cs="Courier New"/>
          <w:i/>
          <w:iCs/>
          <w:color w:val="8F8F8F" w:themeColor="text2" w:themeTint="80"/>
        </w:rPr>
        <w:t>system will keep track of the flag</w:t>
      </w:r>
      <w:r w:rsidR="006321D7">
        <w:rPr>
          <w:rFonts w:cs="Courier New"/>
          <w:i/>
          <w:iCs/>
          <w:color w:val="8F8F8F" w:themeColor="text2" w:themeTint="80"/>
        </w:rPr>
        <w:t xml:space="preserve"> and will be shown in the “</w:t>
      </w:r>
      <w:r w:rsidR="007E2F11">
        <w:rPr>
          <w:rFonts w:cs="Courier New"/>
          <w:i/>
          <w:iCs/>
          <w:color w:val="8F8F8F" w:themeColor="text2" w:themeTint="80"/>
        </w:rPr>
        <w:t>View Questions”</w:t>
      </w:r>
      <w:r w:rsidR="00036BFE">
        <w:rPr>
          <w:rFonts w:cs="Courier New"/>
          <w:i/>
          <w:iCs/>
          <w:color w:val="8F8F8F" w:themeColor="text2" w:themeTint="80"/>
        </w:rPr>
        <w:t xml:space="preserve"> form</w:t>
      </w:r>
      <w:r w:rsidR="007C653C" w:rsidRPr="0090375C">
        <w:rPr>
          <w:rFonts w:cs="Courier New"/>
          <w:i/>
          <w:iCs/>
          <w:color w:val="8F8F8F" w:themeColor="text2" w:themeTint="80"/>
        </w:rPr>
        <w:t>)</w:t>
      </w:r>
      <w:r w:rsidR="001647B2" w:rsidRPr="0090375C">
        <w:rPr>
          <w:rFonts w:cs="Courier New"/>
          <w:i/>
          <w:iCs/>
          <w:color w:val="8F8F8F" w:themeColor="text2" w:themeTint="80"/>
        </w:rPr>
        <w:t xml:space="preserve"> </w:t>
      </w:r>
      <w:r w:rsidR="00903DE2" w:rsidRPr="0090375C">
        <w:rPr>
          <w:rFonts w:cs="Courier New"/>
        </w:rPr>
        <w:t>(See “</w:t>
      </w:r>
      <w:r w:rsidR="0003068A" w:rsidRPr="0090375C">
        <w:rPr>
          <w:rFonts w:cs="Courier New"/>
          <w:i/>
          <w:iCs/>
          <w:color w:val="008888" w:themeColor="text1"/>
        </w:rPr>
        <w:t>1.1.</w:t>
      </w:r>
      <w:r w:rsidR="00A52191" w:rsidRPr="0090375C">
        <w:rPr>
          <w:rFonts w:cs="Courier New"/>
          <w:i/>
          <w:iCs/>
          <w:color w:val="008888" w:themeColor="text1"/>
        </w:rPr>
        <w:t>5</w:t>
      </w:r>
      <w:r w:rsidR="0003068A" w:rsidRPr="0090375C">
        <w:rPr>
          <w:rFonts w:cs="Courier New"/>
          <w:i/>
          <w:iCs/>
          <w:color w:val="008888" w:themeColor="text1"/>
        </w:rPr>
        <w:t xml:space="preserve">.1: </w:t>
      </w:r>
      <w:r w:rsidR="009C2810" w:rsidRPr="0090375C">
        <w:rPr>
          <w:rFonts w:cs="Courier New"/>
          <w:i/>
          <w:iCs/>
          <w:color w:val="008888" w:themeColor="text1"/>
        </w:rPr>
        <w:t>T</w:t>
      </w:r>
      <w:r w:rsidR="00404D4D" w:rsidRPr="0090375C">
        <w:rPr>
          <w:rFonts w:cs="Courier New"/>
          <w:i/>
          <w:iCs/>
          <w:color w:val="008888" w:themeColor="text1"/>
        </w:rPr>
        <w:t xml:space="preserve">rue/False </w:t>
      </w:r>
      <w:r w:rsidR="006463A7" w:rsidRPr="0090375C">
        <w:rPr>
          <w:rFonts w:cs="Courier New"/>
          <w:i/>
          <w:iCs/>
          <w:color w:val="008888" w:themeColor="text1"/>
        </w:rPr>
        <w:t>acceptance</w:t>
      </w:r>
      <w:r w:rsidR="00D412B2" w:rsidRPr="0090375C">
        <w:rPr>
          <w:rFonts w:cs="Courier New"/>
        </w:rPr>
        <w:t>”</w:t>
      </w:r>
      <w:r w:rsidR="006463A7" w:rsidRPr="0090375C">
        <w:rPr>
          <w:rFonts w:cs="Courier New"/>
        </w:rPr>
        <w:t xml:space="preserve"> for more </w:t>
      </w:r>
      <w:r w:rsidR="00F95F66" w:rsidRPr="0090375C">
        <w:rPr>
          <w:rFonts w:cs="Courier New"/>
        </w:rPr>
        <w:t>information, “</w:t>
      </w:r>
      <w:r w:rsidR="00F95F66" w:rsidRPr="0090375C">
        <w:rPr>
          <w:rFonts w:cs="Courier New"/>
          <w:i/>
          <w:iCs/>
          <w:color w:val="008888" w:themeColor="background1"/>
        </w:rPr>
        <w:t>1.1.4.1 – TF Syntax</w:t>
      </w:r>
      <w:r w:rsidR="000C5679" w:rsidRPr="0090375C">
        <w:rPr>
          <w:rFonts w:cs="Courier New"/>
        </w:rPr>
        <w:t>,</w:t>
      </w:r>
      <w:r w:rsidR="00F95F66" w:rsidRPr="0090375C">
        <w:rPr>
          <w:rFonts w:cs="Courier New"/>
        </w:rPr>
        <w:t>”</w:t>
      </w:r>
      <w:r w:rsidR="00B724F5" w:rsidRPr="0090375C">
        <w:rPr>
          <w:rFonts w:cs="Courier New"/>
        </w:rPr>
        <w:t xml:space="preserve"> and </w:t>
      </w:r>
      <w:r w:rsidR="000C5679" w:rsidRPr="0090375C">
        <w:rPr>
          <w:rFonts w:cs="Courier New"/>
        </w:rPr>
        <w:t>“</w:t>
      </w:r>
      <w:r w:rsidR="000C5679" w:rsidRPr="0090375C">
        <w:rPr>
          <w:rFonts w:cs="Courier New"/>
          <w:i/>
          <w:iCs/>
          <w:color w:val="008888" w:themeColor="background1"/>
        </w:rPr>
        <w:t>1.1.4.2 – TF Example</w:t>
      </w:r>
      <w:r w:rsidR="000C5679" w:rsidRPr="0090375C">
        <w:rPr>
          <w:rFonts w:cs="Courier New"/>
        </w:rPr>
        <w:t>”</w:t>
      </w:r>
      <w:r w:rsidR="006463A7" w:rsidRPr="0090375C">
        <w:rPr>
          <w:rFonts w:cs="Courier New"/>
        </w:rPr>
        <w:t>)</w:t>
      </w:r>
    </w:p>
    <w:p w14:paraId="5B39DEA0" w14:textId="56F33BBF" w:rsidR="00E641EA" w:rsidRPr="0090375C" w:rsidRDefault="00E641EA" w:rsidP="00A12744">
      <w:pPr>
        <w:spacing w:after="0" w:line="276" w:lineRule="auto"/>
        <w:ind w:left="284"/>
        <w:jc w:val="center"/>
        <w:rPr>
          <w:rFonts w:cs="Courier New"/>
        </w:rPr>
      </w:pPr>
    </w:p>
    <w:p w14:paraId="4C47F3FD" w14:textId="512B42FF" w:rsidR="00B0047D" w:rsidRPr="0090375C" w:rsidRDefault="009C7A61" w:rsidP="00A12744">
      <w:pPr>
        <w:spacing w:after="0" w:line="276" w:lineRule="auto"/>
        <w:ind w:left="284"/>
        <w:rPr>
          <w:rFonts w:cs="Courier New"/>
          <w:color w:val="008888" w:themeColor="text1"/>
        </w:rPr>
      </w:pPr>
      <w:r w:rsidRPr="0090375C">
        <w:rPr>
          <w:rFonts w:cs="Courier New"/>
          <w:color w:val="008888" w:themeColor="text1"/>
        </w:rPr>
        <w:t xml:space="preserve">1.1.3: </w:t>
      </w:r>
      <w:r w:rsidR="006F1EC3" w:rsidRPr="0090375C">
        <w:rPr>
          <w:rFonts w:cs="Courier New"/>
          <w:color w:val="008888" w:themeColor="text1"/>
        </w:rPr>
        <w:t>Multiple Choice Questions</w:t>
      </w:r>
    </w:p>
    <w:p w14:paraId="03B60443" w14:textId="3D062F39" w:rsidR="0006024C" w:rsidRPr="0090375C" w:rsidRDefault="00BC3947" w:rsidP="00A12744">
      <w:pPr>
        <w:spacing w:after="0" w:line="276" w:lineRule="auto"/>
        <w:ind w:left="284"/>
        <w:rPr>
          <w:rFonts w:cs="Courier New"/>
        </w:rPr>
      </w:pPr>
      <w:r w:rsidRPr="0090375C">
        <w:rPr>
          <w:rFonts w:cs="Courier New"/>
        </w:rPr>
        <w:t xml:space="preserve">In order to add a </w:t>
      </w:r>
      <w:r w:rsidR="00946E65" w:rsidRPr="0090375C">
        <w:rPr>
          <w:rFonts w:cs="Courier New"/>
        </w:rPr>
        <w:t>multiple-choice</w:t>
      </w:r>
      <w:r w:rsidRPr="0090375C">
        <w:rPr>
          <w:rFonts w:cs="Courier New"/>
        </w:rPr>
        <w:t xml:space="preserve"> question, </w:t>
      </w:r>
      <w:r w:rsidR="004E1E30" w:rsidRPr="0090375C">
        <w:rPr>
          <w:rFonts w:cs="Courier New"/>
        </w:rPr>
        <w:t>click the “</w:t>
      </w:r>
      <w:r w:rsidR="00DA3C32" w:rsidRPr="0090375C">
        <w:rPr>
          <w:rFonts w:cs="Courier New"/>
        </w:rPr>
        <w:t>Multiple Choice” button</w:t>
      </w:r>
      <w:r w:rsidR="00FE0B35" w:rsidRPr="0090375C">
        <w:rPr>
          <w:rFonts w:cs="Courier New"/>
        </w:rPr>
        <w:t xml:space="preserve">; following that, write out your question in the </w:t>
      </w:r>
      <w:r w:rsidR="00815620" w:rsidRPr="0090375C">
        <w:rPr>
          <w:rFonts w:cs="Courier New"/>
        </w:rPr>
        <w:t>“Enter Question” box.</w:t>
      </w:r>
      <w:r w:rsidR="00494B87" w:rsidRPr="0090375C">
        <w:rPr>
          <w:rFonts w:cs="Courier New"/>
        </w:rPr>
        <w:t xml:space="preserve"> </w:t>
      </w:r>
      <w:r w:rsidR="005B614F" w:rsidRPr="0090375C">
        <w:rPr>
          <w:rFonts w:cs="Courier New"/>
        </w:rPr>
        <w:t>To add the options</w:t>
      </w:r>
      <w:r w:rsidR="005F58D5" w:rsidRPr="0090375C">
        <w:rPr>
          <w:rFonts w:cs="Courier New"/>
        </w:rPr>
        <w:t xml:space="preserve">, add the prefix </w:t>
      </w:r>
      <w:r w:rsidR="001B1F76" w:rsidRPr="0090375C">
        <w:rPr>
          <w:rFonts w:cs="Courier New"/>
        </w:rPr>
        <w:t>“</w:t>
      </w:r>
      <w:r w:rsidR="001B1F76" w:rsidRPr="0090375C">
        <w:rPr>
          <w:rFonts w:cs="Courier New"/>
          <w:color w:val="202020"/>
          <w:shd w:val="clear" w:color="auto" w:fill="008888" w:themeFill="text1"/>
        </w:rPr>
        <w:t>[</w:t>
      </w:r>
      <w:r w:rsidR="00222FE4" w:rsidRPr="0090375C">
        <w:rPr>
          <w:rFonts w:cs="Courier New"/>
          <w:color w:val="202020"/>
          <w:shd w:val="clear" w:color="auto" w:fill="008888" w:themeFill="text1"/>
        </w:rPr>
        <w:t>QAS :: Option</w:t>
      </w:r>
      <w:r w:rsidR="001B1F76" w:rsidRPr="0090375C">
        <w:rPr>
          <w:rFonts w:cs="Courier New"/>
          <w:color w:val="202020"/>
          <w:shd w:val="clear" w:color="auto" w:fill="008888" w:themeFill="text1"/>
        </w:rPr>
        <w:t>]</w:t>
      </w:r>
      <w:r w:rsidR="001B1F76" w:rsidRPr="0090375C">
        <w:rPr>
          <w:rFonts w:cs="Courier New"/>
        </w:rPr>
        <w:t>”</w:t>
      </w:r>
      <w:r w:rsidR="00170FE0" w:rsidRPr="0090375C">
        <w:rPr>
          <w:rFonts w:cs="Courier New"/>
        </w:rPr>
        <w:t xml:space="preserve"> </w:t>
      </w:r>
      <w:r w:rsidR="001A5011" w:rsidRPr="0090375C">
        <w:rPr>
          <w:rFonts w:cs="Courier New"/>
          <w:i/>
          <w:iCs/>
          <w:color w:val="8F8F8F" w:themeColor="text2" w:themeTint="80"/>
        </w:rPr>
        <w:t xml:space="preserve">(note that this text will not be shown to any user after the entry of the question, except </w:t>
      </w:r>
      <w:r w:rsidR="00AF41F6">
        <w:rPr>
          <w:rFonts w:cs="Courier New"/>
          <w:i/>
          <w:iCs/>
          <w:color w:val="8F8F8F" w:themeColor="text2" w:themeTint="80"/>
        </w:rPr>
        <w:t>from</w:t>
      </w:r>
      <w:r w:rsidR="001A5011" w:rsidRPr="0090375C">
        <w:rPr>
          <w:rFonts w:cs="Courier New"/>
          <w:i/>
          <w:iCs/>
          <w:color w:val="8F8F8F" w:themeColor="text2" w:themeTint="80"/>
        </w:rPr>
        <w:t xml:space="preserve"> within the ‘View Questions’ form</w:t>
      </w:r>
      <w:r w:rsidR="0012711F" w:rsidRPr="0090375C">
        <w:rPr>
          <w:rFonts w:cs="Courier New"/>
          <w:i/>
          <w:iCs/>
          <w:color w:val="8F8F8F" w:themeColor="text2" w:themeTint="80"/>
        </w:rPr>
        <w:t>)</w:t>
      </w:r>
      <w:r w:rsidR="0012711F" w:rsidRPr="0090375C">
        <w:rPr>
          <w:rFonts w:cs="Courier New"/>
        </w:rPr>
        <w:t xml:space="preserve">; following the prefix, add </w:t>
      </w:r>
      <w:r w:rsidR="00445694" w:rsidRPr="0090375C">
        <w:rPr>
          <w:rFonts w:cs="Courier New"/>
        </w:rPr>
        <w:t xml:space="preserve">“[“ and “]” surrounding the options. </w:t>
      </w:r>
      <w:r w:rsidR="00623938" w:rsidRPr="0090375C">
        <w:rPr>
          <w:rFonts w:cs="Courier New"/>
        </w:rPr>
        <w:t xml:space="preserve">(See </w:t>
      </w:r>
      <w:r w:rsidR="00623938" w:rsidRPr="0090375C">
        <w:rPr>
          <w:rFonts w:cs="Courier New"/>
          <w:i/>
          <w:iCs/>
          <w:color w:val="008888" w:themeColor="background1"/>
        </w:rPr>
        <w:t>1.1.</w:t>
      </w:r>
      <w:r w:rsidR="00A52191" w:rsidRPr="0090375C">
        <w:rPr>
          <w:rFonts w:cs="Courier New"/>
          <w:i/>
          <w:iCs/>
          <w:color w:val="008888" w:themeColor="background1"/>
        </w:rPr>
        <w:t>4</w:t>
      </w:r>
      <w:r w:rsidR="00623938" w:rsidRPr="0090375C">
        <w:rPr>
          <w:rFonts w:cs="Courier New"/>
          <w:i/>
          <w:iCs/>
          <w:color w:val="008888" w:themeColor="background1"/>
        </w:rPr>
        <w:t>.</w:t>
      </w:r>
      <w:r w:rsidR="0075071B" w:rsidRPr="0090375C">
        <w:rPr>
          <w:rFonts w:cs="Courier New"/>
          <w:i/>
          <w:iCs/>
          <w:color w:val="008888" w:themeColor="background1"/>
        </w:rPr>
        <w:t>3</w:t>
      </w:r>
      <w:r w:rsidR="00623938" w:rsidRPr="0090375C">
        <w:rPr>
          <w:rFonts w:cs="Courier New"/>
          <w:i/>
          <w:iCs/>
          <w:color w:val="008888" w:themeColor="background1"/>
        </w:rPr>
        <w:t xml:space="preserve"> – MC </w:t>
      </w:r>
      <w:r w:rsidR="00641964" w:rsidRPr="0090375C">
        <w:rPr>
          <w:rFonts w:cs="Courier New"/>
          <w:i/>
          <w:iCs/>
          <w:color w:val="008888" w:themeColor="background1"/>
        </w:rPr>
        <w:t>Syntax</w:t>
      </w:r>
      <w:r w:rsidR="00641964" w:rsidRPr="0090375C">
        <w:rPr>
          <w:rFonts w:cs="Courier New"/>
        </w:rPr>
        <w:t xml:space="preserve"> and </w:t>
      </w:r>
      <w:r w:rsidR="00641964" w:rsidRPr="0090375C">
        <w:rPr>
          <w:rFonts w:cs="Courier New"/>
          <w:i/>
          <w:iCs/>
          <w:color w:val="008888" w:themeColor="background1"/>
        </w:rPr>
        <w:t>1.1.</w:t>
      </w:r>
      <w:r w:rsidR="00A52191" w:rsidRPr="0090375C">
        <w:rPr>
          <w:rFonts w:cs="Courier New"/>
          <w:i/>
          <w:iCs/>
          <w:color w:val="008888" w:themeColor="background1"/>
        </w:rPr>
        <w:t>4</w:t>
      </w:r>
      <w:r w:rsidR="00641964" w:rsidRPr="0090375C">
        <w:rPr>
          <w:rFonts w:cs="Courier New"/>
          <w:i/>
          <w:iCs/>
          <w:color w:val="008888" w:themeColor="background1"/>
        </w:rPr>
        <w:t>.</w:t>
      </w:r>
      <w:r w:rsidR="0075071B" w:rsidRPr="0090375C">
        <w:rPr>
          <w:rFonts w:cs="Courier New"/>
          <w:i/>
          <w:iCs/>
          <w:color w:val="008888" w:themeColor="background1"/>
        </w:rPr>
        <w:t>4</w:t>
      </w:r>
      <w:r w:rsidR="00641964" w:rsidRPr="0090375C">
        <w:rPr>
          <w:rFonts w:cs="Courier New"/>
          <w:i/>
          <w:iCs/>
          <w:color w:val="008888" w:themeColor="background1"/>
        </w:rPr>
        <w:t xml:space="preserve"> – MC Example</w:t>
      </w:r>
      <w:r w:rsidR="00641964" w:rsidRPr="0090375C">
        <w:rPr>
          <w:rFonts w:cs="Courier New"/>
        </w:rPr>
        <w:t>)</w:t>
      </w:r>
    </w:p>
    <w:p w14:paraId="69E0703E" w14:textId="6BE73AA6" w:rsidR="00FA7234" w:rsidRPr="0090375C" w:rsidRDefault="00FA7234" w:rsidP="00A12744">
      <w:pPr>
        <w:spacing w:after="0" w:line="276" w:lineRule="auto"/>
        <w:ind w:left="284"/>
        <w:rPr>
          <w:rFonts w:cs="Courier New"/>
        </w:rPr>
      </w:pPr>
    </w:p>
    <w:p w14:paraId="20C1E5EC" w14:textId="499E4CB3" w:rsidR="004001CC" w:rsidRPr="0090375C" w:rsidRDefault="004001CC" w:rsidP="00A12744">
      <w:pPr>
        <w:spacing w:after="0" w:line="276" w:lineRule="auto"/>
        <w:ind w:left="284"/>
        <w:rPr>
          <w:rFonts w:cs="Courier New"/>
        </w:rPr>
      </w:pPr>
    </w:p>
    <w:p w14:paraId="58F1512F" w14:textId="3CC44FF7" w:rsidR="004001CC" w:rsidRPr="0090375C" w:rsidRDefault="004001CC" w:rsidP="00A12744">
      <w:pPr>
        <w:spacing w:after="0" w:line="276" w:lineRule="auto"/>
        <w:ind w:left="284"/>
        <w:rPr>
          <w:rFonts w:cs="Courier New"/>
        </w:rPr>
      </w:pPr>
    </w:p>
    <w:p w14:paraId="523C930B" w14:textId="78E1DE71" w:rsidR="004001CC" w:rsidRPr="0090375C" w:rsidRDefault="004001CC" w:rsidP="00A12744">
      <w:pPr>
        <w:spacing w:after="0" w:line="276" w:lineRule="auto"/>
        <w:ind w:left="284"/>
        <w:rPr>
          <w:rFonts w:cs="Courier New"/>
        </w:rPr>
      </w:pPr>
    </w:p>
    <w:p w14:paraId="0C1F7FE7" w14:textId="2F7A754B" w:rsidR="004001CC" w:rsidRPr="0090375C" w:rsidRDefault="004001CC" w:rsidP="00A12744">
      <w:pPr>
        <w:spacing w:after="0" w:line="276" w:lineRule="auto"/>
        <w:ind w:left="284"/>
        <w:rPr>
          <w:rFonts w:cs="Courier New"/>
        </w:rPr>
      </w:pPr>
    </w:p>
    <w:p w14:paraId="07F296D1" w14:textId="009077DE" w:rsidR="004001CC" w:rsidRPr="0090375C" w:rsidRDefault="004001CC" w:rsidP="00A12744">
      <w:pPr>
        <w:spacing w:after="0" w:line="276" w:lineRule="auto"/>
        <w:ind w:left="284"/>
        <w:rPr>
          <w:rFonts w:cs="Courier New"/>
        </w:rPr>
      </w:pPr>
    </w:p>
    <w:p w14:paraId="41532C02" w14:textId="2ECC1096" w:rsidR="004001CC" w:rsidRPr="0090375C" w:rsidRDefault="004001CC" w:rsidP="00A12744">
      <w:pPr>
        <w:spacing w:after="0" w:line="276" w:lineRule="auto"/>
        <w:ind w:left="284"/>
        <w:rPr>
          <w:rFonts w:cs="Courier New"/>
        </w:rPr>
      </w:pPr>
    </w:p>
    <w:p w14:paraId="65A510D9" w14:textId="0884442E" w:rsidR="004001CC" w:rsidRPr="0090375C" w:rsidRDefault="004001CC" w:rsidP="00A12744">
      <w:pPr>
        <w:spacing w:after="0" w:line="276" w:lineRule="auto"/>
        <w:ind w:left="284"/>
        <w:rPr>
          <w:rFonts w:cs="Courier New"/>
        </w:rPr>
      </w:pPr>
    </w:p>
    <w:p w14:paraId="5538490A" w14:textId="6B56E48A" w:rsidR="004001CC" w:rsidRPr="0090375C" w:rsidRDefault="004001CC" w:rsidP="00A12744">
      <w:pPr>
        <w:spacing w:after="0" w:line="276" w:lineRule="auto"/>
        <w:ind w:left="284"/>
        <w:rPr>
          <w:rFonts w:cs="Courier New"/>
        </w:rPr>
      </w:pPr>
    </w:p>
    <w:p w14:paraId="7F8A6F26" w14:textId="7CD71018" w:rsidR="004001CC" w:rsidRPr="0090375C" w:rsidRDefault="004001CC" w:rsidP="00A12744">
      <w:pPr>
        <w:spacing w:after="0" w:line="276" w:lineRule="auto"/>
        <w:ind w:left="284"/>
        <w:rPr>
          <w:rFonts w:cs="Courier New"/>
        </w:rPr>
      </w:pPr>
    </w:p>
    <w:p w14:paraId="61915C55" w14:textId="77777777" w:rsidR="004001CC" w:rsidRPr="0090375C" w:rsidRDefault="004001CC" w:rsidP="00A12744">
      <w:pPr>
        <w:spacing w:after="0" w:line="276" w:lineRule="auto"/>
        <w:ind w:left="284"/>
        <w:rPr>
          <w:rFonts w:cs="Courier New"/>
        </w:rPr>
      </w:pPr>
    </w:p>
    <w:p w14:paraId="23793684" w14:textId="3B1BD186" w:rsidR="00FA7234" w:rsidRDefault="004112B4" w:rsidP="00A12744">
      <w:pPr>
        <w:spacing w:after="0" w:line="276" w:lineRule="auto"/>
        <w:ind w:left="284"/>
        <w:rPr>
          <w:rFonts w:cs="Courier New"/>
          <w:color w:val="008888" w:themeColor="background1"/>
        </w:rPr>
      </w:pPr>
      <w:r w:rsidRPr="0090375C">
        <w:rPr>
          <w:rFonts w:cs="Courier New"/>
          <w:color w:val="008888" w:themeColor="background1"/>
        </w:rPr>
        <w:t xml:space="preserve">1.1.4: </w:t>
      </w:r>
      <w:r w:rsidR="001A4245" w:rsidRPr="0090375C">
        <w:rPr>
          <w:rFonts w:cs="Courier New"/>
          <w:color w:val="008888" w:themeColor="background1"/>
        </w:rPr>
        <w:t>Correct Syntax and Example</w:t>
      </w:r>
    </w:p>
    <w:p w14:paraId="3541C9D6" w14:textId="21888888" w:rsidR="00F072FA" w:rsidRPr="00BE345E" w:rsidRDefault="00136587" w:rsidP="00A12744">
      <w:pPr>
        <w:spacing w:after="0" w:line="276" w:lineRule="auto"/>
        <w:ind w:left="284"/>
        <w:rPr>
          <w:rFonts w:cs="Courier New"/>
          <w:i/>
          <w:iCs/>
          <w:color w:val="8F8F8F" w:themeColor="text2" w:themeTint="80"/>
        </w:rPr>
      </w:pPr>
      <w:r w:rsidRPr="00BE345E">
        <w:rPr>
          <w:rFonts w:cs="Courier New"/>
          <w:i/>
          <w:iCs/>
          <w:color w:val="8F8F8F" w:themeColor="text2" w:themeTint="80"/>
        </w:rPr>
        <w:t>Note that both section 1.1.4.1 and 1.1.4.2</w:t>
      </w:r>
      <w:r w:rsidR="00450961" w:rsidRPr="00BE345E">
        <w:rPr>
          <w:rFonts w:cs="Courier New"/>
          <w:i/>
          <w:iCs/>
          <w:color w:val="8F8F8F" w:themeColor="text2" w:themeTint="80"/>
        </w:rPr>
        <w:t xml:space="preserve"> are question only; to view the possible answers, refer to</w:t>
      </w:r>
      <w:r w:rsidR="000370EF" w:rsidRPr="00BE345E">
        <w:rPr>
          <w:rFonts w:cs="Courier New"/>
          <w:i/>
          <w:iCs/>
          <w:color w:val="8F8F8F" w:themeColor="text2" w:themeTint="80"/>
        </w:rPr>
        <w:t xml:space="preserve"> “</w:t>
      </w:r>
      <w:r w:rsidR="00CA54E4" w:rsidRPr="00BE345E">
        <w:rPr>
          <w:rFonts w:cs="Courier New"/>
          <w:i/>
          <w:iCs/>
          <w:color w:val="8F8F8F" w:themeColor="text2" w:themeTint="80"/>
        </w:rPr>
        <w:t>1.1.5.1: True/False acceptance</w:t>
      </w:r>
      <w:r w:rsidR="00872688" w:rsidRPr="00BE345E">
        <w:rPr>
          <w:rFonts w:cs="Courier New"/>
          <w:i/>
          <w:iCs/>
          <w:color w:val="8F8F8F" w:themeColor="text2" w:themeTint="80"/>
        </w:rPr>
        <w:t>”</w:t>
      </w:r>
      <w:r w:rsidRPr="00BE345E">
        <w:rPr>
          <w:rFonts w:cs="Courier New"/>
          <w:i/>
          <w:iCs/>
          <w:color w:val="8F8F8F" w:themeColor="text2" w:themeTint="80"/>
        </w:rPr>
        <w:t xml:space="preserve"> </w:t>
      </w:r>
    </w:p>
    <w:p w14:paraId="7DEC7B1A" w14:textId="77777777" w:rsidR="00F072FA" w:rsidRPr="0090375C" w:rsidRDefault="00F072FA" w:rsidP="00A12744">
      <w:pPr>
        <w:spacing w:after="0" w:line="276" w:lineRule="auto"/>
        <w:ind w:left="284"/>
        <w:rPr>
          <w:rFonts w:cs="Courier New"/>
          <w:color w:val="008888" w:themeColor="background1"/>
        </w:rPr>
      </w:pPr>
    </w:p>
    <w:p w14:paraId="2396AB82" w14:textId="167ED3EA" w:rsidR="00FE452A" w:rsidRPr="0090375C" w:rsidRDefault="0020696E" w:rsidP="00A12744">
      <w:pPr>
        <w:spacing w:after="0" w:line="276" w:lineRule="auto"/>
        <w:ind w:left="284"/>
        <w:rPr>
          <w:rFonts w:cs="Courier New"/>
        </w:rPr>
      </w:pPr>
      <w:r w:rsidRPr="0090375C">
        <w:rPr>
          <w:rFonts w:cs="Courier New"/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1055D26F" wp14:editId="377C58E1">
                <wp:simplePos x="0" y="0"/>
                <wp:positionH relativeFrom="column">
                  <wp:posOffset>225814</wp:posOffset>
                </wp:positionH>
                <wp:positionV relativeFrom="paragraph">
                  <wp:posOffset>308874</wp:posOffset>
                </wp:positionV>
                <wp:extent cx="5716270" cy="523240"/>
                <wp:effectExtent l="0" t="0" r="17780" b="101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270" cy="5232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393DF" w14:textId="0AF64BA1" w:rsidR="0020696E" w:rsidRPr="00AF102E" w:rsidRDefault="0020696E" w:rsidP="0020696E">
                            <w:pPr>
                              <w:rPr>
                                <w:color w:val="E7E6E6" w:themeColor="background2"/>
                              </w:rPr>
                            </w:pPr>
                            <w:r w:rsidRPr="00AF102E">
                              <w:rPr>
                                <w:color w:val="E7E6E6" w:themeColor="background2"/>
                              </w:rPr>
                              <w:t xml:space="preserve">&lt;&lt;QAS :: T/F&gt;&gt; </w:t>
                            </w:r>
                            <w:r w:rsidR="00022536">
                              <w:rPr>
                                <w:color w:val="E7E6E6" w:themeColor="background2"/>
                              </w:rPr>
                              <w:t>&lt;Question&gt;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5D2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.8pt;margin-top:24.3pt;width:450.1pt;height:41.2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" filled="f" strokecolor="#088 [3200]">
                <v:stroke joinstyle="round"/>
                <v:textbox>
                  <w:txbxContent>
                    <w:p w14:paraId="282393DF" w14:textId="0AF64BA1" w:rsidR="0020696E" w:rsidRPr="00AF102E" w:rsidRDefault="0020696E" w:rsidP="0020696E">
                      <w:pPr>
                        <w:rPr>
                          <w:color w:val="E7E6E6" w:themeColor="background2"/>
                        </w:rPr>
                      </w:pPr>
                      <w:r w:rsidRPr="00AF102E">
                        <w:rPr>
                          <w:color w:val="E7E6E6" w:themeColor="background2"/>
                        </w:rPr>
                        <w:t xml:space="preserve">&lt;&lt;QAS :: T/F&gt;&gt; </w:t>
                      </w:r>
                      <w:r w:rsidR="00022536">
                        <w:rPr>
                          <w:color w:val="E7E6E6" w:themeColor="background2"/>
                        </w:rPr>
                        <w:t>&lt;Question&gt;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452A" w:rsidRPr="0090375C">
        <w:rPr>
          <w:rFonts w:cs="Courier New"/>
        </w:rPr>
        <w:t>1.1.4.1 – TF Syntax</w:t>
      </w:r>
      <w:r w:rsidR="00CC2FB1">
        <w:rPr>
          <w:rFonts w:cs="Courier New"/>
        </w:rPr>
        <w:t xml:space="preserve"> </w:t>
      </w:r>
    </w:p>
    <w:p w14:paraId="30A7283B" w14:textId="7DECBEF6" w:rsidR="00FE452A" w:rsidRDefault="00FE452A" w:rsidP="00A12744">
      <w:pPr>
        <w:spacing w:after="0" w:line="276" w:lineRule="auto"/>
        <w:ind w:left="284"/>
        <w:rPr>
          <w:rFonts w:cs="Courier New"/>
          <w:color w:val="008888" w:themeColor="background1"/>
        </w:rPr>
      </w:pPr>
    </w:p>
    <w:p w14:paraId="7E66E6CA" w14:textId="0F7063D4" w:rsidR="00871797" w:rsidRPr="006D1C5F" w:rsidRDefault="00871797" w:rsidP="00A12744">
      <w:pPr>
        <w:spacing w:after="0" w:line="276" w:lineRule="auto"/>
        <w:ind w:left="284"/>
        <w:rPr>
          <w:rFonts w:cs="Courier New"/>
          <w:i/>
          <w:iCs/>
          <w:color w:val="8F8F8F" w:themeColor="text2" w:themeTint="80"/>
        </w:rPr>
      </w:pPr>
      <w:r w:rsidRPr="006D1C5F">
        <w:rPr>
          <w:rFonts w:cs="Courier New"/>
          <w:i/>
          <w:iCs/>
          <w:color w:val="8F8F8F" w:themeColor="text2" w:themeTint="80"/>
        </w:rPr>
        <w:t xml:space="preserve">To add an answer, </w:t>
      </w:r>
      <w:r w:rsidR="00C0047F" w:rsidRPr="006D1C5F">
        <w:rPr>
          <w:rFonts w:cs="Courier New"/>
          <w:i/>
          <w:iCs/>
          <w:color w:val="8F8F8F" w:themeColor="text2" w:themeTint="80"/>
        </w:rPr>
        <w:t xml:space="preserve">simply add </w:t>
      </w:r>
      <w:r w:rsidR="00CB32E5" w:rsidRPr="006D1C5F">
        <w:rPr>
          <w:rFonts w:cs="Courier New"/>
          <w:i/>
          <w:iCs/>
          <w:color w:val="8F8F8F" w:themeColor="text2" w:themeTint="80"/>
        </w:rPr>
        <w:t xml:space="preserve">one of the </w:t>
      </w:r>
      <w:r w:rsidR="009F437B" w:rsidRPr="006D1C5F">
        <w:rPr>
          <w:rFonts w:cs="Courier New"/>
          <w:i/>
          <w:iCs/>
          <w:color w:val="8F8F8F" w:themeColor="text2" w:themeTint="80"/>
        </w:rPr>
        <w:t>options</w:t>
      </w:r>
      <w:r w:rsidR="00CB32E5" w:rsidRPr="006D1C5F">
        <w:rPr>
          <w:rFonts w:cs="Courier New"/>
          <w:i/>
          <w:iCs/>
          <w:color w:val="8F8F8F" w:themeColor="text2" w:themeTint="80"/>
        </w:rPr>
        <w:t xml:space="preserve"> from </w:t>
      </w:r>
      <w:r w:rsidR="006B4EAC" w:rsidRPr="006D1C5F">
        <w:rPr>
          <w:rFonts w:cs="Courier New"/>
          <w:i/>
          <w:iCs/>
          <w:color w:val="8F8F8F" w:themeColor="text2" w:themeTint="80"/>
        </w:rPr>
        <w:t xml:space="preserve">section 1.1.5.1: </w:t>
      </w:r>
      <w:r w:rsidR="00E367E9" w:rsidRPr="006D1C5F">
        <w:rPr>
          <w:rFonts w:cs="Courier New"/>
          <w:i/>
          <w:iCs/>
          <w:color w:val="8F8F8F" w:themeColor="text2" w:themeTint="80"/>
        </w:rPr>
        <w:t>“</w:t>
      </w:r>
      <w:r w:rsidR="006B4EAC" w:rsidRPr="006D1C5F">
        <w:rPr>
          <w:rFonts w:cs="Courier New"/>
          <w:i/>
          <w:iCs/>
          <w:color w:val="8F8F8F" w:themeColor="text2" w:themeTint="80"/>
        </w:rPr>
        <w:t>True/False Acceptance”</w:t>
      </w:r>
    </w:p>
    <w:p w14:paraId="34678D9F" w14:textId="77777777" w:rsidR="00871797" w:rsidRPr="0090375C" w:rsidRDefault="00871797" w:rsidP="00A12744">
      <w:pPr>
        <w:spacing w:after="0" w:line="276" w:lineRule="auto"/>
        <w:ind w:left="284"/>
        <w:rPr>
          <w:rFonts w:cs="Courier New"/>
          <w:color w:val="008888" w:themeColor="background1"/>
        </w:rPr>
      </w:pPr>
    </w:p>
    <w:p w14:paraId="7B68AC43" w14:textId="3615F4E4" w:rsidR="00097545" w:rsidRPr="0090375C" w:rsidRDefault="005C0650" w:rsidP="00A12744">
      <w:pPr>
        <w:spacing w:after="0" w:line="276" w:lineRule="auto"/>
        <w:ind w:left="284"/>
        <w:rPr>
          <w:rFonts w:cs="Courier New"/>
        </w:rPr>
      </w:pPr>
      <w:r w:rsidRPr="0090375C">
        <w:rPr>
          <w:rFonts w:cs="Courier New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ED7D60E" wp14:editId="70940423">
                <wp:simplePos x="0" y="0"/>
                <wp:positionH relativeFrom="column">
                  <wp:posOffset>226695</wp:posOffset>
                </wp:positionH>
                <wp:positionV relativeFrom="paragraph">
                  <wp:posOffset>287655</wp:posOffset>
                </wp:positionV>
                <wp:extent cx="5716270" cy="523240"/>
                <wp:effectExtent l="0" t="0" r="1778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270" cy="5232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14034" w14:textId="250ABF7F" w:rsidR="00080074" w:rsidRPr="00AF102E" w:rsidRDefault="005C0650">
                            <w:pPr>
                              <w:rPr>
                                <w:color w:val="E7E6E6" w:themeColor="background2"/>
                              </w:rPr>
                            </w:pPr>
                            <w:r w:rsidRPr="00AF102E">
                              <w:rPr>
                                <w:color w:val="E7E6E6" w:themeColor="background2"/>
                              </w:rPr>
                              <w:t>&lt;</w:t>
                            </w:r>
                            <w:r w:rsidR="00E27367" w:rsidRPr="00AF102E">
                              <w:rPr>
                                <w:color w:val="E7E6E6" w:themeColor="background2"/>
                              </w:rPr>
                              <w:t xml:space="preserve">&lt;QAS :: T/F&gt;&gt; </w:t>
                            </w:r>
                            <w:r w:rsidR="001478C7" w:rsidRPr="00AF102E">
                              <w:rPr>
                                <w:color w:val="E7E6E6" w:themeColor="background2"/>
                              </w:rPr>
                              <w:t xml:space="preserve">Is the URL to Coding Made Fun </w:t>
                            </w:r>
                            <w:hyperlink r:id="rId8" w:history="1">
                              <w:r w:rsidR="00090642" w:rsidRPr="00AF102E">
                                <w:rPr>
                                  <w:rStyle w:val="Hyperlink"/>
                                  <w:color w:val="E7E6E6" w:themeColor="background2"/>
                                </w:rPr>
                                <w:t>https://codingmadegfun.wixsite.com/home</w:t>
                              </w:r>
                            </w:hyperlink>
                            <w:r w:rsidR="007975BE" w:rsidRPr="00AF102E">
                              <w:rPr>
                                <w:color w:val="E7E6E6" w:themeColor="background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7D60E" id="_x0000_s1027" type="#_x0000_t202" style="position:absolute;left:0;text-align:left;margin-left:17.85pt;margin-top:22.65pt;width:450.1pt;height:41.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" filled="f" strokecolor="#088 [3200]">
                <v:stroke joinstyle="round"/>
                <v:textbox>
                  <w:txbxContent>
                    <w:p w14:paraId="4B414034" w14:textId="250ABF7F" w:rsidR="00080074" w:rsidRPr="00AF102E" w:rsidRDefault="005C0650">
                      <w:pPr>
                        <w:rPr>
                          <w:color w:val="E7E6E6" w:themeColor="background2"/>
                        </w:rPr>
                      </w:pPr>
                      <w:r w:rsidRPr="00AF102E">
                        <w:rPr>
                          <w:color w:val="E7E6E6" w:themeColor="background2"/>
                        </w:rPr>
                        <w:t>&lt;</w:t>
                      </w:r>
                      <w:r w:rsidR="00E27367" w:rsidRPr="00AF102E">
                        <w:rPr>
                          <w:color w:val="E7E6E6" w:themeColor="background2"/>
                        </w:rPr>
                        <w:t xml:space="preserve">&lt;QAS :: T/F&gt;&gt; </w:t>
                      </w:r>
                      <w:r w:rsidR="001478C7" w:rsidRPr="00AF102E">
                        <w:rPr>
                          <w:color w:val="E7E6E6" w:themeColor="background2"/>
                        </w:rPr>
                        <w:t xml:space="preserve">Is the URL to Coding Made Fun </w:t>
                      </w:r>
                      <w:hyperlink r:id="rId9" w:history="1">
                        <w:r w:rsidR="00090642" w:rsidRPr="00AF102E">
                          <w:rPr>
                            <w:rStyle w:val="Hyperlink"/>
                            <w:color w:val="E7E6E6" w:themeColor="background2"/>
                          </w:rPr>
                          <w:t>https://codingmadegfun.wixsite.com/home</w:t>
                        </w:r>
                      </w:hyperlink>
                      <w:r w:rsidR="007975BE" w:rsidRPr="00AF102E">
                        <w:rPr>
                          <w:color w:val="E7E6E6" w:themeColor="background2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4D6E" w:rsidRPr="0090375C">
        <w:rPr>
          <w:rFonts w:cs="Courier New"/>
        </w:rPr>
        <w:t>1.1.4.</w:t>
      </w:r>
      <w:r w:rsidR="001654D0" w:rsidRPr="0090375C">
        <w:rPr>
          <w:rFonts w:cs="Courier New"/>
        </w:rPr>
        <w:t>2</w:t>
      </w:r>
      <w:r w:rsidR="00904D6E" w:rsidRPr="0090375C">
        <w:rPr>
          <w:rFonts w:cs="Courier New"/>
        </w:rPr>
        <w:t xml:space="preserve"> – TF </w:t>
      </w:r>
      <w:r w:rsidR="00357A93" w:rsidRPr="0090375C">
        <w:rPr>
          <w:rFonts w:cs="Courier New"/>
        </w:rPr>
        <w:t>Example</w:t>
      </w:r>
    </w:p>
    <w:p w14:paraId="09B64BC8" w14:textId="169C7F2D" w:rsidR="008D05A5" w:rsidRPr="0090375C" w:rsidRDefault="00AF102E" w:rsidP="00DC43F4">
      <w:pPr>
        <w:spacing w:after="0" w:line="276" w:lineRule="auto"/>
        <w:ind w:left="567"/>
        <w:rPr>
          <w:rFonts w:cs="Courier New"/>
          <w:i/>
          <w:iCs/>
          <w:color w:val="8F8F8F" w:themeColor="text2" w:themeTint="80"/>
        </w:rPr>
      </w:pPr>
      <w:r w:rsidRPr="0090375C">
        <w:rPr>
          <w:rFonts w:cs="Courier New"/>
          <w:i/>
          <w:iCs/>
          <w:noProof/>
          <w:color w:val="8F8F8F" w:themeColor="text2" w:themeTint="80"/>
        </w:rPr>
        <mc:AlternateContent>
          <mc:Choice Requires="wps">
            <w:drawing>
              <wp:anchor distT="45720" distB="45720" distL="114300" distR="114300" simplePos="0" relativeHeight="251658241" behindDoc="1" locked="0" layoutInCell="1" allowOverlap="1" wp14:anchorId="510E5484" wp14:editId="10F74CB6">
                <wp:simplePos x="0" y="0"/>
                <wp:positionH relativeFrom="column">
                  <wp:posOffset>226695</wp:posOffset>
                </wp:positionH>
                <wp:positionV relativeFrom="paragraph">
                  <wp:posOffset>1109870</wp:posOffset>
                </wp:positionV>
                <wp:extent cx="5716270" cy="523240"/>
                <wp:effectExtent l="0" t="0" r="17780" b="101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270" cy="5232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B94D9" w14:textId="39F45694" w:rsidR="00AF102E" w:rsidRPr="00AF102E" w:rsidRDefault="00AF102E" w:rsidP="00AF102E">
                            <w:pPr>
                              <w:rPr>
                                <w:color w:val="E7E6E6" w:themeColor="background2"/>
                              </w:rPr>
                            </w:pPr>
                            <w:r w:rsidRPr="00AF102E">
                              <w:rPr>
                                <w:color w:val="E7E6E6" w:themeColor="background2"/>
                              </w:rPr>
                              <w:t>Is the URL to Coding Made Fun</w:t>
                            </w:r>
                            <w:r w:rsidR="004001CC">
                              <w:rPr>
                                <w:color w:val="E7E6E6" w:themeColor="background2"/>
                              </w:rPr>
                              <w:t xml:space="preserve"> </w:t>
                            </w:r>
                            <w:r w:rsidR="004001CC" w:rsidRPr="00AF102E">
                              <w:rPr>
                                <w:color w:val="E7E6E6" w:themeColor="background2"/>
                              </w:rPr>
                              <w:t xml:space="preserve">&lt;&lt;QAS :: T/F&gt;&gt; </w:t>
                            </w:r>
                            <w:r w:rsidRPr="00AF102E">
                              <w:rPr>
                                <w:color w:val="E7E6E6" w:themeColor="background2"/>
                              </w:rPr>
                              <w:t xml:space="preserve"> </w:t>
                            </w:r>
                            <w:hyperlink r:id="rId10" w:history="1">
                              <w:r w:rsidRPr="00AF102E">
                                <w:rPr>
                                  <w:rStyle w:val="Hyperlink"/>
                                  <w:color w:val="E7E6E6" w:themeColor="background2"/>
                                </w:rPr>
                                <w:t>https://codingmadegfun.wixsite.com/home</w:t>
                              </w:r>
                            </w:hyperlink>
                            <w:r w:rsidRPr="00AF102E">
                              <w:rPr>
                                <w:color w:val="E7E6E6" w:themeColor="background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E5484" id="_x0000_s1028" type="#_x0000_t202" style="position:absolute;left:0;text-align:left;margin-left:17.85pt;margin-top:87.4pt;width:450.1pt;height:41.2pt;z-index:-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" filled="f" strokecolor="#088 [3200]">
                <v:stroke joinstyle="round"/>
                <v:textbox>
                  <w:txbxContent>
                    <w:p w14:paraId="6A6B94D9" w14:textId="39F45694" w:rsidR="00AF102E" w:rsidRPr="00AF102E" w:rsidRDefault="00AF102E" w:rsidP="00AF102E">
                      <w:pPr>
                        <w:rPr>
                          <w:color w:val="E7E6E6" w:themeColor="background2"/>
                        </w:rPr>
                      </w:pPr>
                      <w:r w:rsidRPr="00AF102E">
                        <w:rPr>
                          <w:color w:val="E7E6E6" w:themeColor="background2"/>
                        </w:rPr>
                        <w:t>Is the URL to Coding Made Fun</w:t>
                      </w:r>
                      <w:r w:rsidR="004001CC">
                        <w:rPr>
                          <w:color w:val="E7E6E6" w:themeColor="background2"/>
                        </w:rPr>
                        <w:t xml:space="preserve"> </w:t>
                      </w:r>
                      <w:r w:rsidR="004001CC" w:rsidRPr="00AF102E">
                        <w:rPr>
                          <w:color w:val="E7E6E6" w:themeColor="background2"/>
                        </w:rPr>
                        <w:t xml:space="preserve">&lt;&lt;QAS :: T/F&gt;&gt; </w:t>
                      </w:r>
                      <w:r w:rsidRPr="00AF102E">
                        <w:rPr>
                          <w:color w:val="E7E6E6" w:themeColor="background2"/>
                        </w:rPr>
                        <w:t xml:space="preserve"> </w:t>
                      </w:r>
                      <w:hyperlink r:id="rId11" w:history="1">
                        <w:r w:rsidRPr="00AF102E">
                          <w:rPr>
                            <w:rStyle w:val="Hyperlink"/>
                            <w:color w:val="E7E6E6" w:themeColor="background2"/>
                          </w:rPr>
                          <w:t>https://codingmadegfun.wixsite.com/home</w:t>
                        </w:r>
                      </w:hyperlink>
                      <w:r w:rsidRPr="00AF102E">
                        <w:rPr>
                          <w:color w:val="E7E6E6" w:themeColor="background2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90375C">
        <w:rPr>
          <w:rFonts w:cs="Courier New"/>
          <w:i/>
          <w:iCs/>
          <w:color w:val="8F8F8F" w:themeColor="text2" w:themeTint="80"/>
        </w:rPr>
        <w:t xml:space="preserve">Note that following will work as well, for the placement of the flag does not </w:t>
      </w:r>
      <w:r w:rsidR="009D3077" w:rsidRPr="0090375C">
        <w:rPr>
          <w:rFonts w:cs="Courier New"/>
          <w:i/>
          <w:iCs/>
          <w:color w:val="8F8F8F" w:themeColor="text2" w:themeTint="80"/>
        </w:rPr>
        <w:t>matter.</w:t>
      </w:r>
    </w:p>
    <w:p w14:paraId="146FB869" w14:textId="2A1862FA" w:rsidR="008E052C" w:rsidRPr="0090375C" w:rsidRDefault="008E052C" w:rsidP="008E052C">
      <w:pPr>
        <w:rPr>
          <w:rFonts w:cs="Courier New"/>
        </w:rPr>
      </w:pPr>
    </w:p>
    <w:p w14:paraId="7B5B5BAA" w14:textId="4A7D4101" w:rsidR="008E052C" w:rsidRDefault="008E052C" w:rsidP="008E052C">
      <w:pPr>
        <w:tabs>
          <w:tab w:val="left" w:pos="3055"/>
        </w:tabs>
        <w:rPr>
          <w:rFonts w:cs="Courier New"/>
        </w:rPr>
      </w:pPr>
    </w:p>
    <w:p w14:paraId="3BCB873A" w14:textId="799FEC72" w:rsidR="00C65A1D" w:rsidRDefault="00C65A1D" w:rsidP="00C65A1D">
      <w:pPr>
        <w:rPr>
          <w:rFonts w:cs="Courier New"/>
        </w:rPr>
      </w:pPr>
    </w:p>
    <w:p w14:paraId="427A3EF2" w14:textId="772D34A9" w:rsidR="006D1C5F" w:rsidRPr="002F3E7B" w:rsidRDefault="006D1C5F" w:rsidP="002F3E7B">
      <w:pPr>
        <w:spacing w:after="0" w:line="276" w:lineRule="auto"/>
        <w:ind w:left="284"/>
        <w:rPr>
          <w:rFonts w:cs="Courier New"/>
          <w:i/>
          <w:iCs/>
          <w:color w:val="8F8F8F" w:themeColor="text2" w:themeTint="80"/>
        </w:rPr>
      </w:pPr>
      <w:r w:rsidRPr="006D1C5F">
        <w:rPr>
          <w:rFonts w:cs="Courier New"/>
          <w:i/>
          <w:iCs/>
          <w:color w:val="8F8F8F" w:themeColor="text2" w:themeTint="80"/>
        </w:rPr>
        <w:t>To add an answer, simply add one of the options from section 1.1.5.1: “True/False Acceptance</w:t>
      </w:r>
      <w:r w:rsidR="007E14BC">
        <w:rPr>
          <w:rFonts w:cs="Courier New"/>
          <w:i/>
          <w:iCs/>
          <w:color w:val="8F8F8F" w:themeColor="text2" w:themeTint="80"/>
        </w:rPr>
        <w:t>;</w:t>
      </w:r>
      <w:r w:rsidRPr="006D1C5F">
        <w:rPr>
          <w:rFonts w:cs="Courier New"/>
          <w:i/>
          <w:iCs/>
          <w:color w:val="8F8F8F" w:themeColor="text2" w:themeTint="80"/>
        </w:rPr>
        <w:t>”</w:t>
      </w:r>
      <w:r w:rsidR="007E14BC">
        <w:rPr>
          <w:rFonts w:cs="Courier New"/>
          <w:i/>
          <w:iCs/>
          <w:color w:val="8F8F8F" w:themeColor="text2" w:themeTint="80"/>
        </w:rPr>
        <w:t xml:space="preserve"> example:</w:t>
      </w:r>
      <w:r w:rsidR="005E6D53">
        <w:rPr>
          <w:rFonts w:cs="Courier New"/>
          <w:i/>
          <w:iCs/>
          <w:color w:val="8F8F8F" w:themeColor="text2" w:themeTint="80"/>
        </w:rPr>
        <w:t xml:space="preserve"> </w:t>
      </w:r>
    </w:p>
    <w:p w14:paraId="77D6CE63" w14:textId="1C4A3101" w:rsidR="006D1C5F" w:rsidRDefault="000B4689" w:rsidP="00C65A1D">
      <w:pPr>
        <w:rPr>
          <w:rFonts w:cs="Courier New"/>
        </w:rPr>
      </w:pPr>
      <w:r w:rsidRPr="0090375C">
        <w:rPr>
          <w:rFonts w:cs="Courier New"/>
          <w:i/>
          <w:iCs/>
          <w:noProof/>
          <w:color w:val="8F8F8F" w:themeColor="text2" w:themeTint="80"/>
        </w:rPr>
        <mc:AlternateContent>
          <mc:Choice Requires="wps">
            <w:drawing>
              <wp:anchor distT="45720" distB="45720" distL="114300" distR="114300" simplePos="0" relativeHeight="251662341" behindDoc="1" locked="0" layoutInCell="1" allowOverlap="1" wp14:anchorId="3B4E2681" wp14:editId="42D86396">
                <wp:simplePos x="0" y="0"/>
                <wp:positionH relativeFrom="column">
                  <wp:posOffset>227279</wp:posOffset>
                </wp:positionH>
                <wp:positionV relativeFrom="paragraph">
                  <wp:posOffset>60064</wp:posOffset>
                </wp:positionV>
                <wp:extent cx="5716270" cy="295991"/>
                <wp:effectExtent l="0" t="0" r="17780" b="2794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270" cy="29599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4C8C7" w14:textId="0E6042E2" w:rsidR="000A710B" w:rsidRPr="009A5225" w:rsidRDefault="000B4689" w:rsidP="000A710B">
                            <w:pPr>
                              <w:rPr>
                                <w:rFonts w:cs="Courier New"/>
                                <w:i/>
                                <w:iCs/>
                                <w:color w:val="8F8F8F" w:themeColor="text2" w:themeTint="80"/>
                              </w:rPr>
                            </w:pPr>
                            <w:r w:rsidRPr="009A5225">
                              <w:rPr>
                                <w:rFonts w:cs="Courier New"/>
                                <w:i/>
                                <w:iCs/>
                                <w:color w:val="8F8F8F" w:themeColor="text2" w:themeTint="80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E2681" id="_x0000_s1029" type="#_x0000_t202" style="position:absolute;margin-left:17.9pt;margin-top:4.75pt;width:450.1pt;height:23.3pt;z-index:-2516541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" filled="f" strokecolor="#575757 [2431]">
                <v:stroke joinstyle="round"/>
                <v:textbox>
                  <w:txbxContent>
                    <w:p w14:paraId="5444C8C7" w14:textId="0E6042E2" w:rsidR="000A710B" w:rsidRPr="009A5225" w:rsidRDefault="000B4689" w:rsidP="000A710B">
                      <w:pPr>
                        <w:rPr>
                          <w:rFonts w:cs="Courier New"/>
                          <w:i/>
                          <w:iCs/>
                          <w:color w:val="8F8F8F" w:themeColor="text2" w:themeTint="80"/>
                        </w:rPr>
                      </w:pPr>
                      <w:r w:rsidRPr="009A5225">
                        <w:rPr>
                          <w:rFonts w:cs="Courier New"/>
                          <w:i/>
                          <w:iCs/>
                          <w:color w:val="8F8F8F" w:themeColor="text2" w:themeTint="80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24582D7D" w14:textId="77777777" w:rsidR="000A710B" w:rsidRDefault="000A710B" w:rsidP="00C65A1D">
      <w:pPr>
        <w:rPr>
          <w:rFonts w:cs="Courier New"/>
        </w:rPr>
      </w:pPr>
    </w:p>
    <w:p w14:paraId="1289A23C" w14:textId="6E9BE00B" w:rsidR="00C65A1D" w:rsidRDefault="00C65A1D" w:rsidP="00C65A1D">
      <w:pPr>
        <w:rPr>
          <w:rFonts w:cs="Courier New"/>
        </w:rPr>
      </w:pPr>
      <w:r>
        <w:rPr>
          <w:rFonts w:cs="Courier New"/>
        </w:rPr>
        <w:t xml:space="preserve">1.1.4.3 – MC Syntax </w:t>
      </w:r>
    </w:p>
    <w:p w14:paraId="2168F601" w14:textId="77777777" w:rsidR="009A5225" w:rsidRDefault="009A5225" w:rsidP="008C7773">
      <w:pPr>
        <w:rPr>
          <w:rFonts w:cs="Courier New"/>
        </w:rPr>
      </w:pPr>
      <w:r w:rsidRPr="0090375C">
        <w:rPr>
          <w:rFonts w:cs="Courier New"/>
          <w:noProof/>
        </w:rPr>
        <mc:AlternateContent>
          <mc:Choice Requires="wps">
            <w:drawing>
              <wp:anchor distT="45720" distB="45720" distL="114300" distR="114300" simplePos="0" relativeHeight="251658243" behindDoc="1" locked="0" layoutInCell="1" allowOverlap="1" wp14:anchorId="52D05E66" wp14:editId="10F8767E">
                <wp:simplePos x="0" y="0"/>
                <wp:positionH relativeFrom="column">
                  <wp:posOffset>226695</wp:posOffset>
                </wp:positionH>
                <wp:positionV relativeFrom="paragraph">
                  <wp:posOffset>308063</wp:posOffset>
                </wp:positionV>
                <wp:extent cx="5716270" cy="1188720"/>
                <wp:effectExtent l="0" t="0" r="17780" b="11430"/>
                <wp:wrapTight wrapText="bothSides">
                  <wp:wrapPolygon edited="0">
                    <wp:start x="0" y="0"/>
                    <wp:lineTo x="0" y="21462"/>
                    <wp:lineTo x="21595" y="21462"/>
                    <wp:lineTo x="21595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270" cy="11887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9C681" w14:textId="1F7DA813" w:rsidR="00D33684" w:rsidRPr="00871797" w:rsidRDefault="00A632D5" w:rsidP="000F7419">
                            <w:pPr>
                              <w:spacing w:after="0"/>
                              <w:rPr>
                                <w:color w:val="E7E6E6" w:themeColor="background2"/>
                                <w:lang w:val="fr-CA"/>
                              </w:rPr>
                            </w:pPr>
                            <w:r w:rsidRPr="00871797">
                              <w:rPr>
                                <w:color w:val="E7E6E6" w:themeColor="background2"/>
                                <w:lang w:val="fr-CA"/>
                              </w:rPr>
                              <w:t>&lt;Question&gt;</w:t>
                            </w:r>
                          </w:p>
                          <w:p w14:paraId="32A59C2C" w14:textId="77777777" w:rsidR="000F7419" w:rsidRPr="00871797" w:rsidRDefault="000F7419" w:rsidP="000F7419">
                            <w:pPr>
                              <w:spacing w:after="0"/>
                              <w:rPr>
                                <w:color w:val="E7E6E6" w:themeColor="background2"/>
                                <w:lang w:val="fr-CA"/>
                              </w:rPr>
                            </w:pPr>
                          </w:p>
                          <w:p w14:paraId="0CA8DF86" w14:textId="7588C8BA" w:rsidR="00543105" w:rsidRPr="007969A9" w:rsidRDefault="00474531" w:rsidP="000F7419">
                            <w:pPr>
                              <w:spacing w:after="0"/>
                              <w:rPr>
                                <w:color w:val="E7E6E6" w:themeColor="background2"/>
                                <w:lang w:val="fr-CA"/>
                              </w:rPr>
                            </w:pPr>
                            <w:r w:rsidRPr="007969A9">
                              <w:rPr>
                                <w:color w:val="E7E6E6" w:themeColor="background2"/>
                                <w:lang w:val="fr-CA"/>
                              </w:rPr>
                              <w:t>[QAS :: Option] [Option</w:t>
                            </w:r>
                            <w:r w:rsidR="00543105" w:rsidRPr="007969A9">
                              <w:rPr>
                                <w:color w:val="E7E6E6" w:themeColor="background2"/>
                                <w:lang w:val="fr-CA"/>
                              </w:rPr>
                              <w:t xml:space="preserve"> </w:t>
                            </w:r>
                            <w:r w:rsidR="007969A9" w:rsidRPr="007969A9">
                              <w:rPr>
                                <w:color w:val="E7E6E6" w:themeColor="background2"/>
                                <w:lang w:val="fr-CA"/>
                              </w:rPr>
                              <w:t>x</w:t>
                            </w:r>
                            <w:r w:rsidRPr="007969A9">
                              <w:rPr>
                                <w:color w:val="E7E6E6" w:themeColor="background2"/>
                                <w:lang w:val="fr-CA"/>
                              </w:rPr>
                              <w:t>]</w:t>
                            </w:r>
                          </w:p>
                          <w:p w14:paraId="11619777" w14:textId="1321776C" w:rsidR="00FA62B4" w:rsidRDefault="00543105" w:rsidP="000F7419">
                            <w:pPr>
                              <w:spacing w:after="0"/>
                              <w:rPr>
                                <w:color w:val="E7E6E6" w:themeColor="background2"/>
                                <w:lang w:val="fr-CA"/>
                              </w:rPr>
                            </w:pPr>
                            <w:r w:rsidRPr="007969A9">
                              <w:rPr>
                                <w:color w:val="E7E6E6" w:themeColor="background2"/>
                                <w:lang w:val="fr-CA"/>
                              </w:rPr>
                              <w:t>[QAS :: Option] [</w:t>
                            </w:r>
                            <w:r w:rsidR="007969A9" w:rsidRPr="007969A9">
                              <w:rPr>
                                <w:color w:val="E7E6E6" w:themeColor="background2"/>
                                <w:lang w:val="fr-CA"/>
                              </w:rPr>
                              <w:t>Option y</w:t>
                            </w:r>
                            <w:r w:rsidR="007969A9">
                              <w:rPr>
                                <w:color w:val="E7E6E6" w:themeColor="background2"/>
                                <w:lang w:val="fr-CA"/>
                              </w:rPr>
                              <w:t>]</w:t>
                            </w:r>
                          </w:p>
                          <w:p w14:paraId="05EF2415" w14:textId="3EA0AF44" w:rsidR="0005589F" w:rsidRPr="007969A9" w:rsidRDefault="0005589F" w:rsidP="000F7419">
                            <w:pPr>
                              <w:spacing w:after="0"/>
                              <w:rPr>
                                <w:color w:val="E7E6E6" w:themeColor="background2"/>
                                <w:lang w:val="fr-CA"/>
                              </w:rPr>
                            </w:pPr>
                            <w:r>
                              <w:rPr>
                                <w:color w:val="E7E6E6" w:themeColor="background2"/>
                                <w:lang w:val="fr-CA"/>
                              </w:rPr>
                              <w:t>[QAS :: Option] [Option z]</w:t>
                            </w:r>
                            <w:r w:rsidR="00D71B8A">
                              <w:rPr>
                                <w:color w:val="E7E6E6" w:themeColor="background2"/>
                                <w:lang w:val="fr-CA"/>
                              </w:rPr>
                              <w:t>…</w:t>
                            </w:r>
                          </w:p>
                          <w:p w14:paraId="3CF9D44E" w14:textId="77777777" w:rsidR="00474531" w:rsidRPr="007969A9" w:rsidRDefault="00474531" w:rsidP="00D33684">
                            <w:pPr>
                              <w:rPr>
                                <w:color w:val="E7E6E6" w:themeColor="background2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05E66" id="Text Box 3" o:spid="_x0000_s1030" type="#_x0000_t202" style="position:absolute;margin-left:17.85pt;margin-top:24.25pt;width:450.1pt;height:93.6pt;z-index:-25165823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" filled="f" strokecolor="#088 [3200]">
                <v:stroke joinstyle="round"/>
                <v:textbox>
                  <w:txbxContent>
                    <w:p w14:paraId="07B9C681" w14:textId="1F7DA813" w:rsidR="00D33684" w:rsidRPr="00871797" w:rsidRDefault="00A632D5" w:rsidP="000F7419">
                      <w:pPr>
                        <w:spacing w:after="0"/>
                        <w:rPr>
                          <w:color w:val="E7E6E6" w:themeColor="background2"/>
                          <w:lang w:val="fr-CA"/>
                        </w:rPr>
                      </w:pPr>
                      <w:r w:rsidRPr="00871797">
                        <w:rPr>
                          <w:color w:val="E7E6E6" w:themeColor="background2"/>
                          <w:lang w:val="fr-CA"/>
                        </w:rPr>
                        <w:t>&lt;Question&gt;</w:t>
                      </w:r>
                    </w:p>
                    <w:p w14:paraId="32A59C2C" w14:textId="77777777" w:rsidR="000F7419" w:rsidRPr="00871797" w:rsidRDefault="000F7419" w:rsidP="000F7419">
                      <w:pPr>
                        <w:spacing w:after="0"/>
                        <w:rPr>
                          <w:color w:val="E7E6E6" w:themeColor="background2"/>
                          <w:lang w:val="fr-CA"/>
                        </w:rPr>
                      </w:pPr>
                    </w:p>
                    <w:p w14:paraId="0CA8DF86" w14:textId="7588C8BA" w:rsidR="00543105" w:rsidRPr="007969A9" w:rsidRDefault="00474531" w:rsidP="000F7419">
                      <w:pPr>
                        <w:spacing w:after="0"/>
                        <w:rPr>
                          <w:color w:val="E7E6E6" w:themeColor="background2"/>
                          <w:lang w:val="fr-CA"/>
                        </w:rPr>
                      </w:pPr>
                      <w:r w:rsidRPr="007969A9">
                        <w:rPr>
                          <w:color w:val="E7E6E6" w:themeColor="background2"/>
                          <w:lang w:val="fr-CA"/>
                        </w:rPr>
                        <w:t>[QAS :: Option] [Option</w:t>
                      </w:r>
                      <w:r w:rsidR="00543105" w:rsidRPr="007969A9">
                        <w:rPr>
                          <w:color w:val="E7E6E6" w:themeColor="background2"/>
                          <w:lang w:val="fr-CA"/>
                        </w:rPr>
                        <w:t xml:space="preserve"> </w:t>
                      </w:r>
                      <w:r w:rsidR="007969A9" w:rsidRPr="007969A9">
                        <w:rPr>
                          <w:color w:val="E7E6E6" w:themeColor="background2"/>
                          <w:lang w:val="fr-CA"/>
                        </w:rPr>
                        <w:t>x</w:t>
                      </w:r>
                      <w:r w:rsidRPr="007969A9">
                        <w:rPr>
                          <w:color w:val="E7E6E6" w:themeColor="background2"/>
                          <w:lang w:val="fr-CA"/>
                        </w:rPr>
                        <w:t>]</w:t>
                      </w:r>
                    </w:p>
                    <w:p w14:paraId="11619777" w14:textId="1321776C" w:rsidR="00FA62B4" w:rsidRDefault="00543105" w:rsidP="000F7419">
                      <w:pPr>
                        <w:spacing w:after="0"/>
                        <w:rPr>
                          <w:color w:val="E7E6E6" w:themeColor="background2"/>
                          <w:lang w:val="fr-CA"/>
                        </w:rPr>
                      </w:pPr>
                      <w:r w:rsidRPr="007969A9">
                        <w:rPr>
                          <w:color w:val="E7E6E6" w:themeColor="background2"/>
                          <w:lang w:val="fr-CA"/>
                        </w:rPr>
                        <w:t>[QAS :: Option] [</w:t>
                      </w:r>
                      <w:r w:rsidR="007969A9" w:rsidRPr="007969A9">
                        <w:rPr>
                          <w:color w:val="E7E6E6" w:themeColor="background2"/>
                          <w:lang w:val="fr-CA"/>
                        </w:rPr>
                        <w:t>Option y</w:t>
                      </w:r>
                      <w:r w:rsidR="007969A9">
                        <w:rPr>
                          <w:color w:val="E7E6E6" w:themeColor="background2"/>
                          <w:lang w:val="fr-CA"/>
                        </w:rPr>
                        <w:t>]</w:t>
                      </w:r>
                    </w:p>
                    <w:p w14:paraId="05EF2415" w14:textId="3EA0AF44" w:rsidR="0005589F" w:rsidRPr="007969A9" w:rsidRDefault="0005589F" w:rsidP="000F7419">
                      <w:pPr>
                        <w:spacing w:after="0"/>
                        <w:rPr>
                          <w:color w:val="E7E6E6" w:themeColor="background2"/>
                          <w:lang w:val="fr-CA"/>
                        </w:rPr>
                      </w:pPr>
                      <w:r>
                        <w:rPr>
                          <w:color w:val="E7E6E6" w:themeColor="background2"/>
                          <w:lang w:val="fr-CA"/>
                        </w:rPr>
                        <w:t>[QAS :: Option] [Option z]</w:t>
                      </w:r>
                      <w:r w:rsidR="00D71B8A">
                        <w:rPr>
                          <w:color w:val="E7E6E6" w:themeColor="background2"/>
                          <w:lang w:val="fr-CA"/>
                        </w:rPr>
                        <w:t>…</w:t>
                      </w:r>
                    </w:p>
                    <w:p w14:paraId="3CF9D44E" w14:textId="77777777" w:rsidR="00474531" w:rsidRPr="007969A9" w:rsidRDefault="00474531" w:rsidP="00D33684">
                      <w:pPr>
                        <w:rPr>
                          <w:color w:val="E7E6E6" w:themeColor="background2"/>
                          <w:lang w:val="fr-C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377522">
        <w:rPr>
          <w:rFonts w:cs="Courier New"/>
        </w:rPr>
        <w:t>Questions</w:t>
      </w:r>
      <w:r w:rsidR="0031124C">
        <w:rPr>
          <w:rFonts w:cs="Courier New"/>
        </w:rPr>
        <w:t xml:space="preserve"> (In the “Enter Question” box)</w:t>
      </w:r>
      <w:r w:rsidR="00377522">
        <w:rPr>
          <w:rFonts w:cs="Courier New"/>
        </w:rPr>
        <w:t>:</w:t>
      </w:r>
    </w:p>
    <w:p w14:paraId="7203A4C7" w14:textId="3A03087A" w:rsidR="008C7773" w:rsidRPr="009A5225" w:rsidRDefault="008C7773" w:rsidP="008C7773">
      <w:pPr>
        <w:rPr>
          <w:rFonts w:cs="Courier New"/>
        </w:rPr>
      </w:pPr>
      <w:r w:rsidRPr="001768AC">
        <w:rPr>
          <w:rFonts w:cs="Courier New"/>
          <w:i/>
          <w:iCs/>
          <w:color w:val="8F8F8F" w:themeColor="text2" w:themeTint="80"/>
        </w:rPr>
        <w:t>Press the “Multiple Choice” before submitting the question</w:t>
      </w:r>
      <w:r w:rsidR="0052709A">
        <w:rPr>
          <w:rFonts w:cs="Courier New"/>
          <w:i/>
          <w:iCs/>
          <w:color w:val="8F8F8F" w:themeColor="text2" w:themeTint="80"/>
        </w:rPr>
        <w:t xml:space="preserve"> and make sure it is selected</w:t>
      </w:r>
      <w:r w:rsidR="00AA06BD">
        <w:rPr>
          <w:rFonts w:cs="Courier New"/>
          <w:i/>
          <w:iCs/>
          <w:color w:val="8F8F8F" w:themeColor="text2" w:themeTint="80"/>
        </w:rPr>
        <w:t xml:space="preserve"> </w:t>
      </w:r>
    </w:p>
    <w:p w14:paraId="118337E2" w14:textId="3AE894B9" w:rsidR="008C7773" w:rsidRPr="00161D78" w:rsidRDefault="003E4D14" w:rsidP="00C65A1D">
      <w:pPr>
        <w:rPr>
          <w:rFonts w:cs="Courier New"/>
          <w:i/>
          <w:iCs/>
          <w:color w:val="8F8F8F" w:themeColor="text2" w:themeTint="80"/>
        </w:rPr>
      </w:pPr>
      <w:r w:rsidRPr="00161D78">
        <w:rPr>
          <w:rFonts w:cs="Courier New"/>
          <w:i/>
          <w:iCs/>
          <w:color w:val="8F8F8F" w:themeColor="text2" w:themeTint="80"/>
        </w:rPr>
        <w:t>Note that there can be as many options as you would like.</w:t>
      </w:r>
    </w:p>
    <w:p w14:paraId="079E412C" w14:textId="2C034940" w:rsidR="00136E1A" w:rsidRPr="00161D78" w:rsidRDefault="00136E1A" w:rsidP="00C65A1D">
      <w:pPr>
        <w:rPr>
          <w:rFonts w:cs="Courier New"/>
          <w:i/>
          <w:iCs/>
          <w:color w:val="8F8F8F" w:themeColor="text2" w:themeTint="80"/>
        </w:rPr>
      </w:pPr>
      <w:r w:rsidRPr="00161D78">
        <w:rPr>
          <w:rFonts w:cs="Courier New"/>
          <w:i/>
          <w:iCs/>
          <w:color w:val="8F8F8F" w:themeColor="text2" w:themeTint="80"/>
        </w:rPr>
        <w:t>Note that multiple options can be in the same line</w:t>
      </w:r>
      <w:r w:rsidR="009342E6" w:rsidRPr="00161D78">
        <w:rPr>
          <w:rFonts w:cs="Courier New"/>
          <w:i/>
          <w:iCs/>
          <w:color w:val="8F8F8F" w:themeColor="text2" w:themeTint="80"/>
        </w:rPr>
        <w:t xml:space="preserve">; </w:t>
      </w:r>
      <w:r w:rsidR="00C779AA" w:rsidRPr="00161D78">
        <w:rPr>
          <w:rFonts w:cs="Courier New"/>
          <w:i/>
          <w:iCs/>
          <w:color w:val="8F8F8F" w:themeColor="text2" w:themeTint="80"/>
        </w:rPr>
        <w:t>and the quiz taker will see them in the same structure as they are written.</w:t>
      </w:r>
    </w:p>
    <w:p w14:paraId="778C730B" w14:textId="69D6CF92" w:rsidR="007B78E9" w:rsidRDefault="007B78E9" w:rsidP="00C65A1D">
      <w:pPr>
        <w:rPr>
          <w:rFonts w:cs="Courier New"/>
        </w:rPr>
      </w:pPr>
    </w:p>
    <w:p w14:paraId="00C17563" w14:textId="70E60ACC" w:rsidR="00377522" w:rsidRDefault="004F4625" w:rsidP="00C65A1D">
      <w:pPr>
        <w:rPr>
          <w:rFonts w:cs="Courier New"/>
        </w:rPr>
      </w:pPr>
      <w:r w:rsidRPr="0090375C">
        <w:rPr>
          <w:rFonts w:cs="Courier New"/>
          <w:noProof/>
        </w:rPr>
        <mc:AlternateContent>
          <mc:Choice Requires="wps">
            <w:drawing>
              <wp:anchor distT="45720" distB="45720" distL="114300" distR="114300" simplePos="0" relativeHeight="251658244" behindDoc="1" locked="0" layoutInCell="1" allowOverlap="1" wp14:anchorId="1A07112F" wp14:editId="2E9FE7E5">
                <wp:simplePos x="0" y="0"/>
                <wp:positionH relativeFrom="column">
                  <wp:posOffset>226695</wp:posOffset>
                </wp:positionH>
                <wp:positionV relativeFrom="paragraph">
                  <wp:posOffset>268605</wp:posOffset>
                </wp:positionV>
                <wp:extent cx="5716270" cy="316865"/>
                <wp:effectExtent l="0" t="0" r="17780" b="26035"/>
                <wp:wrapTight wrapText="bothSides">
                  <wp:wrapPolygon edited="0">
                    <wp:start x="0" y="0"/>
                    <wp:lineTo x="0" y="22076"/>
                    <wp:lineTo x="21595" y="22076"/>
                    <wp:lineTo x="21595" y="0"/>
                    <wp:lineTo x="0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270" cy="3168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F5F07" w14:textId="25E8E144" w:rsidR="004F4625" w:rsidRPr="007969A9" w:rsidRDefault="0048282C" w:rsidP="004F4625">
                            <w:pPr>
                              <w:rPr>
                                <w:color w:val="E7E6E6" w:themeColor="background2"/>
                                <w:lang w:val="fr-CA"/>
                              </w:rPr>
                            </w:pPr>
                            <w:r>
                              <w:rPr>
                                <w:color w:val="E7E6E6" w:themeColor="background2"/>
                                <w:lang w:val="fr-CA"/>
                              </w:rPr>
                              <w:t>Correct optio</w:t>
                            </w:r>
                            <w:r w:rsidR="00AD2968">
                              <w:rPr>
                                <w:color w:val="E7E6E6" w:themeColor="background2"/>
                                <w:lang w:val="fr-C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7112F" id="Text Box 4" o:spid="_x0000_s1031" type="#_x0000_t202" style="position:absolute;margin-left:17.85pt;margin-top:21.15pt;width:450.1pt;height:24.95pt;z-index:-2516582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" filled="f" strokecolor="#088 [3200]">
                <v:stroke joinstyle="round"/>
                <v:textbox>
                  <w:txbxContent>
                    <w:p w14:paraId="31CF5F07" w14:textId="25E8E144" w:rsidR="004F4625" w:rsidRPr="007969A9" w:rsidRDefault="0048282C" w:rsidP="004F4625">
                      <w:pPr>
                        <w:rPr>
                          <w:color w:val="E7E6E6" w:themeColor="background2"/>
                          <w:lang w:val="fr-CA"/>
                        </w:rPr>
                      </w:pPr>
                      <w:r>
                        <w:rPr>
                          <w:color w:val="E7E6E6" w:themeColor="background2"/>
                          <w:lang w:val="fr-CA"/>
                        </w:rPr>
                        <w:t>Correct optio</w:t>
                      </w:r>
                      <w:r w:rsidR="00AD2968">
                        <w:rPr>
                          <w:color w:val="E7E6E6" w:themeColor="background2"/>
                          <w:lang w:val="fr-CA"/>
                        </w:rPr>
                        <w:t>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77522">
        <w:rPr>
          <w:rFonts w:cs="Courier New"/>
        </w:rPr>
        <w:t>Answers</w:t>
      </w:r>
      <w:r w:rsidR="00906021">
        <w:rPr>
          <w:rFonts w:cs="Courier New"/>
        </w:rPr>
        <w:t xml:space="preserve"> (In the “Enter Answer” box)</w:t>
      </w:r>
      <w:r w:rsidR="00377522">
        <w:rPr>
          <w:rFonts w:cs="Courier New"/>
        </w:rPr>
        <w:t>:</w:t>
      </w:r>
    </w:p>
    <w:p w14:paraId="02569091" w14:textId="1BD3550C" w:rsidR="00D06B3C" w:rsidRDefault="008F7B95" w:rsidP="00C65A1D">
      <w:pPr>
        <w:rPr>
          <w:rFonts w:cs="Courier New"/>
          <w:i/>
          <w:iCs/>
          <w:color w:val="8F8F8F" w:themeColor="text2" w:themeTint="80"/>
        </w:rPr>
      </w:pPr>
      <w:r w:rsidRPr="002120CF">
        <w:rPr>
          <w:rFonts w:cs="Courier New"/>
          <w:i/>
          <w:iCs/>
          <w:color w:val="8F8F8F" w:themeColor="text2" w:themeTint="80"/>
        </w:rPr>
        <w:t xml:space="preserve">Note that the option name must be identical to the one in the question, although </w:t>
      </w:r>
      <w:r w:rsidR="00AE08AA" w:rsidRPr="002120CF">
        <w:rPr>
          <w:rFonts w:cs="Courier New"/>
          <w:i/>
          <w:iCs/>
          <w:color w:val="8F8F8F" w:themeColor="text2" w:themeTint="80"/>
        </w:rPr>
        <w:t>it is not case-</w:t>
      </w:r>
      <w:r w:rsidR="00EF5B1B" w:rsidRPr="002120CF">
        <w:rPr>
          <w:rFonts w:cs="Courier New"/>
          <w:i/>
          <w:iCs/>
          <w:color w:val="8F8F8F" w:themeColor="text2" w:themeTint="80"/>
        </w:rPr>
        <w:t>sensitive</w:t>
      </w:r>
      <w:r w:rsidR="00AE08AA" w:rsidRPr="002120CF">
        <w:rPr>
          <w:rFonts w:cs="Courier New"/>
          <w:i/>
          <w:iCs/>
          <w:color w:val="8F8F8F" w:themeColor="text2" w:themeTint="80"/>
        </w:rPr>
        <w:t xml:space="preserve"> like the form.</w:t>
      </w:r>
    </w:p>
    <w:p w14:paraId="582521B3" w14:textId="31018686" w:rsidR="00503143" w:rsidRDefault="00D06B3C" w:rsidP="00C65A1D">
      <w:pPr>
        <w:rPr>
          <w:rFonts w:cs="Courier New"/>
          <w:i/>
          <w:iCs/>
          <w:color w:val="8F8F8F" w:themeColor="text2" w:themeTint="80"/>
        </w:rPr>
      </w:pPr>
      <w:r>
        <w:rPr>
          <w:rFonts w:cs="Courier New"/>
          <w:i/>
          <w:iCs/>
          <w:color w:val="8F8F8F" w:themeColor="text2" w:themeTint="80"/>
        </w:rPr>
        <w:t>Note that you do not need to surround the option with square brackets in the answer box</w:t>
      </w:r>
      <w:r w:rsidR="00BC6457">
        <w:rPr>
          <w:rFonts w:cs="Courier New"/>
          <w:i/>
          <w:iCs/>
          <w:color w:val="8F8F8F" w:themeColor="text2" w:themeTint="80"/>
        </w:rPr>
        <w:t xml:space="preserve">; </w:t>
      </w:r>
      <w:r w:rsidR="002014E0">
        <w:rPr>
          <w:rFonts w:cs="Courier New"/>
          <w:i/>
          <w:iCs/>
          <w:color w:val="8F8F8F" w:themeColor="text2" w:themeTint="80"/>
        </w:rPr>
        <w:t>they will be removed if you</w:t>
      </w:r>
      <w:r w:rsidR="006D67AB">
        <w:rPr>
          <w:rFonts w:cs="Courier New"/>
          <w:i/>
          <w:iCs/>
          <w:color w:val="8F8F8F" w:themeColor="text2" w:themeTint="80"/>
        </w:rPr>
        <w:t xml:space="preserve"> do.</w:t>
      </w:r>
    </w:p>
    <w:p w14:paraId="0CEFE87F" w14:textId="77777777" w:rsidR="003A4E60" w:rsidRDefault="003A4E60" w:rsidP="00C65A1D">
      <w:pPr>
        <w:rPr>
          <w:rFonts w:cs="Courier New"/>
          <w:i/>
          <w:iCs/>
          <w:color w:val="8F8F8F" w:themeColor="text2" w:themeTint="80"/>
        </w:rPr>
      </w:pPr>
    </w:p>
    <w:p w14:paraId="42391BC0" w14:textId="4BAD1686" w:rsidR="00115050" w:rsidRDefault="00115050" w:rsidP="00115050">
      <w:pPr>
        <w:rPr>
          <w:rFonts w:cs="Courier New"/>
        </w:rPr>
      </w:pPr>
      <w:r>
        <w:rPr>
          <w:rFonts w:cs="Courier New"/>
        </w:rPr>
        <w:t>1.1.4.</w:t>
      </w:r>
      <w:r w:rsidR="00BF53CB">
        <w:rPr>
          <w:rFonts w:cs="Courier New"/>
        </w:rPr>
        <w:t>4</w:t>
      </w:r>
      <w:r>
        <w:rPr>
          <w:rFonts w:cs="Courier New"/>
        </w:rPr>
        <w:t xml:space="preserve"> – MC </w:t>
      </w:r>
      <w:r w:rsidR="00BF53CB">
        <w:rPr>
          <w:rFonts w:cs="Courier New"/>
        </w:rPr>
        <w:t>Example</w:t>
      </w:r>
    </w:p>
    <w:p w14:paraId="06AF3D3C" w14:textId="1D47DC92" w:rsidR="00EC5227" w:rsidRDefault="00D95713" w:rsidP="00115050">
      <w:pPr>
        <w:rPr>
          <w:rFonts w:cs="Courier New"/>
        </w:rPr>
      </w:pPr>
      <w:r w:rsidRPr="0090375C">
        <w:rPr>
          <w:rFonts w:cs="Courier New"/>
          <w:noProof/>
        </w:rPr>
        <mc:AlternateContent>
          <mc:Choice Requires="wps">
            <w:drawing>
              <wp:anchor distT="45720" distB="45720" distL="114300" distR="114300" simplePos="0" relativeHeight="251658245" behindDoc="1" locked="0" layoutInCell="1" allowOverlap="1" wp14:anchorId="2A96459B" wp14:editId="1FAF9BF3">
                <wp:simplePos x="0" y="0"/>
                <wp:positionH relativeFrom="column">
                  <wp:posOffset>226695</wp:posOffset>
                </wp:positionH>
                <wp:positionV relativeFrom="paragraph">
                  <wp:posOffset>329565</wp:posOffset>
                </wp:positionV>
                <wp:extent cx="5716270" cy="1294765"/>
                <wp:effectExtent l="0" t="0" r="17780" b="19685"/>
                <wp:wrapTight wrapText="bothSides">
                  <wp:wrapPolygon edited="0">
                    <wp:start x="0" y="0"/>
                    <wp:lineTo x="0" y="21611"/>
                    <wp:lineTo x="21595" y="21611"/>
                    <wp:lineTo x="21595" y="0"/>
                    <wp:lineTo x="0" y="0"/>
                  </wp:wrapPolygon>
                </wp:wrapTight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270" cy="12947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CCAFE" w14:textId="390C93B6" w:rsidR="00EC5227" w:rsidRDefault="00A16D1B" w:rsidP="00EC5227">
                            <w:pPr>
                              <w:rPr>
                                <w:color w:val="E7E6E6" w:themeColor="background2"/>
                              </w:rPr>
                            </w:pPr>
                            <w:r w:rsidRPr="00A405EE">
                              <w:rPr>
                                <w:color w:val="E7E6E6" w:themeColor="background2"/>
                              </w:rPr>
                              <w:t xml:space="preserve">What is the URL </w:t>
                            </w:r>
                            <w:r w:rsidR="00A405EE" w:rsidRPr="00A405EE">
                              <w:rPr>
                                <w:color w:val="E7E6E6" w:themeColor="background2"/>
                              </w:rPr>
                              <w:t>for C</w:t>
                            </w:r>
                            <w:r w:rsidR="00A405EE">
                              <w:rPr>
                                <w:color w:val="E7E6E6" w:themeColor="background2"/>
                              </w:rPr>
                              <w:t xml:space="preserve">oding Made Fun? </w:t>
                            </w:r>
                          </w:p>
                          <w:p w14:paraId="328B8AA1" w14:textId="27EECC50" w:rsidR="00D95713" w:rsidRDefault="00D95713" w:rsidP="00505402">
                            <w:pPr>
                              <w:spacing w:after="0"/>
                              <w:rPr>
                                <w:color w:val="E7E6E6" w:themeColor="background2"/>
                              </w:rPr>
                            </w:pPr>
                            <w:r>
                              <w:rPr>
                                <w:color w:val="E7E6E6" w:themeColor="background2"/>
                              </w:rPr>
                              <w:t>[QAS :: Option] [a</w:t>
                            </w:r>
                            <w:r w:rsidR="00AA740F">
                              <w:rPr>
                                <w:color w:val="E7E6E6" w:themeColor="background2"/>
                              </w:rPr>
                              <w:t xml:space="preserve">]. </w:t>
                            </w:r>
                            <w:r w:rsidR="00363BD3">
                              <w:rPr>
                                <w:color w:val="E7E6E6" w:themeColor="background2"/>
                              </w:rPr>
                              <w:t xml:space="preserve">“https://codingmadefun.wixsite.com/home” </w:t>
                            </w:r>
                          </w:p>
                          <w:p w14:paraId="3266D50E" w14:textId="63A2EC46" w:rsidR="00926E0F" w:rsidRDefault="00363BD3" w:rsidP="00505402">
                            <w:pPr>
                              <w:spacing w:after="0"/>
                              <w:rPr>
                                <w:color w:val="E7E6E6" w:themeColor="background2"/>
                              </w:rPr>
                            </w:pPr>
                            <w:r>
                              <w:rPr>
                                <w:color w:val="E7E6E6" w:themeColor="background2"/>
                              </w:rPr>
                              <w:t xml:space="preserve">[QAS :: Option] [b]. </w:t>
                            </w:r>
                            <w:r w:rsidR="007B0549">
                              <w:rPr>
                                <w:color w:val="E7E6E6" w:themeColor="background2"/>
                              </w:rPr>
                              <w:t xml:space="preserve">“https://codingmadefun.com/home” </w:t>
                            </w:r>
                          </w:p>
                          <w:p w14:paraId="7C4F2998" w14:textId="03FBA934" w:rsidR="00932252" w:rsidRDefault="00932252" w:rsidP="00505402">
                            <w:pPr>
                              <w:spacing w:after="0"/>
                              <w:rPr>
                                <w:color w:val="E7E6E6" w:themeColor="background2"/>
                              </w:rPr>
                            </w:pPr>
                          </w:p>
                          <w:p w14:paraId="6896E277" w14:textId="3472ED8D" w:rsidR="00932252" w:rsidRPr="00A405EE" w:rsidRDefault="00932252" w:rsidP="00505402">
                            <w:pPr>
                              <w:spacing w:after="0"/>
                              <w:rPr>
                                <w:color w:val="E7E6E6" w:themeColor="background2"/>
                              </w:rPr>
                            </w:pPr>
                            <w:r>
                              <w:rPr>
                                <w:color w:val="E7E6E6" w:themeColor="background2"/>
                              </w:rPr>
                              <w:t>(Respond with “a” or “b”)</w:t>
                            </w:r>
                            <w:r w:rsidR="00917EF3">
                              <w:rPr>
                                <w:color w:val="E7E6E6" w:themeColor="background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6459B" id="Text Box 5" o:spid="_x0000_s1032" type="#_x0000_t202" style="position:absolute;margin-left:17.85pt;margin-top:25.95pt;width:450.1pt;height:101.95pt;z-index:-25165823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" filled="f" strokecolor="#088 [3200]">
                <v:stroke joinstyle="round"/>
                <v:textbox>
                  <w:txbxContent>
                    <w:p w14:paraId="0BCCCAFE" w14:textId="390C93B6" w:rsidR="00EC5227" w:rsidRDefault="00A16D1B" w:rsidP="00EC5227">
                      <w:pPr>
                        <w:rPr>
                          <w:color w:val="E7E6E6" w:themeColor="background2"/>
                        </w:rPr>
                      </w:pPr>
                      <w:r w:rsidRPr="00A405EE">
                        <w:rPr>
                          <w:color w:val="E7E6E6" w:themeColor="background2"/>
                        </w:rPr>
                        <w:t xml:space="preserve">What is the URL </w:t>
                      </w:r>
                      <w:r w:rsidR="00A405EE" w:rsidRPr="00A405EE">
                        <w:rPr>
                          <w:color w:val="E7E6E6" w:themeColor="background2"/>
                        </w:rPr>
                        <w:t>for C</w:t>
                      </w:r>
                      <w:r w:rsidR="00A405EE">
                        <w:rPr>
                          <w:color w:val="E7E6E6" w:themeColor="background2"/>
                        </w:rPr>
                        <w:t xml:space="preserve">oding Made Fun? </w:t>
                      </w:r>
                    </w:p>
                    <w:p w14:paraId="328B8AA1" w14:textId="27EECC50" w:rsidR="00D95713" w:rsidRDefault="00D95713" w:rsidP="00505402">
                      <w:pPr>
                        <w:spacing w:after="0"/>
                        <w:rPr>
                          <w:color w:val="E7E6E6" w:themeColor="background2"/>
                        </w:rPr>
                      </w:pPr>
                      <w:r>
                        <w:rPr>
                          <w:color w:val="E7E6E6" w:themeColor="background2"/>
                        </w:rPr>
                        <w:t>[QAS :: Option] [a</w:t>
                      </w:r>
                      <w:r w:rsidR="00AA740F">
                        <w:rPr>
                          <w:color w:val="E7E6E6" w:themeColor="background2"/>
                        </w:rPr>
                        <w:t xml:space="preserve">]. </w:t>
                      </w:r>
                      <w:r w:rsidR="00363BD3">
                        <w:rPr>
                          <w:color w:val="E7E6E6" w:themeColor="background2"/>
                        </w:rPr>
                        <w:t xml:space="preserve">“https://codingmadefun.wixsite.com/home” </w:t>
                      </w:r>
                    </w:p>
                    <w:p w14:paraId="3266D50E" w14:textId="63A2EC46" w:rsidR="00926E0F" w:rsidRDefault="00363BD3" w:rsidP="00505402">
                      <w:pPr>
                        <w:spacing w:after="0"/>
                        <w:rPr>
                          <w:color w:val="E7E6E6" w:themeColor="background2"/>
                        </w:rPr>
                      </w:pPr>
                      <w:r>
                        <w:rPr>
                          <w:color w:val="E7E6E6" w:themeColor="background2"/>
                        </w:rPr>
                        <w:t xml:space="preserve">[QAS :: Option] [b]. </w:t>
                      </w:r>
                      <w:r w:rsidR="007B0549">
                        <w:rPr>
                          <w:color w:val="E7E6E6" w:themeColor="background2"/>
                        </w:rPr>
                        <w:t xml:space="preserve">“https://codingmadefun.com/home” </w:t>
                      </w:r>
                    </w:p>
                    <w:p w14:paraId="7C4F2998" w14:textId="03FBA934" w:rsidR="00932252" w:rsidRDefault="00932252" w:rsidP="00505402">
                      <w:pPr>
                        <w:spacing w:after="0"/>
                        <w:rPr>
                          <w:color w:val="E7E6E6" w:themeColor="background2"/>
                        </w:rPr>
                      </w:pPr>
                    </w:p>
                    <w:p w14:paraId="6896E277" w14:textId="3472ED8D" w:rsidR="00932252" w:rsidRPr="00A405EE" w:rsidRDefault="00932252" w:rsidP="00505402">
                      <w:pPr>
                        <w:spacing w:after="0"/>
                        <w:rPr>
                          <w:color w:val="E7E6E6" w:themeColor="background2"/>
                        </w:rPr>
                      </w:pPr>
                      <w:r>
                        <w:rPr>
                          <w:color w:val="E7E6E6" w:themeColor="background2"/>
                        </w:rPr>
                        <w:t>(Respond with “a” or “b”)</w:t>
                      </w:r>
                      <w:r w:rsidR="00917EF3">
                        <w:rPr>
                          <w:color w:val="E7E6E6" w:themeColor="background2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E63E3">
        <w:rPr>
          <w:rFonts w:cs="Courier New"/>
        </w:rPr>
        <w:t>In the question box:</w:t>
      </w:r>
    </w:p>
    <w:p w14:paraId="52673790" w14:textId="6136C450" w:rsidR="002C71A9" w:rsidRDefault="00266DEE" w:rsidP="00115050">
      <w:pPr>
        <w:rPr>
          <w:rFonts w:cs="Courier New"/>
          <w:i/>
          <w:iCs/>
          <w:color w:val="8F8F8F" w:themeColor="text2" w:themeTint="80"/>
        </w:rPr>
      </w:pPr>
      <w:r w:rsidRPr="00752D51">
        <w:rPr>
          <w:rFonts w:cs="Courier New"/>
          <w:i/>
          <w:iCs/>
          <w:color w:val="8F8F8F" w:themeColor="text2" w:themeTint="80"/>
        </w:rPr>
        <w:t>Note that if the “Multiple Choice” button is not selected the question will not be flagged as an MC question.</w:t>
      </w:r>
    </w:p>
    <w:p w14:paraId="760844C5" w14:textId="5EA61A30" w:rsidR="0035401F" w:rsidRDefault="00C057DB" w:rsidP="00115050">
      <w:pPr>
        <w:rPr>
          <w:rFonts w:cs="Courier New"/>
          <w:i/>
          <w:iCs/>
          <w:color w:val="8F8F8F" w:themeColor="text2" w:themeTint="80"/>
        </w:rPr>
      </w:pPr>
      <w:r>
        <w:rPr>
          <w:rFonts w:cs="Courier New"/>
          <w:i/>
          <w:iCs/>
          <w:color w:val="8F8F8F" w:themeColor="text2" w:themeTint="80"/>
        </w:rPr>
        <w:t xml:space="preserve">From the example above, it should be noted that </w:t>
      </w:r>
      <w:r w:rsidR="00F00204">
        <w:rPr>
          <w:rFonts w:cs="Courier New"/>
          <w:i/>
          <w:iCs/>
          <w:color w:val="8F8F8F" w:themeColor="text2" w:themeTint="80"/>
        </w:rPr>
        <w:t>the “.”</w:t>
      </w:r>
      <w:r w:rsidR="005B2C4B">
        <w:rPr>
          <w:rFonts w:cs="Courier New"/>
          <w:i/>
          <w:iCs/>
          <w:color w:val="8F8F8F" w:themeColor="text2" w:themeTint="80"/>
        </w:rPr>
        <w:t>s</w:t>
      </w:r>
      <w:r w:rsidR="00F00204">
        <w:rPr>
          <w:rFonts w:cs="Courier New"/>
          <w:i/>
          <w:iCs/>
          <w:color w:val="8F8F8F" w:themeColor="text2" w:themeTint="80"/>
        </w:rPr>
        <w:t xml:space="preserve"> after the “a” and “b”</w:t>
      </w:r>
      <w:r w:rsidR="005B2C4B">
        <w:rPr>
          <w:rFonts w:cs="Courier New"/>
          <w:i/>
          <w:iCs/>
          <w:color w:val="8F8F8F" w:themeColor="text2" w:themeTint="80"/>
        </w:rPr>
        <w:t xml:space="preserve"> </w:t>
      </w:r>
      <w:r w:rsidR="00805A59">
        <w:rPr>
          <w:rFonts w:cs="Courier New"/>
          <w:i/>
          <w:iCs/>
          <w:color w:val="8F8F8F" w:themeColor="text2" w:themeTint="80"/>
        </w:rPr>
        <w:t xml:space="preserve">are not </w:t>
      </w:r>
      <w:r w:rsidR="005B2C4B">
        <w:rPr>
          <w:rFonts w:cs="Courier New"/>
          <w:i/>
          <w:iCs/>
          <w:color w:val="8F8F8F" w:themeColor="text2" w:themeTint="80"/>
        </w:rPr>
        <w:t>inside</w:t>
      </w:r>
      <w:r w:rsidR="001B5273">
        <w:rPr>
          <w:rFonts w:cs="Courier New"/>
          <w:i/>
          <w:iCs/>
          <w:color w:val="8F8F8F" w:themeColor="text2" w:themeTint="80"/>
        </w:rPr>
        <w:t xml:space="preserve"> the </w:t>
      </w:r>
      <w:r w:rsidR="003A3FC3">
        <w:rPr>
          <w:rFonts w:cs="Courier New"/>
          <w:i/>
          <w:iCs/>
          <w:color w:val="8F8F8F" w:themeColor="text2" w:themeTint="80"/>
        </w:rPr>
        <w:t>brackets</w:t>
      </w:r>
      <w:r w:rsidR="001B5273">
        <w:rPr>
          <w:rFonts w:cs="Courier New"/>
          <w:i/>
          <w:iCs/>
          <w:color w:val="8F8F8F" w:themeColor="text2" w:themeTint="80"/>
        </w:rPr>
        <w:t>; however, this does not have to be the case (read 1.1.5.2)</w:t>
      </w:r>
      <w:r w:rsidR="005B2C4B">
        <w:rPr>
          <w:rFonts w:cs="Courier New"/>
          <w:i/>
          <w:iCs/>
          <w:color w:val="8F8F8F" w:themeColor="text2" w:themeTint="80"/>
        </w:rPr>
        <w:t>.</w:t>
      </w:r>
      <w:r w:rsidR="0035401F">
        <w:rPr>
          <w:rFonts w:cs="Courier New"/>
          <w:i/>
          <w:iCs/>
          <w:color w:val="8F8F8F" w:themeColor="text2" w:themeTint="80"/>
        </w:rPr>
        <w:t xml:space="preserve"> It is also noteworthy that it is a good idea to </w:t>
      </w:r>
      <w:r w:rsidR="0088625A">
        <w:rPr>
          <w:rFonts w:cs="Courier New"/>
          <w:i/>
          <w:iCs/>
          <w:color w:val="8F8F8F" w:themeColor="text2" w:themeTint="80"/>
        </w:rPr>
        <w:t>tell the quiz taker what answers will be accepted, although not mandatory</w:t>
      </w:r>
      <w:r w:rsidR="00AB0876">
        <w:rPr>
          <w:rFonts w:cs="Courier New"/>
          <w:i/>
          <w:iCs/>
          <w:color w:val="8F8F8F" w:themeColor="text2" w:themeTint="80"/>
        </w:rPr>
        <w:t>.</w:t>
      </w:r>
    </w:p>
    <w:p w14:paraId="7F16FBFC" w14:textId="77777777" w:rsidR="00251F8D" w:rsidRDefault="00251F8D" w:rsidP="007065F1">
      <w:pPr>
        <w:rPr>
          <w:rFonts w:cs="Courier New"/>
        </w:rPr>
      </w:pPr>
    </w:p>
    <w:p w14:paraId="3F91C277" w14:textId="7458A86A" w:rsidR="00D06B3C" w:rsidRPr="005649E2" w:rsidRDefault="005649E2" w:rsidP="00C65A1D">
      <w:pPr>
        <w:rPr>
          <w:rFonts w:cs="Courier New"/>
        </w:rPr>
      </w:pPr>
      <w:r w:rsidRPr="0090375C">
        <w:rPr>
          <w:rFonts w:cs="Courier New"/>
          <w:noProof/>
        </w:rPr>
        <mc:AlternateContent>
          <mc:Choice Requires="wps">
            <w:drawing>
              <wp:anchor distT="45720" distB="45720" distL="114300" distR="114300" simplePos="0" relativeHeight="251660293" behindDoc="1" locked="0" layoutInCell="1" allowOverlap="1" wp14:anchorId="69A705A9" wp14:editId="50A2F554">
                <wp:simplePos x="0" y="0"/>
                <wp:positionH relativeFrom="column">
                  <wp:posOffset>226695</wp:posOffset>
                </wp:positionH>
                <wp:positionV relativeFrom="paragraph">
                  <wp:posOffset>269240</wp:posOffset>
                </wp:positionV>
                <wp:extent cx="5716270" cy="327660"/>
                <wp:effectExtent l="0" t="0" r="17780" b="15240"/>
                <wp:wrapTight wrapText="bothSides">
                  <wp:wrapPolygon edited="0">
                    <wp:start x="0" y="0"/>
                    <wp:lineTo x="0" y="21349"/>
                    <wp:lineTo x="21595" y="21349"/>
                    <wp:lineTo x="21595" y="0"/>
                    <wp:lineTo x="0" y="0"/>
                  </wp:wrapPolygon>
                </wp:wrapTight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27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12A02" w14:textId="77777777" w:rsidR="007065F1" w:rsidRPr="00A405EE" w:rsidRDefault="007065F1" w:rsidP="007065F1">
                            <w:pPr>
                              <w:spacing w:after="0"/>
                              <w:rPr>
                                <w:color w:val="E7E6E6" w:themeColor="background2"/>
                              </w:rPr>
                            </w:pPr>
                            <w:r>
                              <w:rPr>
                                <w:color w:val="E7E6E6" w:themeColor="background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705A9" id="Text Box 6" o:spid="_x0000_s1033" type="#_x0000_t202" style="position:absolute;margin-left:17.85pt;margin-top:21.2pt;width:450.1pt;height:25.8pt;z-index:-2516561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" filled="f" strokecolor="#088 [3200]">
                <v:stroke joinstyle="round"/>
                <v:textbox>
                  <w:txbxContent>
                    <w:p w14:paraId="5F212A02" w14:textId="77777777" w:rsidR="007065F1" w:rsidRPr="00A405EE" w:rsidRDefault="007065F1" w:rsidP="007065F1">
                      <w:pPr>
                        <w:spacing w:after="0"/>
                        <w:rPr>
                          <w:color w:val="E7E6E6" w:themeColor="background2"/>
                        </w:rPr>
                      </w:pPr>
                      <w:r>
                        <w:rPr>
                          <w:color w:val="E7E6E6" w:themeColor="background2"/>
                        </w:rPr>
                        <w:t>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065F1">
        <w:rPr>
          <w:rFonts w:cs="Courier New"/>
        </w:rPr>
        <w:t>In the answer box:</w:t>
      </w:r>
    </w:p>
    <w:p w14:paraId="309AFE5C" w14:textId="77777777" w:rsidR="00E1258F" w:rsidRDefault="00E1258F" w:rsidP="00C65A1D">
      <w:pPr>
        <w:rPr>
          <w:rFonts w:cs="Courier New"/>
          <w:i/>
          <w:iCs/>
          <w:color w:val="8F8F8F" w:themeColor="text2" w:themeTint="80"/>
        </w:rPr>
      </w:pPr>
    </w:p>
    <w:p w14:paraId="21011245" w14:textId="1F0EE016" w:rsidR="00D06B3C" w:rsidRPr="00CF200F" w:rsidRDefault="00D224A7" w:rsidP="00C65A1D">
      <w:pPr>
        <w:rPr>
          <w:rFonts w:cs="Courier New"/>
          <w:color w:val="008888" w:themeColor="accent1"/>
        </w:rPr>
      </w:pPr>
      <w:r w:rsidRPr="00CF200F">
        <w:rPr>
          <w:rFonts w:cs="Courier New"/>
          <w:color w:val="008888" w:themeColor="accent1"/>
        </w:rPr>
        <w:t xml:space="preserve">1.1.5: </w:t>
      </w:r>
      <w:r w:rsidR="004F4925" w:rsidRPr="00CF200F">
        <w:rPr>
          <w:rFonts w:cs="Courier New"/>
          <w:color w:val="008888" w:themeColor="accent1"/>
        </w:rPr>
        <w:t>Accepted Answers</w:t>
      </w:r>
    </w:p>
    <w:p w14:paraId="738659E5" w14:textId="100B5F9F" w:rsidR="007B78E9" w:rsidRDefault="00636D21" w:rsidP="00C65A1D">
      <w:pPr>
        <w:rPr>
          <w:rFonts w:cs="Courier New"/>
        </w:rPr>
      </w:pPr>
      <w:r w:rsidRPr="00636D21">
        <w:rPr>
          <w:rFonts w:cs="Courier New"/>
        </w:rPr>
        <w:t>1.1.5.1: True/False acceptance</w:t>
      </w:r>
    </w:p>
    <w:p w14:paraId="1F601ED8" w14:textId="3D5A2AFC" w:rsidR="006708E3" w:rsidRDefault="00B01172" w:rsidP="00C65A1D">
      <w:pPr>
        <w:rPr>
          <w:rFonts w:cs="Courier New"/>
        </w:rPr>
      </w:pPr>
      <w:r>
        <w:rPr>
          <w:rFonts w:cs="Courier New"/>
        </w:rPr>
        <w:t xml:space="preserve">When a </w:t>
      </w:r>
      <w:r w:rsidR="00A17A00">
        <w:rPr>
          <w:rFonts w:cs="Courier New"/>
        </w:rPr>
        <w:t xml:space="preserve">question is marked as </w:t>
      </w:r>
      <w:r w:rsidR="001E5C2F">
        <w:rPr>
          <w:rFonts w:cs="Courier New"/>
        </w:rPr>
        <w:t xml:space="preserve">“&lt;&lt;QAS :: </w:t>
      </w:r>
      <w:r w:rsidR="002374BF">
        <w:rPr>
          <w:rFonts w:cs="Courier New"/>
        </w:rPr>
        <w:t>T</w:t>
      </w:r>
      <w:r w:rsidR="001E5C2F">
        <w:rPr>
          <w:rFonts w:cs="Courier New"/>
        </w:rPr>
        <w:t>/</w:t>
      </w:r>
      <w:r w:rsidR="002374BF">
        <w:rPr>
          <w:rFonts w:cs="Courier New"/>
        </w:rPr>
        <w:t>F</w:t>
      </w:r>
      <w:r w:rsidR="001E5C2F">
        <w:rPr>
          <w:rFonts w:cs="Courier New"/>
        </w:rPr>
        <w:t>&gt;&gt;”</w:t>
      </w:r>
      <w:r w:rsidR="00D05026">
        <w:rPr>
          <w:rFonts w:cs="Courier New"/>
        </w:rPr>
        <w:t xml:space="preserve">, many answers are accepted; </w:t>
      </w:r>
      <w:r w:rsidR="00820E36">
        <w:rPr>
          <w:rFonts w:cs="Courier New"/>
        </w:rPr>
        <w:t>the following table lists all the answers (</w:t>
      </w:r>
      <w:r w:rsidR="002A76C5">
        <w:rPr>
          <w:rFonts w:cs="Courier New"/>
        </w:rPr>
        <w:t xml:space="preserve">See </w:t>
      </w:r>
      <w:r w:rsidR="00DD09DA">
        <w:rPr>
          <w:rFonts w:cs="Courier New"/>
        </w:rPr>
        <w:t xml:space="preserve">other subsections in </w:t>
      </w:r>
      <w:r w:rsidR="00E975BA">
        <w:rPr>
          <w:rFonts w:cs="Courier New"/>
        </w:rPr>
        <w:t>1.1.5 for more relevant information too</w:t>
      </w:r>
      <w:r w:rsidR="00D53518">
        <w:rPr>
          <w:rFonts w:cs="Courier New"/>
        </w:rPr>
        <w:t>)</w:t>
      </w: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69A6" w14:paraId="23509C33" w14:textId="77777777" w:rsidTr="00717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78AD40" w14:textId="55805E41" w:rsidR="001E69A6" w:rsidRDefault="007175EB" w:rsidP="007175EB">
            <w:pPr>
              <w:jc w:val="center"/>
              <w:rPr>
                <w:rFonts w:cs="Courier New"/>
              </w:rPr>
            </w:pPr>
            <w:r w:rsidRPr="00F806DC">
              <w:rPr>
                <w:rFonts w:cs="Courier New"/>
                <w:color w:val="202020"/>
                <w:sz w:val="32"/>
                <w:szCs w:val="28"/>
              </w:rPr>
              <w:t>True</w:t>
            </w:r>
          </w:p>
        </w:tc>
        <w:tc>
          <w:tcPr>
            <w:tcW w:w="4675" w:type="dxa"/>
          </w:tcPr>
          <w:p w14:paraId="2A9B4FC9" w14:textId="10D153BC" w:rsidR="001E69A6" w:rsidRDefault="007175EB" w:rsidP="00F806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 w:rsidRPr="00F806DC">
              <w:rPr>
                <w:rFonts w:cs="Courier New"/>
                <w:color w:val="202020"/>
                <w:sz w:val="32"/>
                <w:szCs w:val="28"/>
              </w:rPr>
              <w:t>False</w:t>
            </w:r>
          </w:p>
        </w:tc>
      </w:tr>
      <w:tr w:rsidR="001E69A6" w14:paraId="520AFC85" w14:textId="77777777" w:rsidTr="00717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85239F" w14:textId="76F72365" w:rsidR="001E69A6" w:rsidRPr="0010100C" w:rsidRDefault="000569E7" w:rsidP="00C65A1D">
            <w:pPr>
              <w:rPr>
                <w:rFonts w:cs="Courier New"/>
                <w:b w:val="0"/>
                <w:bCs w:val="0"/>
              </w:rPr>
            </w:pPr>
            <w:r w:rsidRPr="0010100C">
              <w:rPr>
                <w:rFonts w:cs="Courier New"/>
                <w:b w:val="0"/>
                <w:bCs w:val="0"/>
              </w:rPr>
              <w:t>Yes</w:t>
            </w:r>
          </w:p>
        </w:tc>
        <w:tc>
          <w:tcPr>
            <w:tcW w:w="4675" w:type="dxa"/>
          </w:tcPr>
          <w:p w14:paraId="1CB47576" w14:textId="55D607FE" w:rsidR="001E69A6" w:rsidRPr="0010100C" w:rsidRDefault="000569E7" w:rsidP="00C65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 w:rsidRPr="0010100C">
              <w:rPr>
                <w:rFonts w:cs="Courier New"/>
              </w:rPr>
              <w:t>No</w:t>
            </w:r>
          </w:p>
        </w:tc>
      </w:tr>
      <w:tr w:rsidR="001E69A6" w14:paraId="47B1B073" w14:textId="77777777" w:rsidTr="00717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864D31" w14:textId="2E392F01" w:rsidR="001E69A6" w:rsidRPr="0010100C" w:rsidRDefault="000569E7" w:rsidP="00C65A1D">
            <w:pPr>
              <w:rPr>
                <w:rFonts w:cs="Courier New"/>
                <w:b w:val="0"/>
                <w:bCs w:val="0"/>
              </w:rPr>
            </w:pPr>
            <w:r w:rsidRPr="0010100C">
              <w:rPr>
                <w:rFonts w:cs="Courier New"/>
                <w:b w:val="0"/>
                <w:bCs w:val="0"/>
              </w:rPr>
              <w:t>Y</w:t>
            </w:r>
          </w:p>
        </w:tc>
        <w:tc>
          <w:tcPr>
            <w:tcW w:w="4675" w:type="dxa"/>
          </w:tcPr>
          <w:p w14:paraId="5D4C003B" w14:textId="1CC603A4" w:rsidR="001E69A6" w:rsidRPr="0010100C" w:rsidRDefault="000569E7" w:rsidP="00C65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 w:rsidRPr="0010100C">
              <w:rPr>
                <w:rFonts w:cs="Courier New"/>
              </w:rPr>
              <w:t>N</w:t>
            </w:r>
          </w:p>
        </w:tc>
      </w:tr>
      <w:tr w:rsidR="001E69A6" w14:paraId="4F8EEFBC" w14:textId="77777777" w:rsidTr="00717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CAFD87" w14:textId="1D7B9089" w:rsidR="001E69A6" w:rsidRPr="0010100C" w:rsidRDefault="0010100C" w:rsidP="00C65A1D">
            <w:pPr>
              <w:rPr>
                <w:rFonts w:cs="Courier New"/>
                <w:b w:val="0"/>
                <w:bCs w:val="0"/>
              </w:rPr>
            </w:pPr>
            <w:r>
              <w:rPr>
                <w:rFonts w:cs="Courier New"/>
                <w:b w:val="0"/>
                <w:bCs w:val="0"/>
              </w:rPr>
              <w:t>True</w:t>
            </w:r>
          </w:p>
        </w:tc>
        <w:tc>
          <w:tcPr>
            <w:tcW w:w="4675" w:type="dxa"/>
          </w:tcPr>
          <w:p w14:paraId="346CDE0A" w14:textId="15F7DF9C" w:rsidR="001E69A6" w:rsidRPr="0010100C" w:rsidRDefault="0010100C" w:rsidP="00C65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False</w:t>
            </w:r>
          </w:p>
        </w:tc>
      </w:tr>
      <w:tr w:rsidR="001E69A6" w14:paraId="23AFF662" w14:textId="77777777" w:rsidTr="00717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8FF1CA" w14:textId="6ED6362C" w:rsidR="001E69A6" w:rsidRPr="0010100C" w:rsidRDefault="0010100C" w:rsidP="00C65A1D">
            <w:pPr>
              <w:rPr>
                <w:rFonts w:cs="Courier New"/>
                <w:b w:val="0"/>
                <w:bCs w:val="0"/>
              </w:rPr>
            </w:pPr>
            <w:r>
              <w:rPr>
                <w:rFonts w:cs="Courier New"/>
                <w:b w:val="0"/>
                <w:bCs w:val="0"/>
              </w:rPr>
              <w:t>T</w:t>
            </w:r>
          </w:p>
        </w:tc>
        <w:tc>
          <w:tcPr>
            <w:tcW w:w="4675" w:type="dxa"/>
          </w:tcPr>
          <w:p w14:paraId="623B9AD6" w14:textId="0029EF6F" w:rsidR="001E69A6" w:rsidRPr="0010100C" w:rsidRDefault="0010100C" w:rsidP="00C65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F</w:t>
            </w:r>
          </w:p>
        </w:tc>
      </w:tr>
      <w:tr w:rsidR="001E69A6" w14:paraId="4F33AAA0" w14:textId="77777777" w:rsidTr="00717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8BE3FF" w14:textId="63D32773" w:rsidR="001E69A6" w:rsidRPr="0010100C" w:rsidRDefault="0010100C" w:rsidP="00C65A1D">
            <w:pPr>
              <w:rPr>
                <w:rFonts w:cs="Courier New"/>
                <w:b w:val="0"/>
                <w:bCs w:val="0"/>
              </w:rPr>
            </w:pPr>
            <w:r>
              <w:rPr>
                <w:rFonts w:cs="Courier New"/>
                <w:b w:val="0"/>
                <w:bCs w:val="0"/>
              </w:rPr>
              <w:t>1</w:t>
            </w:r>
          </w:p>
        </w:tc>
        <w:tc>
          <w:tcPr>
            <w:tcW w:w="4675" w:type="dxa"/>
          </w:tcPr>
          <w:p w14:paraId="01B671AD" w14:textId="44EE7320" w:rsidR="001E69A6" w:rsidRPr="0010100C" w:rsidRDefault="0010100C" w:rsidP="00C65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0</w:t>
            </w:r>
          </w:p>
        </w:tc>
      </w:tr>
    </w:tbl>
    <w:p w14:paraId="472FCADB" w14:textId="45057C71" w:rsidR="007A3987" w:rsidRDefault="007A3987" w:rsidP="00C65A1D">
      <w:pPr>
        <w:rPr>
          <w:rFonts w:cs="Courier New"/>
        </w:rPr>
      </w:pPr>
    </w:p>
    <w:p w14:paraId="3A681A5A" w14:textId="1A492E29" w:rsidR="003F492D" w:rsidRDefault="00BE3156" w:rsidP="00C65A1D">
      <w:pPr>
        <w:rPr>
          <w:rFonts w:cs="Courier New"/>
        </w:rPr>
      </w:pPr>
      <w:r>
        <w:rPr>
          <w:rFonts w:cs="Courier New"/>
        </w:rPr>
        <w:t xml:space="preserve">1.1.5.2: </w:t>
      </w:r>
      <w:r w:rsidR="00037EED">
        <w:rPr>
          <w:rFonts w:cs="Courier New"/>
        </w:rPr>
        <w:t>Tolerance</w:t>
      </w:r>
      <w:r w:rsidR="00C82D16">
        <w:rPr>
          <w:rFonts w:cs="Courier New"/>
        </w:rPr>
        <w:t xml:space="preserve"> notes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476"/>
        <w:gridCol w:w="7884"/>
      </w:tblGrid>
      <w:tr w:rsidR="00FC0A15" w14:paraId="50C2AE96" w14:textId="77777777" w:rsidTr="00827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3" w:type="dxa"/>
          </w:tcPr>
          <w:p w14:paraId="659CF091" w14:textId="40109976" w:rsidR="00FC0A15" w:rsidRPr="0082768F" w:rsidRDefault="00F45131" w:rsidP="0082768F">
            <w:pPr>
              <w:jc w:val="left"/>
              <w:rPr>
                <w:rFonts w:cs="Courier New"/>
                <w:b/>
                <w:bCs/>
                <w:i w:val="0"/>
                <w:iCs w:val="0"/>
              </w:rPr>
            </w:pPr>
            <w:r w:rsidRPr="0082768F">
              <w:rPr>
                <w:rFonts w:cs="Courier New"/>
                <w:b/>
                <w:bCs/>
                <w:i w:val="0"/>
                <w:iCs w:val="0"/>
              </w:rPr>
              <w:t>Parameter</w:t>
            </w:r>
          </w:p>
        </w:tc>
        <w:tc>
          <w:tcPr>
            <w:tcW w:w="7977" w:type="dxa"/>
          </w:tcPr>
          <w:p w14:paraId="50C5D67F" w14:textId="082904B3" w:rsidR="00FC0A15" w:rsidRPr="0082768F" w:rsidRDefault="00FC0A15" w:rsidP="008276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b/>
                <w:bCs/>
                <w:i w:val="0"/>
                <w:iCs w:val="0"/>
              </w:rPr>
            </w:pPr>
            <w:r w:rsidRPr="0082768F">
              <w:rPr>
                <w:rFonts w:cs="Courier New"/>
                <w:b/>
                <w:bCs/>
                <w:i w:val="0"/>
                <w:iCs w:val="0"/>
              </w:rPr>
              <w:t>Notes</w:t>
            </w:r>
          </w:p>
        </w:tc>
      </w:tr>
      <w:tr w:rsidR="00FC0A15" w14:paraId="0D24C307" w14:textId="77777777" w:rsidTr="00827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57B09246" w14:textId="44F36DB1" w:rsidR="00FC0A15" w:rsidRDefault="00F45131" w:rsidP="00C65A1D">
            <w:pPr>
              <w:rPr>
                <w:rFonts w:cs="Courier New"/>
              </w:rPr>
            </w:pPr>
            <w:r>
              <w:rPr>
                <w:rFonts w:cs="Courier New"/>
              </w:rPr>
              <w:t>Letter case</w:t>
            </w:r>
          </w:p>
        </w:tc>
        <w:tc>
          <w:tcPr>
            <w:tcW w:w="7977" w:type="dxa"/>
          </w:tcPr>
          <w:p w14:paraId="2BE862D8" w14:textId="19C3E9BA" w:rsidR="00FC0A15" w:rsidRDefault="00BA41C6" w:rsidP="00C65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Answers are not case sens</w:t>
            </w:r>
            <w:r w:rsidR="00AE6DB4">
              <w:rPr>
                <w:rFonts w:cs="Courier New"/>
              </w:rPr>
              <w:t>i</w:t>
            </w:r>
            <w:r>
              <w:rPr>
                <w:rFonts w:cs="Courier New"/>
              </w:rPr>
              <w:t>tive</w:t>
            </w:r>
            <w:r w:rsidR="0079490A">
              <w:rPr>
                <w:rFonts w:cs="Courier New"/>
              </w:rPr>
              <w:t xml:space="preserve">, and there is currently no flag that can be set to disable this </w:t>
            </w:r>
            <w:r w:rsidR="00C56E94">
              <w:rPr>
                <w:rFonts w:cs="Courier New"/>
              </w:rPr>
              <w:t>feature.</w:t>
            </w:r>
          </w:p>
        </w:tc>
      </w:tr>
      <w:tr w:rsidR="00FC0A15" w14:paraId="468025C7" w14:textId="77777777" w:rsidTr="00827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565A8CC1" w14:textId="68345086" w:rsidR="00FC0A15" w:rsidRDefault="00A4669E" w:rsidP="00C65A1D">
            <w:pPr>
              <w:rPr>
                <w:rFonts w:cs="Courier New"/>
              </w:rPr>
            </w:pPr>
            <w:r>
              <w:rPr>
                <w:rFonts w:cs="Courier New"/>
              </w:rPr>
              <w:t>Formatting</w:t>
            </w:r>
          </w:p>
        </w:tc>
        <w:tc>
          <w:tcPr>
            <w:tcW w:w="7977" w:type="dxa"/>
          </w:tcPr>
          <w:p w14:paraId="6AD69E34" w14:textId="3ACF0142" w:rsidR="00FC0A15" w:rsidRDefault="00C27D57" w:rsidP="00C65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All </w:t>
            </w:r>
            <w:r w:rsidR="00F60A9E">
              <w:rPr>
                <w:rFonts w:cs="Courier New"/>
              </w:rPr>
              <w:t>data is presented without any formatting</w:t>
            </w:r>
            <w:r w:rsidR="00E6787A">
              <w:rPr>
                <w:rFonts w:cs="Courier New"/>
              </w:rPr>
              <w:t xml:space="preserve"> (</w:t>
            </w:r>
            <w:r w:rsidR="003271C3">
              <w:rPr>
                <w:rFonts w:cs="Courier New"/>
              </w:rPr>
              <w:t>i.e.,</w:t>
            </w:r>
            <w:r w:rsidR="00E6787A">
              <w:rPr>
                <w:rFonts w:cs="Courier New"/>
              </w:rPr>
              <w:t xml:space="preserve"> no bold characters, no </w:t>
            </w:r>
            <w:r w:rsidR="00CF0BF3">
              <w:rPr>
                <w:rFonts w:cs="Courier New"/>
              </w:rPr>
              <w:t>italicized characters</w:t>
            </w:r>
            <w:r w:rsidR="00E6787A">
              <w:rPr>
                <w:rFonts w:cs="Courier New"/>
              </w:rPr>
              <w:t xml:space="preserve">, no </w:t>
            </w:r>
            <w:r w:rsidR="003271C3">
              <w:rPr>
                <w:rFonts w:cs="Courier New"/>
              </w:rPr>
              <w:t>underlined characters,</w:t>
            </w:r>
            <w:r w:rsidR="00AB05FA">
              <w:rPr>
                <w:rFonts w:cs="Courier New"/>
              </w:rPr>
              <w:t xml:space="preserve"> or col</w:t>
            </w:r>
            <w:r w:rsidR="005733D4">
              <w:rPr>
                <w:rFonts w:cs="Courier New"/>
              </w:rPr>
              <w:t>or</w:t>
            </w:r>
            <w:r w:rsidR="00F21319">
              <w:rPr>
                <w:rFonts w:cs="Courier New"/>
              </w:rPr>
              <w:t>ed characters</w:t>
            </w:r>
            <w:r w:rsidR="00171E39">
              <w:rPr>
                <w:rFonts w:cs="Courier New"/>
              </w:rPr>
              <w:t xml:space="preserve">); </w:t>
            </w:r>
            <w:r w:rsidR="00F60A9E">
              <w:rPr>
                <w:rFonts w:cs="Courier New"/>
              </w:rPr>
              <w:t xml:space="preserve"> </w:t>
            </w:r>
            <w:r w:rsidR="00165384">
              <w:rPr>
                <w:rFonts w:cs="Courier New"/>
              </w:rPr>
              <w:t>however the structure of new lines will be preserved</w:t>
            </w:r>
            <w:r w:rsidR="00847F8A">
              <w:rPr>
                <w:rFonts w:cs="Courier New"/>
              </w:rPr>
              <w:t>.</w:t>
            </w:r>
          </w:p>
        </w:tc>
      </w:tr>
      <w:tr w:rsidR="00FC0A15" w14:paraId="01CDA275" w14:textId="77777777" w:rsidTr="00827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3D362AEB" w14:textId="75A27296" w:rsidR="00FC0A15" w:rsidRDefault="0024061A" w:rsidP="00C65A1D">
            <w:pPr>
              <w:rPr>
                <w:rFonts w:cs="Courier New"/>
              </w:rPr>
            </w:pPr>
            <w:r>
              <w:rPr>
                <w:rFonts w:cs="Courier New"/>
              </w:rPr>
              <w:t>Punctuation</w:t>
            </w:r>
          </w:p>
        </w:tc>
        <w:tc>
          <w:tcPr>
            <w:tcW w:w="7977" w:type="dxa"/>
          </w:tcPr>
          <w:p w14:paraId="62195B3A" w14:textId="48C67069" w:rsidR="00FC0A15" w:rsidRDefault="0024061A" w:rsidP="00C65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Punctuation is </w:t>
            </w:r>
            <w:r w:rsidR="00741835">
              <w:rPr>
                <w:rFonts w:cs="Courier New"/>
              </w:rPr>
              <w:t>ignored in</w:t>
            </w:r>
            <w:r w:rsidR="007721E3">
              <w:rPr>
                <w:rFonts w:cs="Courier New"/>
              </w:rPr>
              <w:t xml:space="preserve"> answers given</w:t>
            </w:r>
            <w:r w:rsidR="00B55039">
              <w:rPr>
                <w:rFonts w:cs="Courier New"/>
              </w:rPr>
              <w:t xml:space="preserve"> therefore “a.” and “a” are considered the same.</w:t>
            </w:r>
            <w:r w:rsidR="00483D16">
              <w:rPr>
                <w:rFonts w:cs="Courier New"/>
              </w:rPr>
              <w:t xml:space="preserve"> </w:t>
            </w:r>
          </w:p>
        </w:tc>
      </w:tr>
      <w:tr w:rsidR="00FC0A15" w14:paraId="3E761345" w14:textId="77777777" w:rsidTr="00827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48DE0293" w14:textId="25C7730A" w:rsidR="00FC0A15" w:rsidRDefault="00741835" w:rsidP="00C65A1D">
            <w:pPr>
              <w:rPr>
                <w:rFonts w:cs="Courier New"/>
              </w:rPr>
            </w:pPr>
            <w:r>
              <w:rPr>
                <w:rFonts w:cs="Courier New"/>
              </w:rPr>
              <w:t>Language</w:t>
            </w:r>
          </w:p>
        </w:tc>
        <w:tc>
          <w:tcPr>
            <w:tcW w:w="7977" w:type="dxa"/>
          </w:tcPr>
          <w:p w14:paraId="0815915B" w14:textId="1DD5949B" w:rsidR="00FC0A15" w:rsidRDefault="00DB42E2" w:rsidP="00C65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The application has only been tested for </w:t>
            </w:r>
            <w:r w:rsidR="00C45017">
              <w:rPr>
                <w:rFonts w:cs="Courier New"/>
              </w:rPr>
              <w:t xml:space="preserve">text </w:t>
            </w:r>
            <w:r w:rsidR="00994967">
              <w:rPr>
                <w:rFonts w:cs="Courier New"/>
              </w:rPr>
              <w:t xml:space="preserve">with English </w:t>
            </w:r>
            <w:r w:rsidR="00C44BBF">
              <w:rPr>
                <w:rFonts w:cs="Courier New"/>
              </w:rPr>
              <w:t xml:space="preserve">characters; other characters may behave </w:t>
            </w:r>
            <w:r w:rsidR="008344C0">
              <w:rPr>
                <w:rFonts w:cs="Courier New"/>
              </w:rPr>
              <w:t>unexpectedly; if such error occur, report the bug from the “Misc.” tab in the admin tools application.</w:t>
            </w:r>
          </w:p>
        </w:tc>
      </w:tr>
    </w:tbl>
    <w:p w14:paraId="6E7F0755" w14:textId="14AF8BB3" w:rsidR="00BD4971" w:rsidRDefault="00BD4971" w:rsidP="00C65A1D">
      <w:pPr>
        <w:rPr>
          <w:rFonts w:cs="Courier New"/>
        </w:rPr>
      </w:pPr>
    </w:p>
    <w:p w14:paraId="2D8EFFE3" w14:textId="69716C37" w:rsidR="0041323C" w:rsidRDefault="0041323C">
      <w:pPr>
        <w:rPr>
          <w:rFonts w:cs="Courier New"/>
        </w:rPr>
      </w:pPr>
      <w:r>
        <w:rPr>
          <w:rFonts w:cs="Courier New"/>
        </w:rPr>
        <w:br w:type="page"/>
      </w:r>
    </w:p>
    <w:p w14:paraId="31C3C607" w14:textId="46BA5E88" w:rsidR="0041323C" w:rsidRPr="0090375C" w:rsidRDefault="00F11B71" w:rsidP="0041323C">
      <w:pPr>
        <w:shd w:val="clear" w:color="auto" w:fill="008888" w:themeFill="text1"/>
        <w:spacing w:after="0" w:line="276" w:lineRule="auto"/>
        <w:rPr>
          <w:rFonts w:cs="Courier New"/>
          <w:color w:val="202020"/>
        </w:rPr>
      </w:pPr>
      <w:r>
        <w:rPr>
          <w:rFonts w:cs="Courier New"/>
          <w:b/>
          <w:bCs/>
          <w:color w:val="202020"/>
          <w:sz w:val="32"/>
          <w:szCs w:val="28"/>
        </w:rPr>
        <w:t xml:space="preserve">2: </w:t>
      </w:r>
      <w:r w:rsidR="0059312C">
        <w:rPr>
          <w:rFonts w:cs="Courier New"/>
          <w:b/>
          <w:bCs/>
          <w:color w:val="202020"/>
          <w:sz w:val="32"/>
          <w:szCs w:val="28"/>
        </w:rPr>
        <w:t>Deleting Questions</w:t>
      </w:r>
    </w:p>
    <w:p w14:paraId="3F516CB2" w14:textId="3BCA2074" w:rsidR="009B5894" w:rsidRPr="00636D21" w:rsidRDefault="00A14EBA" w:rsidP="00C65A1D">
      <w:pPr>
        <w:rPr>
          <w:rFonts w:cs="Courier New"/>
        </w:rPr>
      </w:pPr>
      <w:r>
        <w:rPr>
          <w:rFonts w:cs="Courier New"/>
        </w:rPr>
        <w:t>To delete a</w:t>
      </w:r>
      <w:r w:rsidR="0098170C">
        <w:rPr>
          <w:rFonts w:cs="Courier New"/>
        </w:rPr>
        <w:t xml:space="preserve"> specific question, browse to the “View Questions” form, find the question you want to remove and click “</w:t>
      </w:r>
      <w:r w:rsidR="0014511B">
        <w:rPr>
          <w:rFonts w:cs="Courier New"/>
        </w:rPr>
        <w:t>Remove Question”</w:t>
      </w:r>
      <w:r w:rsidR="00107F51">
        <w:rPr>
          <w:rFonts w:cs="Courier New"/>
        </w:rPr>
        <w:t xml:space="preserve"> button. </w:t>
      </w:r>
      <w:r w:rsidR="003A238B">
        <w:rPr>
          <w:rFonts w:cs="Courier New"/>
        </w:rPr>
        <w:t xml:space="preserve">To remove all questions, </w:t>
      </w:r>
      <w:r w:rsidR="002C1BF8">
        <w:rPr>
          <w:rFonts w:cs="Courier New"/>
        </w:rPr>
        <w:t>click “Delete All Questions” button in the question entry form</w:t>
      </w:r>
      <w:r w:rsidR="00631691">
        <w:rPr>
          <w:rFonts w:cs="Courier New"/>
        </w:rPr>
        <w:t>.</w:t>
      </w:r>
      <w:r>
        <w:rPr>
          <w:rFonts w:cs="Courier New"/>
        </w:rPr>
        <w:t xml:space="preserve"> </w:t>
      </w:r>
    </w:p>
    <w:sectPr w:rsidR="009B5894" w:rsidRPr="00636D21" w:rsidSect="00E641EA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9EF8A" w14:textId="77777777" w:rsidR="000931FB" w:rsidRDefault="000931FB" w:rsidP="005B3CC4">
      <w:pPr>
        <w:spacing w:after="0" w:line="240" w:lineRule="auto"/>
      </w:pPr>
      <w:r>
        <w:separator/>
      </w:r>
    </w:p>
  </w:endnote>
  <w:endnote w:type="continuationSeparator" w:id="0">
    <w:p w14:paraId="4F036218" w14:textId="77777777" w:rsidR="000931FB" w:rsidRDefault="000931FB" w:rsidP="005B3CC4">
      <w:pPr>
        <w:spacing w:after="0" w:line="240" w:lineRule="auto"/>
      </w:pPr>
      <w:r>
        <w:continuationSeparator/>
      </w:r>
    </w:p>
  </w:endnote>
  <w:endnote w:type="continuationNotice" w:id="1">
    <w:p w14:paraId="14BC00FF" w14:textId="77777777" w:rsidR="00AB0876" w:rsidRDefault="00AB08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34D96" w14:textId="73C59C84" w:rsidR="00E641EA" w:rsidRPr="00E641EA" w:rsidRDefault="00E641EA">
    <w:pPr>
      <w:pStyle w:val="Footer"/>
    </w:pPr>
    <w:r w:rsidRPr="00E641E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9E3F1E" wp14:editId="25E8575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7B6F313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E641EA">
      <w:t xml:space="preserve"> </w:t>
    </w:r>
    <w:r w:rsidRPr="00E641EA">
      <w:rPr>
        <w:rFonts w:asciiTheme="majorHAnsi" w:eastAsiaTheme="majorEastAsia" w:hAnsiTheme="majorHAnsi" w:cstheme="majorBidi"/>
        <w:sz w:val="20"/>
        <w:szCs w:val="20"/>
      </w:rPr>
      <w:t xml:space="preserve">pg. </w:t>
    </w:r>
    <w:r w:rsidRPr="00E641EA">
      <w:rPr>
        <w:rFonts w:asciiTheme="minorHAnsi" w:eastAsiaTheme="minorEastAsia" w:hAnsiTheme="minorHAnsi"/>
        <w:sz w:val="20"/>
        <w:szCs w:val="20"/>
      </w:rPr>
      <w:fldChar w:fldCharType="begin"/>
    </w:r>
    <w:r w:rsidRPr="00E641EA">
      <w:rPr>
        <w:sz w:val="20"/>
        <w:szCs w:val="20"/>
      </w:rPr>
      <w:instrText xml:space="preserve"> PAGE    \* MERGEFORMAT </w:instrText>
    </w:r>
    <w:r w:rsidRPr="00E641EA">
      <w:rPr>
        <w:rFonts w:asciiTheme="minorHAnsi" w:eastAsiaTheme="minorEastAsia" w:hAnsiTheme="minorHAnsi"/>
        <w:sz w:val="20"/>
        <w:szCs w:val="20"/>
      </w:rPr>
      <w:fldChar w:fldCharType="separate"/>
    </w:r>
    <w:r w:rsidRPr="00E641EA">
      <w:rPr>
        <w:rFonts w:asciiTheme="majorHAnsi" w:eastAsiaTheme="majorEastAsia" w:hAnsiTheme="majorHAnsi" w:cstheme="majorBidi"/>
        <w:noProof/>
        <w:sz w:val="20"/>
        <w:szCs w:val="20"/>
      </w:rPr>
      <w:t>2</w:t>
    </w:r>
    <w:r w:rsidRPr="00E641EA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  <w:r w:rsidRPr="00E641EA">
      <w:rPr>
        <w:rFonts w:asciiTheme="majorHAnsi" w:eastAsiaTheme="majorEastAsia" w:hAnsiTheme="majorHAnsi" w:cstheme="majorBidi"/>
        <w:noProof/>
        <w:sz w:val="20"/>
        <w:szCs w:val="20"/>
      </w:rPr>
      <w:tab/>
      <w:t xml:space="preserve">                                  </w:t>
    </w:r>
    <w:r w:rsidR="00DC7A22">
      <w:rPr>
        <w:rFonts w:asciiTheme="majorHAnsi" w:eastAsiaTheme="majorEastAsia" w:hAnsiTheme="majorHAnsi" w:cstheme="majorBidi"/>
        <w:noProof/>
        <w:sz w:val="20"/>
        <w:szCs w:val="20"/>
      </w:rPr>
      <w:t xml:space="preserve">                                                                            </w:t>
    </w:r>
    <w:r w:rsidRPr="00E641EA">
      <w:rPr>
        <w:rFonts w:asciiTheme="majorHAnsi" w:eastAsiaTheme="majorEastAsia" w:hAnsiTheme="majorHAnsi" w:cstheme="majorBidi"/>
        <w:noProof/>
        <w:sz w:val="20"/>
        <w:szCs w:val="20"/>
      </w:rPr>
      <w:t xml:space="preserve">                                            </w:t>
    </w:r>
    <w:r w:rsidR="000607C9">
      <w:rPr>
        <w:rFonts w:asciiTheme="majorHAnsi" w:eastAsiaTheme="majorEastAsia" w:hAnsiTheme="majorHAnsi" w:cstheme="majorBidi"/>
        <w:noProof/>
        <w:sz w:val="20"/>
        <w:szCs w:val="20"/>
      </w:rPr>
      <w:t>Quizzing Application 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04267" w14:textId="77777777" w:rsidR="000931FB" w:rsidRDefault="000931FB" w:rsidP="005B3CC4">
      <w:pPr>
        <w:spacing w:after="0" w:line="240" w:lineRule="auto"/>
      </w:pPr>
      <w:r>
        <w:separator/>
      </w:r>
    </w:p>
  </w:footnote>
  <w:footnote w:type="continuationSeparator" w:id="0">
    <w:p w14:paraId="5C4B530F" w14:textId="77777777" w:rsidR="000931FB" w:rsidRDefault="000931FB" w:rsidP="005B3CC4">
      <w:pPr>
        <w:spacing w:after="0" w:line="240" w:lineRule="auto"/>
      </w:pPr>
      <w:r>
        <w:continuationSeparator/>
      </w:r>
    </w:p>
  </w:footnote>
  <w:footnote w:type="continuationNotice" w:id="1">
    <w:p w14:paraId="3F0B3729" w14:textId="77777777" w:rsidR="00AB0876" w:rsidRDefault="00AB08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F620E" w14:textId="77777777" w:rsidR="00E641EA" w:rsidRDefault="00E641EA" w:rsidP="00E641EA">
    <w:pPr>
      <w:pStyle w:val="Header"/>
      <w:jc w:val="right"/>
      <w:rPr>
        <w:rFonts w:ascii="Courier New" w:hAnsi="Courier New" w:cs="Courier New"/>
      </w:rPr>
    </w:pPr>
    <w:r>
      <w:rPr>
        <w:rFonts w:ascii="Courier New" w:hAnsi="Courier New" w:cs="Courier New"/>
      </w:rPr>
      <w:t>Geetansh Gautam</w:t>
    </w:r>
  </w:p>
  <w:p w14:paraId="10E1A548" w14:textId="77777777" w:rsidR="00E641EA" w:rsidRDefault="00AF41F6" w:rsidP="00E641EA">
    <w:pPr>
      <w:pStyle w:val="Header"/>
      <w:jc w:val="right"/>
      <w:rPr>
        <w:rFonts w:ascii="Courier New" w:hAnsi="Courier New" w:cs="Courier New"/>
      </w:rPr>
    </w:pPr>
    <w:hyperlink r:id="rId1" w:history="1">
      <w:r w:rsidR="00E641EA">
        <w:rPr>
          <w:rStyle w:val="Hyperlink"/>
          <w:rFonts w:ascii="Courier New" w:hAnsi="Courier New" w:cs="Courier New"/>
        </w:rPr>
        <w:t>https://codingmadefun.wixsite.com/home</w:t>
      </w:r>
    </w:hyperlink>
  </w:p>
  <w:p w14:paraId="612E9A6B" w14:textId="3F40F7FC" w:rsidR="00E641EA" w:rsidRDefault="00E641EA" w:rsidP="00E641EA">
    <w:pPr>
      <w:pStyle w:val="Header"/>
      <w:jc w:val="right"/>
      <w:rPr>
        <w:rFonts w:ascii="Courier New" w:hAnsi="Courier New" w:cs="Courier New"/>
      </w:rPr>
    </w:pPr>
    <w:r>
      <w:rPr>
        <w:rFonts w:ascii="Courier New" w:hAnsi="Courier New" w:cs="Courier New"/>
      </w:rPr>
      <w:t>For</w:t>
    </w:r>
    <w:r w:rsidR="001301DB">
      <w:rPr>
        <w:rFonts w:ascii="Courier New" w:hAnsi="Courier New" w:cs="Courier New"/>
      </w:rPr>
      <w:t xml:space="preserve"> QAS2.0 – AdmT Question </w:t>
    </w:r>
    <w:r w:rsidR="00C37F1B">
      <w:rPr>
        <w:rFonts w:ascii="Courier New" w:hAnsi="Courier New" w:cs="Courier New"/>
      </w:rPr>
      <w:t>Editing</w:t>
    </w:r>
    <w:r>
      <w:rPr>
        <w:rFonts w:ascii="Courier New" w:hAnsi="Courier New" w:cs="Courier New"/>
      </w:rPr>
      <w:t xml:space="preserve"> </w:t>
    </w:r>
  </w:p>
  <w:p w14:paraId="5E7D221C" w14:textId="77777777" w:rsidR="005B3CC4" w:rsidRPr="005B3CC4" w:rsidRDefault="005B3CC4" w:rsidP="005B3CC4">
    <w:pPr>
      <w:pStyle w:val="Header"/>
      <w:jc w:val="right"/>
      <w:rPr>
        <w:rFonts w:ascii="Courier New" w:hAnsi="Courier New" w:cs="Courier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950C6"/>
    <w:multiLevelType w:val="hybridMultilevel"/>
    <w:tmpl w:val="5AF6E39A"/>
    <w:lvl w:ilvl="0" w:tplc="5B345F4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8888" w:themeColor="text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isplayBackgroundShape/>
  <w:attachedTemplate r:id="rId1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C0NDI1M7S0tDQ1s7RU0lEKTi0uzszPAykwrgUAFetjwSwAAAA="/>
  </w:docVars>
  <w:rsids>
    <w:rsidRoot w:val="000931FB"/>
    <w:rsid w:val="00003437"/>
    <w:rsid w:val="00022536"/>
    <w:rsid w:val="0003068A"/>
    <w:rsid w:val="00033806"/>
    <w:rsid w:val="00034788"/>
    <w:rsid w:val="00036BFE"/>
    <w:rsid w:val="000370EF"/>
    <w:rsid w:val="00037EED"/>
    <w:rsid w:val="00046805"/>
    <w:rsid w:val="0005589F"/>
    <w:rsid w:val="000569E7"/>
    <w:rsid w:val="0006024C"/>
    <w:rsid w:val="000607C9"/>
    <w:rsid w:val="00061AD2"/>
    <w:rsid w:val="000763D3"/>
    <w:rsid w:val="00080074"/>
    <w:rsid w:val="00081096"/>
    <w:rsid w:val="000811E5"/>
    <w:rsid w:val="00084C3F"/>
    <w:rsid w:val="000867D5"/>
    <w:rsid w:val="00090642"/>
    <w:rsid w:val="000931FB"/>
    <w:rsid w:val="0009401B"/>
    <w:rsid w:val="00097545"/>
    <w:rsid w:val="000A4F93"/>
    <w:rsid w:val="000A710B"/>
    <w:rsid w:val="000B4689"/>
    <w:rsid w:val="000C5679"/>
    <w:rsid w:val="000F3E1B"/>
    <w:rsid w:val="000F7419"/>
    <w:rsid w:val="0010100C"/>
    <w:rsid w:val="00102E1E"/>
    <w:rsid w:val="00107F51"/>
    <w:rsid w:val="00115050"/>
    <w:rsid w:val="0012711F"/>
    <w:rsid w:val="001301DB"/>
    <w:rsid w:val="001318F0"/>
    <w:rsid w:val="00136587"/>
    <w:rsid w:val="00136E1A"/>
    <w:rsid w:val="00140CF2"/>
    <w:rsid w:val="0014511B"/>
    <w:rsid w:val="00146EDC"/>
    <w:rsid w:val="00146F8C"/>
    <w:rsid w:val="00147143"/>
    <w:rsid w:val="001478C7"/>
    <w:rsid w:val="00161D78"/>
    <w:rsid w:val="001647B2"/>
    <w:rsid w:val="00165384"/>
    <w:rsid w:val="001654D0"/>
    <w:rsid w:val="00170FE0"/>
    <w:rsid w:val="0017150F"/>
    <w:rsid w:val="00171E39"/>
    <w:rsid w:val="001768AC"/>
    <w:rsid w:val="001A4245"/>
    <w:rsid w:val="001A5011"/>
    <w:rsid w:val="001B034D"/>
    <w:rsid w:val="001B1F76"/>
    <w:rsid w:val="001B3A24"/>
    <w:rsid w:val="001B45C0"/>
    <w:rsid w:val="001B5273"/>
    <w:rsid w:val="001E5C2F"/>
    <w:rsid w:val="001E5E5A"/>
    <w:rsid w:val="001E69A6"/>
    <w:rsid w:val="00201271"/>
    <w:rsid w:val="002014E0"/>
    <w:rsid w:val="00203B67"/>
    <w:rsid w:val="0020696E"/>
    <w:rsid w:val="0021089A"/>
    <w:rsid w:val="002120CF"/>
    <w:rsid w:val="0021234C"/>
    <w:rsid w:val="0022153F"/>
    <w:rsid w:val="00222FE4"/>
    <w:rsid w:val="00223995"/>
    <w:rsid w:val="002374BF"/>
    <w:rsid w:val="0024061A"/>
    <w:rsid w:val="002459EA"/>
    <w:rsid w:val="00251F8D"/>
    <w:rsid w:val="00266DEE"/>
    <w:rsid w:val="00281DC1"/>
    <w:rsid w:val="002A76C5"/>
    <w:rsid w:val="002C1BF8"/>
    <w:rsid w:val="002C71A9"/>
    <w:rsid w:val="002D3698"/>
    <w:rsid w:val="002D5265"/>
    <w:rsid w:val="002F3E7B"/>
    <w:rsid w:val="00301AC8"/>
    <w:rsid w:val="0031124C"/>
    <w:rsid w:val="003262E0"/>
    <w:rsid w:val="003271C3"/>
    <w:rsid w:val="003329DB"/>
    <w:rsid w:val="00343B3C"/>
    <w:rsid w:val="0034493E"/>
    <w:rsid w:val="00351A19"/>
    <w:rsid w:val="0035401F"/>
    <w:rsid w:val="00357A93"/>
    <w:rsid w:val="00363BD3"/>
    <w:rsid w:val="00377522"/>
    <w:rsid w:val="00395A2D"/>
    <w:rsid w:val="00396E9B"/>
    <w:rsid w:val="003A238B"/>
    <w:rsid w:val="003A3FC3"/>
    <w:rsid w:val="003A4979"/>
    <w:rsid w:val="003A4E60"/>
    <w:rsid w:val="003B26FB"/>
    <w:rsid w:val="003C77EC"/>
    <w:rsid w:val="003E048F"/>
    <w:rsid w:val="003E0D8C"/>
    <w:rsid w:val="003E4D14"/>
    <w:rsid w:val="003F492D"/>
    <w:rsid w:val="004001CC"/>
    <w:rsid w:val="00401D22"/>
    <w:rsid w:val="00404370"/>
    <w:rsid w:val="00404D4D"/>
    <w:rsid w:val="004112B4"/>
    <w:rsid w:val="0041323C"/>
    <w:rsid w:val="0041536C"/>
    <w:rsid w:val="004379BF"/>
    <w:rsid w:val="00442EC1"/>
    <w:rsid w:val="00445694"/>
    <w:rsid w:val="004464F0"/>
    <w:rsid w:val="00447CF3"/>
    <w:rsid w:val="00450961"/>
    <w:rsid w:val="004559D3"/>
    <w:rsid w:val="00460274"/>
    <w:rsid w:val="00465E9E"/>
    <w:rsid w:val="00474531"/>
    <w:rsid w:val="004806E1"/>
    <w:rsid w:val="0048230E"/>
    <w:rsid w:val="0048282C"/>
    <w:rsid w:val="00483D16"/>
    <w:rsid w:val="00494B87"/>
    <w:rsid w:val="004C0454"/>
    <w:rsid w:val="004C1AE6"/>
    <w:rsid w:val="004C76B9"/>
    <w:rsid w:val="004D5A8C"/>
    <w:rsid w:val="004E1E30"/>
    <w:rsid w:val="004F4625"/>
    <w:rsid w:val="004F4925"/>
    <w:rsid w:val="004F74C5"/>
    <w:rsid w:val="005028EF"/>
    <w:rsid w:val="00503143"/>
    <w:rsid w:val="00505402"/>
    <w:rsid w:val="00511B30"/>
    <w:rsid w:val="0051605F"/>
    <w:rsid w:val="0052709A"/>
    <w:rsid w:val="00530004"/>
    <w:rsid w:val="00543105"/>
    <w:rsid w:val="0054582E"/>
    <w:rsid w:val="00554455"/>
    <w:rsid w:val="0055714A"/>
    <w:rsid w:val="005649E2"/>
    <w:rsid w:val="0057078D"/>
    <w:rsid w:val="005733D4"/>
    <w:rsid w:val="005746BC"/>
    <w:rsid w:val="0058737E"/>
    <w:rsid w:val="0059312C"/>
    <w:rsid w:val="005A0D3E"/>
    <w:rsid w:val="005B0726"/>
    <w:rsid w:val="005B2C4B"/>
    <w:rsid w:val="005B3CC4"/>
    <w:rsid w:val="005B578A"/>
    <w:rsid w:val="005B614F"/>
    <w:rsid w:val="005B6E8D"/>
    <w:rsid w:val="005B7877"/>
    <w:rsid w:val="005B78D6"/>
    <w:rsid w:val="005C0650"/>
    <w:rsid w:val="005E531D"/>
    <w:rsid w:val="005E6D53"/>
    <w:rsid w:val="005F58D5"/>
    <w:rsid w:val="0061286A"/>
    <w:rsid w:val="00623938"/>
    <w:rsid w:val="00631691"/>
    <w:rsid w:val="006321D7"/>
    <w:rsid w:val="00633BC7"/>
    <w:rsid w:val="00636D21"/>
    <w:rsid w:val="006379FB"/>
    <w:rsid w:val="00641964"/>
    <w:rsid w:val="006463A7"/>
    <w:rsid w:val="0065012A"/>
    <w:rsid w:val="00654D9F"/>
    <w:rsid w:val="00657348"/>
    <w:rsid w:val="00662413"/>
    <w:rsid w:val="006654C4"/>
    <w:rsid w:val="006708E3"/>
    <w:rsid w:val="00670F8D"/>
    <w:rsid w:val="0067283C"/>
    <w:rsid w:val="006A00CE"/>
    <w:rsid w:val="006B0CA8"/>
    <w:rsid w:val="006B4EAC"/>
    <w:rsid w:val="006C3F6B"/>
    <w:rsid w:val="006D1C5F"/>
    <w:rsid w:val="006D67AB"/>
    <w:rsid w:val="006D7849"/>
    <w:rsid w:val="006E63E3"/>
    <w:rsid w:val="006F1EC3"/>
    <w:rsid w:val="00703A54"/>
    <w:rsid w:val="007065F1"/>
    <w:rsid w:val="0071366B"/>
    <w:rsid w:val="00714401"/>
    <w:rsid w:val="007175EB"/>
    <w:rsid w:val="00722019"/>
    <w:rsid w:val="00740205"/>
    <w:rsid w:val="00741835"/>
    <w:rsid w:val="0075071B"/>
    <w:rsid w:val="00752D51"/>
    <w:rsid w:val="0076189C"/>
    <w:rsid w:val="007721E3"/>
    <w:rsid w:val="00777DE5"/>
    <w:rsid w:val="0078165A"/>
    <w:rsid w:val="0078274B"/>
    <w:rsid w:val="0079490A"/>
    <w:rsid w:val="007969A9"/>
    <w:rsid w:val="007975BE"/>
    <w:rsid w:val="007A35B7"/>
    <w:rsid w:val="007A3987"/>
    <w:rsid w:val="007A5E14"/>
    <w:rsid w:val="007B0549"/>
    <w:rsid w:val="007B78E9"/>
    <w:rsid w:val="007C653C"/>
    <w:rsid w:val="007C796F"/>
    <w:rsid w:val="007D039B"/>
    <w:rsid w:val="007E14BC"/>
    <w:rsid w:val="007E2F11"/>
    <w:rsid w:val="007F2392"/>
    <w:rsid w:val="00805A59"/>
    <w:rsid w:val="008108B3"/>
    <w:rsid w:val="00815620"/>
    <w:rsid w:val="00820E36"/>
    <w:rsid w:val="0082362F"/>
    <w:rsid w:val="0082768F"/>
    <w:rsid w:val="008344C0"/>
    <w:rsid w:val="008400A2"/>
    <w:rsid w:val="00847F8A"/>
    <w:rsid w:val="00871797"/>
    <w:rsid w:val="00871D82"/>
    <w:rsid w:val="00872688"/>
    <w:rsid w:val="00873CED"/>
    <w:rsid w:val="00874E65"/>
    <w:rsid w:val="00882535"/>
    <w:rsid w:val="008850BC"/>
    <w:rsid w:val="0088625A"/>
    <w:rsid w:val="00887C90"/>
    <w:rsid w:val="008A2458"/>
    <w:rsid w:val="008A52FB"/>
    <w:rsid w:val="008C304B"/>
    <w:rsid w:val="008C7773"/>
    <w:rsid w:val="008D05A5"/>
    <w:rsid w:val="008E052C"/>
    <w:rsid w:val="008E3D51"/>
    <w:rsid w:val="008F10E6"/>
    <w:rsid w:val="008F3286"/>
    <w:rsid w:val="008F7B95"/>
    <w:rsid w:val="009005A5"/>
    <w:rsid w:val="0090375C"/>
    <w:rsid w:val="00903DE2"/>
    <w:rsid w:val="00904D6E"/>
    <w:rsid w:val="00906021"/>
    <w:rsid w:val="0091194A"/>
    <w:rsid w:val="00917EF3"/>
    <w:rsid w:val="00926E0F"/>
    <w:rsid w:val="00932252"/>
    <w:rsid w:val="00932B0B"/>
    <w:rsid w:val="009342E6"/>
    <w:rsid w:val="00946E65"/>
    <w:rsid w:val="00950311"/>
    <w:rsid w:val="00954014"/>
    <w:rsid w:val="00961C90"/>
    <w:rsid w:val="00963B35"/>
    <w:rsid w:val="00975B36"/>
    <w:rsid w:val="0097731E"/>
    <w:rsid w:val="0098170C"/>
    <w:rsid w:val="00994967"/>
    <w:rsid w:val="009A5225"/>
    <w:rsid w:val="009B3AAE"/>
    <w:rsid w:val="009B5894"/>
    <w:rsid w:val="009B6F2D"/>
    <w:rsid w:val="009C2810"/>
    <w:rsid w:val="009C7A61"/>
    <w:rsid w:val="009D3077"/>
    <w:rsid w:val="009F437B"/>
    <w:rsid w:val="00A12744"/>
    <w:rsid w:val="00A14EBA"/>
    <w:rsid w:val="00A16D1B"/>
    <w:rsid w:val="00A17A00"/>
    <w:rsid w:val="00A20644"/>
    <w:rsid w:val="00A36030"/>
    <w:rsid w:val="00A405C3"/>
    <w:rsid w:val="00A405EE"/>
    <w:rsid w:val="00A4669E"/>
    <w:rsid w:val="00A52191"/>
    <w:rsid w:val="00A54296"/>
    <w:rsid w:val="00A632D5"/>
    <w:rsid w:val="00A779DA"/>
    <w:rsid w:val="00A93A90"/>
    <w:rsid w:val="00AA06BD"/>
    <w:rsid w:val="00AA33D6"/>
    <w:rsid w:val="00AA740F"/>
    <w:rsid w:val="00AB05FA"/>
    <w:rsid w:val="00AB0876"/>
    <w:rsid w:val="00AB594D"/>
    <w:rsid w:val="00AC4DC8"/>
    <w:rsid w:val="00AD2968"/>
    <w:rsid w:val="00AE08AA"/>
    <w:rsid w:val="00AE6DB4"/>
    <w:rsid w:val="00AF04E1"/>
    <w:rsid w:val="00AF102E"/>
    <w:rsid w:val="00AF41F6"/>
    <w:rsid w:val="00B0047D"/>
    <w:rsid w:val="00B01172"/>
    <w:rsid w:val="00B17570"/>
    <w:rsid w:val="00B55039"/>
    <w:rsid w:val="00B57B03"/>
    <w:rsid w:val="00B60CDE"/>
    <w:rsid w:val="00B6541B"/>
    <w:rsid w:val="00B66A54"/>
    <w:rsid w:val="00B724F5"/>
    <w:rsid w:val="00B75A65"/>
    <w:rsid w:val="00B81FE1"/>
    <w:rsid w:val="00B82F37"/>
    <w:rsid w:val="00B83559"/>
    <w:rsid w:val="00B92A79"/>
    <w:rsid w:val="00BA41AE"/>
    <w:rsid w:val="00BA41C6"/>
    <w:rsid w:val="00BA61AD"/>
    <w:rsid w:val="00BC21E9"/>
    <w:rsid w:val="00BC3947"/>
    <w:rsid w:val="00BC6457"/>
    <w:rsid w:val="00BD4971"/>
    <w:rsid w:val="00BE21D6"/>
    <w:rsid w:val="00BE3156"/>
    <w:rsid w:val="00BE345E"/>
    <w:rsid w:val="00BE4D49"/>
    <w:rsid w:val="00BF53CB"/>
    <w:rsid w:val="00C0047F"/>
    <w:rsid w:val="00C04C9A"/>
    <w:rsid w:val="00C057DB"/>
    <w:rsid w:val="00C10D7E"/>
    <w:rsid w:val="00C27D57"/>
    <w:rsid w:val="00C326BC"/>
    <w:rsid w:val="00C37F1B"/>
    <w:rsid w:val="00C44BBF"/>
    <w:rsid w:val="00C45017"/>
    <w:rsid w:val="00C56E94"/>
    <w:rsid w:val="00C573D4"/>
    <w:rsid w:val="00C65A1D"/>
    <w:rsid w:val="00C71BA6"/>
    <w:rsid w:val="00C779AA"/>
    <w:rsid w:val="00C81741"/>
    <w:rsid w:val="00C82D16"/>
    <w:rsid w:val="00CA54E4"/>
    <w:rsid w:val="00CB32E5"/>
    <w:rsid w:val="00CC2FB1"/>
    <w:rsid w:val="00CC5A31"/>
    <w:rsid w:val="00CC6F69"/>
    <w:rsid w:val="00CF0BF3"/>
    <w:rsid w:val="00CF200F"/>
    <w:rsid w:val="00CF3C35"/>
    <w:rsid w:val="00D05026"/>
    <w:rsid w:val="00D06B3C"/>
    <w:rsid w:val="00D10991"/>
    <w:rsid w:val="00D224A7"/>
    <w:rsid w:val="00D25A6E"/>
    <w:rsid w:val="00D32BE4"/>
    <w:rsid w:val="00D33684"/>
    <w:rsid w:val="00D412B2"/>
    <w:rsid w:val="00D50803"/>
    <w:rsid w:val="00D53518"/>
    <w:rsid w:val="00D6786E"/>
    <w:rsid w:val="00D70B22"/>
    <w:rsid w:val="00D70F9C"/>
    <w:rsid w:val="00D71B8A"/>
    <w:rsid w:val="00D911C9"/>
    <w:rsid w:val="00D938E9"/>
    <w:rsid w:val="00D95713"/>
    <w:rsid w:val="00DA1ECC"/>
    <w:rsid w:val="00DA3C32"/>
    <w:rsid w:val="00DB42E2"/>
    <w:rsid w:val="00DC43F4"/>
    <w:rsid w:val="00DC74ED"/>
    <w:rsid w:val="00DC7A22"/>
    <w:rsid w:val="00DD09DA"/>
    <w:rsid w:val="00DD32FB"/>
    <w:rsid w:val="00DD782D"/>
    <w:rsid w:val="00DF2B59"/>
    <w:rsid w:val="00DF6D07"/>
    <w:rsid w:val="00E1258F"/>
    <w:rsid w:val="00E27367"/>
    <w:rsid w:val="00E367E9"/>
    <w:rsid w:val="00E62A7E"/>
    <w:rsid w:val="00E641EA"/>
    <w:rsid w:val="00E6787A"/>
    <w:rsid w:val="00E95066"/>
    <w:rsid w:val="00E975BA"/>
    <w:rsid w:val="00EB01A0"/>
    <w:rsid w:val="00EC5227"/>
    <w:rsid w:val="00ED2639"/>
    <w:rsid w:val="00EF0100"/>
    <w:rsid w:val="00EF15B8"/>
    <w:rsid w:val="00EF5B1B"/>
    <w:rsid w:val="00F00204"/>
    <w:rsid w:val="00F02221"/>
    <w:rsid w:val="00F04972"/>
    <w:rsid w:val="00F072FA"/>
    <w:rsid w:val="00F11B71"/>
    <w:rsid w:val="00F21319"/>
    <w:rsid w:val="00F45131"/>
    <w:rsid w:val="00F5283A"/>
    <w:rsid w:val="00F60A9E"/>
    <w:rsid w:val="00F72479"/>
    <w:rsid w:val="00F806DC"/>
    <w:rsid w:val="00F8712B"/>
    <w:rsid w:val="00F9326F"/>
    <w:rsid w:val="00F95F66"/>
    <w:rsid w:val="00FA12E1"/>
    <w:rsid w:val="00FA542D"/>
    <w:rsid w:val="00FA62B4"/>
    <w:rsid w:val="00FA7234"/>
    <w:rsid w:val="00FC0A15"/>
    <w:rsid w:val="00FC3843"/>
    <w:rsid w:val="00FE0B35"/>
    <w:rsid w:val="00FE3B2C"/>
    <w:rsid w:val="00FE452A"/>
    <w:rsid w:val="00FE5A0A"/>
    <w:rsid w:val="00FE5D79"/>
    <w:rsid w:val="00FF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02020"/>
      <o:colormenu v:ext="edit" fillcolor="#202020"/>
    </o:shapedefaults>
    <o:shapelayout v:ext="edit">
      <o:idmap v:ext="edit" data="1"/>
    </o:shapelayout>
  </w:shapeDefaults>
  <w:decimalSymbol w:val="."/>
  <w:listSeparator w:val=","/>
  <w14:docId w14:val="55813508"/>
  <w15:chartTrackingRefBased/>
  <w15:docId w15:val="{43C2E42B-AB9E-440F-A5E8-D2BE223B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Theme="minorHAnsi" w:hAnsi="Century Gothic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C5F"/>
  </w:style>
  <w:style w:type="paragraph" w:styleId="Heading1">
    <w:name w:val="heading 1"/>
    <w:basedOn w:val="Normal"/>
    <w:next w:val="Normal"/>
    <w:link w:val="Heading1Char"/>
    <w:uiPriority w:val="9"/>
    <w:qFormat/>
    <w:rsid w:val="00E64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656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CC4"/>
  </w:style>
  <w:style w:type="paragraph" w:styleId="Footer">
    <w:name w:val="footer"/>
    <w:basedOn w:val="Normal"/>
    <w:link w:val="FooterChar"/>
    <w:uiPriority w:val="99"/>
    <w:unhideWhenUsed/>
    <w:rsid w:val="005B3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CC4"/>
  </w:style>
  <w:style w:type="character" w:styleId="Hyperlink">
    <w:name w:val="Hyperlink"/>
    <w:basedOn w:val="DefaultParagraphFont"/>
    <w:uiPriority w:val="99"/>
    <w:unhideWhenUsed/>
    <w:rsid w:val="005B3CC4"/>
    <w:rPr>
      <w:color w:val="00D7D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CC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641EA"/>
    <w:rPr>
      <w:rFonts w:asciiTheme="majorHAnsi" w:eastAsiaTheme="majorEastAsia" w:hAnsiTheme="majorHAnsi" w:cstheme="majorBidi"/>
      <w:color w:val="00656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41E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641EA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41EA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641EA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343B3C"/>
    <w:pPr>
      <w:ind w:left="720"/>
      <w:contextualSpacing/>
    </w:pPr>
  </w:style>
  <w:style w:type="table" w:styleId="TableGrid">
    <w:name w:val="Table Grid"/>
    <w:basedOn w:val="TableNormal"/>
    <w:uiPriority w:val="39"/>
    <w:rsid w:val="001E6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175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43FF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43FF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008181" w:themeFill="background1" w:themeFillShade="F2"/>
      </w:tcPr>
    </w:tblStylePr>
    <w:tblStylePr w:type="band1Horz">
      <w:tblPr/>
      <w:tcPr>
        <w:shd w:val="clear" w:color="auto" w:fill="008181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175EB"/>
    <w:pPr>
      <w:spacing w:after="0" w:line="240" w:lineRule="auto"/>
    </w:pPr>
    <w:tblPr>
      <w:tblStyleRowBandSize w:val="1"/>
      <w:tblStyleColBandSize w:val="1"/>
      <w:tblBorders>
        <w:top w:val="single" w:sz="4" w:space="0" w:color="006565" w:themeColor="background1" w:themeShade="BF"/>
        <w:left w:val="single" w:sz="4" w:space="0" w:color="006565" w:themeColor="background1" w:themeShade="BF"/>
        <w:bottom w:val="single" w:sz="4" w:space="0" w:color="006565" w:themeColor="background1" w:themeShade="BF"/>
        <w:right w:val="single" w:sz="4" w:space="0" w:color="006565" w:themeColor="background1" w:themeShade="BF"/>
        <w:insideH w:val="single" w:sz="4" w:space="0" w:color="006565" w:themeColor="background1" w:themeShade="BF"/>
        <w:insideV w:val="single" w:sz="4" w:space="0" w:color="006565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006565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008181" w:themeFill="background1" w:themeFillShade="F2"/>
      </w:tcPr>
    </w:tblStylePr>
    <w:tblStylePr w:type="band1Horz">
      <w:tblPr/>
      <w:tcPr>
        <w:shd w:val="clear" w:color="auto" w:fill="008181" w:themeFill="background1" w:themeFillShade="F2"/>
      </w:tcPr>
    </w:tblStylePr>
  </w:style>
  <w:style w:type="table" w:styleId="ListTable4">
    <w:name w:val="List Table 4"/>
    <w:basedOn w:val="TableNormal"/>
    <w:uiPriority w:val="49"/>
    <w:rsid w:val="007175EB"/>
    <w:pPr>
      <w:spacing w:after="0" w:line="240" w:lineRule="auto"/>
    </w:pPr>
    <w:tblPr>
      <w:tblStyleRowBandSize w:val="1"/>
      <w:tblStyleColBandSize w:val="1"/>
      <w:tblBorders>
        <w:top w:val="single" w:sz="4" w:space="0" w:color="1EFFFF" w:themeColor="text1" w:themeTint="99"/>
        <w:left w:val="single" w:sz="4" w:space="0" w:color="1EFFFF" w:themeColor="text1" w:themeTint="99"/>
        <w:bottom w:val="single" w:sz="4" w:space="0" w:color="1EFFFF" w:themeColor="text1" w:themeTint="99"/>
        <w:right w:val="single" w:sz="4" w:space="0" w:color="1EFFFF" w:themeColor="text1" w:themeTint="99"/>
        <w:insideH w:val="single" w:sz="4" w:space="0" w:color="1EFFFF" w:themeColor="text1" w:themeTint="99"/>
      </w:tblBorders>
    </w:tblPr>
    <w:tblStylePr w:type="firstRow">
      <w:rPr>
        <w:b/>
        <w:bCs/>
        <w:color w:val="008888" w:themeColor="background1"/>
      </w:rPr>
      <w:tblPr/>
      <w:tcPr>
        <w:tcBorders>
          <w:top w:val="single" w:sz="4" w:space="0" w:color="008888" w:themeColor="text1"/>
          <w:left w:val="single" w:sz="4" w:space="0" w:color="008888" w:themeColor="text1"/>
          <w:bottom w:val="single" w:sz="4" w:space="0" w:color="008888" w:themeColor="text1"/>
          <w:right w:val="single" w:sz="4" w:space="0" w:color="008888" w:themeColor="text1"/>
          <w:insideH w:val="nil"/>
        </w:tcBorders>
        <w:shd w:val="clear" w:color="auto" w:fill="008888" w:themeFill="text1"/>
      </w:tcPr>
    </w:tblStylePr>
    <w:tblStylePr w:type="lastRow">
      <w:rPr>
        <w:b/>
        <w:bCs/>
      </w:rPr>
      <w:tblPr/>
      <w:tcPr>
        <w:tcBorders>
          <w:top w:val="double" w:sz="4" w:space="0" w:color="1EFF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FFF" w:themeFill="text1" w:themeFillTint="33"/>
      </w:tcPr>
    </w:tblStylePr>
    <w:tblStylePr w:type="band1Horz">
      <w:tblPr/>
      <w:tcPr>
        <w:shd w:val="clear" w:color="auto" w:fill="B4FFFF" w:themeFill="text1" w:themeFillTint="33"/>
      </w:tcPr>
    </w:tblStylePr>
  </w:style>
  <w:style w:type="table" w:styleId="PlainTable5">
    <w:name w:val="Plain Table 5"/>
    <w:basedOn w:val="TableNormal"/>
    <w:uiPriority w:val="45"/>
    <w:rsid w:val="00FC0A1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3FFFF" w:themeColor="text1" w:themeTint="80"/>
        </w:tcBorders>
        <w:shd w:val="clear" w:color="auto" w:fill="008888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3FFFF" w:themeColor="text1" w:themeTint="80"/>
        </w:tcBorders>
        <w:shd w:val="clear" w:color="auto" w:fill="008888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3FFFF" w:themeColor="text1" w:themeTint="80"/>
        </w:tcBorders>
        <w:shd w:val="clear" w:color="auto" w:fill="008888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3FFFF" w:themeColor="text1" w:themeTint="80"/>
        </w:tcBorders>
        <w:shd w:val="clear" w:color="auto" w:fill="008888" w:themeFill="background1"/>
      </w:tcPr>
    </w:tblStylePr>
    <w:tblStylePr w:type="band1Vert">
      <w:tblPr/>
      <w:tcPr>
        <w:shd w:val="clear" w:color="auto" w:fill="008181" w:themeFill="background1" w:themeFillShade="F2"/>
      </w:tcPr>
    </w:tblStylePr>
    <w:tblStylePr w:type="band1Horz">
      <w:tblPr/>
      <w:tcPr>
        <w:shd w:val="clear" w:color="auto" w:fill="008181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ngmadegfun.wixsite.com/hom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ingmadegfun.wixsite.com/hom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odingmadegfun.wixsite.com/h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ingmadegfun.wixsite.com/hom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odingmadefun.wixsite.com/hom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%20Files\OneDrive\Documents\Custom%20Office%20Templates\Idea%20Template%20(Coding%20Made%20Fun%20Signature%20Included).dotx" TargetMode="External"/></Relationships>
</file>

<file path=word/theme/theme1.xml><?xml version="1.0" encoding="utf-8"?>
<a:theme xmlns:a="http://schemas.openxmlformats.org/drawingml/2006/main" name="Office Theme">
  <a:themeElements>
    <a:clrScheme name="QAS2.0">
      <a:dk1>
        <a:srgbClr val="008888"/>
      </a:dk1>
      <a:lt1>
        <a:srgbClr val="008888"/>
      </a:lt1>
      <a:dk2>
        <a:srgbClr val="202020"/>
      </a:dk2>
      <a:lt2>
        <a:srgbClr val="E7E6E6"/>
      </a:lt2>
      <a:accent1>
        <a:srgbClr val="008888"/>
      </a:accent1>
      <a:accent2>
        <a:srgbClr val="008888"/>
      </a:accent2>
      <a:accent3>
        <a:srgbClr val="008888"/>
      </a:accent3>
      <a:accent4>
        <a:srgbClr val="008888"/>
      </a:accent4>
      <a:accent5>
        <a:srgbClr val="008888"/>
      </a:accent5>
      <a:accent6>
        <a:srgbClr val="008888"/>
      </a:accent6>
      <a:hlink>
        <a:srgbClr val="00D7D2"/>
      </a:hlink>
      <a:folHlink>
        <a:srgbClr val="005A58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19BB3-C34F-4DD9-A18B-1E07955D7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Idea Template (Coding Made Fun Signature Included)</Template>
  <TotalTime>105</TotalTime>
  <Pages>6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Geetansh Gautam</dc:creator>
  <cp:keywords/>
  <dc:description/>
  <cp:lastModifiedBy>Geetansh Gautam</cp:lastModifiedBy>
  <cp:revision>426</cp:revision>
  <dcterms:created xsi:type="dcterms:W3CDTF">2021-02-19T07:15:00Z</dcterms:created>
  <dcterms:modified xsi:type="dcterms:W3CDTF">2021-02-20T19:21:00Z</dcterms:modified>
</cp:coreProperties>
</file>