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7D85" w14:textId="4A960063" w:rsidR="00873CED" w:rsidRPr="001E590B" w:rsidRDefault="00A779DA" w:rsidP="0009401B">
      <w:pPr>
        <w:spacing w:after="0" w:line="276" w:lineRule="auto"/>
        <w:jc w:val="center"/>
        <w:rPr>
          <w:rFonts w:cs="Courier New"/>
          <w:b/>
          <w:bCs/>
          <w:color w:val="008888" w:themeColor="text1"/>
          <w:sz w:val="56"/>
          <w:szCs w:val="52"/>
        </w:rPr>
      </w:pPr>
      <w:r w:rsidRPr="001E590B">
        <w:rPr>
          <w:rFonts w:cs="Courier New"/>
          <w:b/>
          <w:bCs/>
          <w:color w:val="008888" w:themeColor="text1"/>
          <w:sz w:val="56"/>
          <w:szCs w:val="52"/>
        </w:rPr>
        <w:t>Quizzing Application Suite 2.x</w:t>
      </w:r>
    </w:p>
    <w:p w14:paraId="63CD2B4F" w14:textId="17252E88" w:rsidR="00E641EA" w:rsidRPr="001E590B" w:rsidRDefault="001301DB" w:rsidP="0009401B">
      <w:pPr>
        <w:spacing w:after="0" w:line="276" w:lineRule="auto"/>
        <w:jc w:val="center"/>
        <w:rPr>
          <w:rFonts w:cs="Courier New"/>
          <w:sz w:val="28"/>
          <w:szCs w:val="24"/>
        </w:rPr>
      </w:pPr>
      <w:r w:rsidRPr="001E590B">
        <w:rPr>
          <w:rFonts w:cs="Courier New"/>
          <w:b/>
          <w:bCs/>
          <w:color w:val="008888" w:themeColor="background1"/>
          <w:sz w:val="28"/>
          <w:szCs w:val="24"/>
        </w:rPr>
        <w:t>Administrator Tools</w:t>
      </w:r>
      <w:r w:rsidRPr="001E590B">
        <w:rPr>
          <w:rFonts w:cs="Courier New"/>
          <w:color w:val="008888" w:themeColor="background1"/>
          <w:sz w:val="28"/>
          <w:szCs w:val="24"/>
        </w:rPr>
        <w:t xml:space="preserve"> </w:t>
      </w:r>
      <w:r w:rsidR="00C23C24" w:rsidRPr="001E590B">
        <w:rPr>
          <w:rFonts w:cs="Courier New"/>
          <w:sz w:val="28"/>
          <w:szCs w:val="24"/>
        </w:rPr>
        <w:t xml:space="preserve">- </w:t>
      </w:r>
      <w:r w:rsidRPr="001E590B">
        <w:rPr>
          <w:rFonts w:cs="Courier New"/>
          <w:sz w:val="28"/>
          <w:szCs w:val="24"/>
        </w:rPr>
        <w:t>Question Editing Instructions</w:t>
      </w:r>
    </w:p>
    <w:p w14:paraId="5103674A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A9E69D0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A4E0190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1D9EE993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4737468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C45A8FA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7704793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3DEDACD" w14:textId="77777777" w:rsidR="005B3CC4" w:rsidRPr="001E590B" w:rsidRDefault="005B3CC4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77CCDC0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9EE3271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1211DDEA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27B0AB6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556C481" w14:textId="77777777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CBD6146" w14:textId="3A76529E" w:rsidR="00E641EA" w:rsidRPr="001E590B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84C4998" w14:textId="51B03006" w:rsidR="00C37F1B" w:rsidRPr="001E590B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F2F2DEB" w14:textId="0001851D" w:rsidR="00C37F1B" w:rsidRPr="001E590B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55C5D03" w14:textId="53690DC3" w:rsidR="00C37F1B" w:rsidRPr="001E590B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041D918" w14:textId="325DEE99" w:rsidR="00C37F1B" w:rsidRPr="001E590B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8971F60" w14:textId="389B7DC4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4034A484" w14:textId="3E982D67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F128CE6" w14:textId="35B45482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21AC9EE" w14:textId="38C18CF9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449FA4E" w14:textId="551477F9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D4B6C31" w14:textId="21825A63" w:rsidR="0054582E" w:rsidRPr="001E590B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94C532D" w14:textId="782CFC17" w:rsidR="002A01FF" w:rsidRPr="001E590B" w:rsidRDefault="00E641EA" w:rsidP="00100051">
      <w:pPr>
        <w:spacing w:after="0" w:line="276" w:lineRule="auto"/>
        <w:jc w:val="center"/>
        <w:rPr>
          <w:rFonts w:cs="Courier New"/>
        </w:rPr>
      </w:pPr>
      <w:r w:rsidRPr="001E590B">
        <w:rPr>
          <w:rFonts w:cs="Courier New"/>
        </w:rPr>
        <w:t xml:space="preserve">By </w:t>
      </w:r>
      <w:r w:rsidRPr="001E590B">
        <w:rPr>
          <w:rFonts w:cs="Courier New"/>
          <w:b/>
          <w:bCs/>
          <w:color w:val="008888" w:themeColor="text1"/>
        </w:rPr>
        <w:t>Geetansh Gautam</w:t>
      </w:r>
      <w:r w:rsidRPr="001E590B">
        <w:rPr>
          <w:rFonts w:cs="Courier New"/>
        </w:rPr>
        <w:t xml:space="preserve">, </w:t>
      </w:r>
      <w:r w:rsidR="007D039B" w:rsidRPr="001E590B">
        <w:rPr>
          <w:rFonts w:cs="Courier New"/>
        </w:rPr>
        <w:t>Developer</w:t>
      </w:r>
      <w:r w:rsidRPr="001E590B">
        <w:rPr>
          <w:rFonts w:cs="Courier New"/>
        </w:rPr>
        <w:t xml:space="preserve"> of Coding Made Fun</w:t>
      </w:r>
    </w:p>
    <w:p w14:paraId="54EFE39C" w14:textId="45FE7FAF" w:rsidR="00100051" w:rsidRPr="001E590B" w:rsidRDefault="002316D1" w:rsidP="001E590B">
      <w:pPr>
        <w:spacing w:after="0" w:line="276" w:lineRule="auto"/>
        <w:jc w:val="center"/>
        <w:rPr>
          <w:rFonts w:cs="Courier New"/>
          <w:b/>
          <w:bCs/>
          <w:color w:val="008888" w:themeColor="background1"/>
        </w:rPr>
      </w:pPr>
      <w:r w:rsidRPr="001E590B">
        <w:rPr>
          <w:rFonts w:cs="Courier New"/>
        </w:rPr>
        <w:t>Applicable to QAS Versions</w:t>
      </w:r>
      <w:r w:rsidR="002A01FF" w:rsidRPr="001E590B">
        <w:rPr>
          <w:rFonts w:cs="Courier New"/>
        </w:rPr>
        <w:t xml:space="preserve"> </w:t>
      </w:r>
      <w:r w:rsidR="00396BD7" w:rsidRPr="001E590B">
        <w:rPr>
          <w:rFonts w:cs="Courier New"/>
          <w:b/>
          <w:bCs/>
          <w:color w:val="008888" w:themeColor="background1"/>
        </w:rPr>
        <w:t>2.</w:t>
      </w:r>
      <w:r w:rsidRPr="001E590B">
        <w:rPr>
          <w:rFonts w:cs="Courier New"/>
          <w:b/>
          <w:bCs/>
          <w:color w:val="008888" w:themeColor="background1"/>
        </w:rPr>
        <w:t>00.00</w:t>
      </w:r>
      <w:r w:rsidR="00396BD7" w:rsidRPr="001E590B">
        <w:rPr>
          <w:rFonts w:cs="Courier New"/>
          <w:b/>
          <w:bCs/>
          <w:color w:val="008888" w:themeColor="background1"/>
        </w:rPr>
        <w:t xml:space="preserve"> </w:t>
      </w:r>
      <w:r w:rsidRPr="001E590B">
        <w:rPr>
          <w:rFonts w:cs="Courier New"/>
          <w:b/>
          <w:bCs/>
          <w:color w:val="008888" w:themeColor="background1"/>
        </w:rPr>
        <w:t>→ 2.99.99</w:t>
      </w:r>
      <w:r w:rsidR="00100051" w:rsidRPr="001E590B">
        <w:rPr>
          <w:rFonts w:cs="Courier New"/>
          <w:b/>
          <w:bCs/>
          <w:color w:val="008888" w:themeColor="background1"/>
        </w:rPr>
        <w:br w:type="page"/>
      </w:r>
    </w:p>
    <w:p w14:paraId="46B1B522" w14:textId="65C1D0AC" w:rsidR="00E641EA" w:rsidRPr="007A6EB3" w:rsidRDefault="005E531D" w:rsidP="0009401B">
      <w:pPr>
        <w:shd w:val="clear" w:color="auto" w:fill="008888" w:themeFill="text1"/>
        <w:spacing w:after="0" w:line="276" w:lineRule="auto"/>
        <w:rPr>
          <w:rFonts w:cs="Courier New"/>
          <w:color w:val="FFFFFF"/>
        </w:rPr>
      </w:pPr>
      <w:r w:rsidRPr="007A6EB3">
        <w:rPr>
          <w:rFonts w:cs="Courier New"/>
          <w:b/>
          <w:bCs/>
          <w:color w:val="FFFFFF"/>
          <w:sz w:val="32"/>
          <w:szCs w:val="28"/>
        </w:rPr>
        <w:lastRenderedPageBreak/>
        <w:t>1</w:t>
      </w:r>
      <w:r w:rsidR="0076189C" w:rsidRPr="007A6EB3">
        <w:rPr>
          <w:rFonts w:cs="Courier New"/>
          <w:b/>
          <w:bCs/>
          <w:color w:val="FFFFFF"/>
          <w:sz w:val="32"/>
          <w:szCs w:val="28"/>
        </w:rPr>
        <w:t>:</w:t>
      </w:r>
      <w:r w:rsidRPr="007A6EB3">
        <w:rPr>
          <w:rFonts w:cs="Courier New"/>
          <w:color w:val="FFFFFF"/>
        </w:rPr>
        <w:t xml:space="preserve"> </w:t>
      </w:r>
      <w:r w:rsidR="004C76B9" w:rsidRPr="007A6EB3">
        <w:rPr>
          <w:rFonts w:cs="Courier New"/>
          <w:b/>
          <w:bCs/>
          <w:color w:val="FFFFFF"/>
          <w:sz w:val="32"/>
          <w:szCs w:val="32"/>
        </w:rPr>
        <w:t xml:space="preserve">Adding </w:t>
      </w:r>
      <w:r w:rsidR="00777DE5" w:rsidRPr="007A6EB3">
        <w:rPr>
          <w:rFonts w:cs="Courier New"/>
          <w:b/>
          <w:bCs/>
          <w:color w:val="FFFFFF"/>
          <w:sz w:val="32"/>
          <w:szCs w:val="32"/>
        </w:rPr>
        <w:t>Questions</w:t>
      </w:r>
    </w:p>
    <w:p w14:paraId="2D8EFFE3" w14:textId="00D68910" w:rsidR="0041323C" w:rsidRDefault="00C23C24" w:rsidP="004B59B6">
      <w:pPr>
        <w:jc w:val="both"/>
        <w:rPr>
          <w:rFonts w:cs="Courier New"/>
        </w:rPr>
      </w:pPr>
      <w:r w:rsidRPr="001E590B">
        <w:rPr>
          <w:rFonts w:cs="Courier New"/>
        </w:rPr>
        <w:t xml:space="preserve">In order to add a question, </w:t>
      </w:r>
      <w:r w:rsidR="0091520E" w:rsidRPr="001E590B">
        <w:rPr>
          <w:rFonts w:cs="Courier New"/>
        </w:rPr>
        <w:t xml:space="preserve">open the </w:t>
      </w:r>
      <w:r w:rsidR="0091520E" w:rsidRPr="001E590B">
        <w:rPr>
          <w:rFonts w:cs="Courier New"/>
          <w:b/>
          <w:bCs/>
          <w:i/>
          <w:iCs/>
          <w:color w:val="008888" w:themeColor="background1"/>
        </w:rPr>
        <w:t>Quizzing Application Admin Tools</w:t>
      </w:r>
      <w:r w:rsidR="0091520E" w:rsidRPr="001E590B">
        <w:rPr>
          <w:rFonts w:cs="Courier New"/>
        </w:rPr>
        <w:t xml:space="preserve"> program</w:t>
      </w:r>
      <w:r w:rsidR="009679FF">
        <w:rPr>
          <w:rFonts w:cs="Courier New"/>
        </w:rPr>
        <w:t xml:space="preserve"> and </w:t>
      </w:r>
      <w:r w:rsidR="00BE274A">
        <w:rPr>
          <w:rFonts w:cs="Courier New"/>
        </w:rPr>
        <w:t>navigate to the “Questions” tab</w:t>
      </w:r>
      <w:r w:rsidR="002B5979">
        <w:rPr>
          <w:rFonts w:cs="Courier New"/>
        </w:rPr>
        <w:t>:</w:t>
      </w:r>
    </w:p>
    <w:p w14:paraId="24ED88EE" w14:textId="4CC30054" w:rsidR="00132350" w:rsidRDefault="00E472EC" w:rsidP="00A4269E">
      <w:pPr>
        <w:jc w:val="center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5E9F6EAD" wp14:editId="12072913">
            <wp:extent cx="3552200" cy="3295650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543" cy="33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40DD" w14:textId="77777777" w:rsidR="005B2DE2" w:rsidRDefault="00070FA3" w:rsidP="005B2DE2">
      <w:pPr>
        <w:jc w:val="center"/>
        <w:rPr>
          <w:rFonts w:cs="Courier New"/>
          <w:noProof/>
        </w:rPr>
      </w:pPr>
      <w:r>
        <w:rPr>
          <w:rFonts w:cs="Courier New"/>
        </w:rPr>
        <w:t>Next,</w:t>
      </w:r>
      <w:r w:rsidR="00132350">
        <w:rPr>
          <w:rFonts w:cs="Courier New"/>
        </w:rPr>
        <w:t xml:space="preserve"> </w:t>
      </w:r>
      <w:r w:rsidR="00FD7B0C">
        <w:rPr>
          <w:rFonts w:cs="Courier New"/>
        </w:rPr>
        <w:t>c</w:t>
      </w:r>
      <w:r w:rsidR="00132350">
        <w:rPr>
          <w:rFonts w:cs="Courier New"/>
        </w:rPr>
        <w:t>lick on “Add a Question</w:t>
      </w:r>
      <w:r w:rsidR="00924CCA">
        <w:rPr>
          <w:rFonts w:cs="Courier New"/>
        </w:rPr>
        <w:t xml:space="preserve">;” </w:t>
      </w:r>
      <w:r w:rsidR="002D083E">
        <w:rPr>
          <w:rFonts w:cs="Courier New"/>
        </w:rPr>
        <w:t>a prompt like the following should show up:</w:t>
      </w:r>
      <w:r w:rsidR="005B2DE2" w:rsidRPr="005B2DE2">
        <w:rPr>
          <w:rFonts w:cs="Courier New"/>
          <w:noProof/>
        </w:rPr>
        <w:t xml:space="preserve"> </w:t>
      </w:r>
    </w:p>
    <w:p w14:paraId="2078927D" w14:textId="18CE89B2" w:rsidR="007D7575" w:rsidRDefault="005B2DE2" w:rsidP="00A4269E">
      <w:pPr>
        <w:jc w:val="center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102EA10A" wp14:editId="52C56C5D">
            <wp:extent cx="2125525" cy="2603314"/>
            <wp:effectExtent l="0" t="0" r="8255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98" cy="26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DBD4" w14:textId="66B5D8F9" w:rsidR="00EC0124" w:rsidRDefault="00EC0124" w:rsidP="004B59B6">
      <w:pPr>
        <w:jc w:val="both"/>
        <w:rPr>
          <w:rFonts w:cs="Courier New"/>
        </w:rPr>
      </w:pPr>
    </w:p>
    <w:p w14:paraId="024978A6" w14:textId="366B5627" w:rsidR="00070FA3" w:rsidRDefault="00070FA3" w:rsidP="004B59B6">
      <w:pPr>
        <w:jc w:val="both"/>
        <w:rPr>
          <w:rFonts w:cs="Courier New"/>
        </w:rPr>
      </w:pPr>
    </w:p>
    <w:p w14:paraId="4ED4F853" w14:textId="477CE78C" w:rsidR="004E2D18" w:rsidRPr="00EA0A0C" w:rsidRDefault="004F17DF" w:rsidP="00C864F8">
      <w:pPr>
        <w:rPr>
          <w:rFonts w:cs="Courier New"/>
          <w:b/>
          <w:bCs/>
          <w:color w:val="008888" w:themeColor="background1"/>
          <w:sz w:val="26"/>
          <w:szCs w:val="28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1.1: </w:t>
      </w:r>
      <w:r w:rsidR="00101369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Adding a </w:t>
      </w:r>
      <w:r w:rsidR="001A05CD" w:rsidRPr="00EA0A0C">
        <w:rPr>
          <w:rFonts w:cs="Courier New"/>
          <w:b/>
          <w:bCs/>
          <w:color w:val="008888" w:themeColor="background1"/>
          <w:sz w:val="26"/>
          <w:szCs w:val="28"/>
        </w:rPr>
        <w:t>normal question</w:t>
      </w:r>
    </w:p>
    <w:p w14:paraId="1DCBBD27" w14:textId="27038A60" w:rsidR="00AE4B70" w:rsidRPr="00495E86" w:rsidRDefault="003B0C7F" w:rsidP="00C864F8">
      <w:pPr>
        <w:rPr>
          <w:rFonts w:cs="Courier New"/>
          <w:szCs w:val="24"/>
        </w:rPr>
      </w:pPr>
      <w:r w:rsidRPr="00495E86">
        <w:rPr>
          <w:rFonts w:cs="Courier New"/>
          <w:szCs w:val="24"/>
        </w:rPr>
        <w:t>In order to add a normal question</w:t>
      </w:r>
      <w:r w:rsidR="007B5E98" w:rsidRPr="00495E86">
        <w:rPr>
          <w:rFonts w:cs="Courier New"/>
          <w:szCs w:val="24"/>
        </w:rPr>
        <w:t>, simply add your question to the</w:t>
      </w:r>
      <w:r w:rsidR="006F5866" w:rsidRPr="00495E86">
        <w:rPr>
          <w:rFonts w:cs="Courier New"/>
          <w:szCs w:val="24"/>
        </w:rPr>
        <w:t xml:space="preserve"> </w:t>
      </w:r>
      <w:r w:rsidR="000050C3" w:rsidRPr="00495E86">
        <w:rPr>
          <w:rFonts w:cs="Courier New"/>
          <w:szCs w:val="24"/>
        </w:rPr>
        <w:t>“</w:t>
      </w:r>
      <w:r w:rsidR="000050C3" w:rsidRPr="00495E86">
        <w:rPr>
          <w:rFonts w:cs="Courier New"/>
          <w:color w:val="008888" w:themeColor="text1"/>
          <w:szCs w:val="24"/>
        </w:rPr>
        <w:t>Enter Question</w:t>
      </w:r>
      <w:r w:rsidR="000050C3" w:rsidRPr="00495E86">
        <w:rPr>
          <w:rFonts w:cs="Courier New"/>
          <w:szCs w:val="24"/>
        </w:rPr>
        <w:t>”</w:t>
      </w:r>
      <w:r w:rsidR="006F5866" w:rsidRPr="00495E86">
        <w:rPr>
          <w:rFonts w:cs="Courier New"/>
          <w:szCs w:val="24"/>
        </w:rPr>
        <w:t xml:space="preserve"> box and add the </w:t>
      </w:r>
      <w:r w:rsidR="008E4DF4" w:rsidRPr="00495E86">
        <w:rPr>
          <w:rFonts w:cs="Courier New"/>
          <w:szCs w:val="24"/>
        </w:rPr>
        <w:t xml:space="preserve">answer to the </w:t>
      </w:r>
      <w:r w:rsidR="00A65C1A" w:rsidRPr="00495E86">
        <w:rPr>
          <w:rFonts w:cs="Courier New"/>
          <w:szCs w:val="24"/>
        </w:rPr>
        <w:t>“</w:t>
      </w:r>
      <w:r w:rsidR="00A65C1A" w:rsidRPr="00495E86">
        <w:rPr>
          <w:rFonts w:cs="Courier New"/>
          <w:color w:val="008888" w:themeColor="text1"/>
          <w:szCs w:val="24"/>
        </w:rPr>
        <w:t>Enter Correct Answer</w:t>
      </w:r>
      <w:r w:rsidR="00A65C1A" w:rsidRPr="00495E86">
        <w:rPr>
          <w:rFonts w:cs="Courier New"/>
          <w:szCs w:val="24"/>
        </w:rPr>
        <w:t>”</w:t>
      </w:r>
      <w:r w:rsidR="008E4DF4" w:rsidRPr="00495E86">
        <w:rPr>
          <w:rFonts w:cs="Courier New"/>
          <w:szCs w:val="24"/>
        </w:rPr>
        <w:t xml:space="preserve"> bo</w:t>
      </w:r>
      <w:r w:rsidR="000D70A2" w:rsidRPr="00495E86">
        <w:rPr>
          <w:rFonts w:cs="Courier New"/>
          <w:szCs w:val="24"/>
        </w:rPr>
        <w:t>x</w:t>
      </w:r>
      <w:r w:rsidR="005E0289" w:rsidRPr="00495E86">
        <w:rPr>
          <w:rFonts w:cs="Courier New"/>
          <w:szCs w:val="24"/>
        </w:rPr>
        <w:t>.</w:t>
      </w:r>
      <w:r w:rsidR="000D70A2" w:rsidRPr="00495E86">
        <w:rPr>
          <w:rFonts w:cs="Courier New"/>
          <w:szCs w:val="24"/>
        </w:rPr>
        <w:t xml:space="preserve"> </w:t>
      </w:r>
      <w:r w:rsidR="005E0289" w:rsidRPr="00495E86">
        <w:rPr>
          <w:rFonts w:cs="Courier New"/>
          <w:szCs w:val="24"/>
        </w:rPr>
        <w:t>I</w:t>
      </w:r>
      <w:r w:rsidR="00C3556F" w:rsidRPr="00495E86">
        <w:rPr>
          <w:rFonts w:cs="Courier New"/>
          <w:szCs w:val="24"/>
        </w:rPr>
        <w:t xml:space="preserve">gnore the </w:t>
      </w:r>
      <w:r w:rsidR="00E91F86" w:rsidRPr="00495E86">
        <w:rPr>
          <w:rFonts w:cs="Courier New"/>
          <w:szCs w:val="24"/>
        </w:rPr>
        <w:t>“Multiple Choice” and “True/False” options</w:t>
      </w:r>
      <w:r w:rsidR="00306146" w:rsidRPr="00495E86">
        <w:rPr>
          <w:rFonts w:cs="Courier New"/>
          <w:szCs w:val="24"/>
        </w:rPr>
        <w:t>; instead</w:t>
      </w:r>
      <w:r w:rsidR="00FF298D" w:rsidRPr="00495E86">
        <w:rPr>
          <w:rFonts w:cs="Courier New"/>
          <w:szCs w:val="24"/>
        </w:rPr>
        <w:t>,</w:t>
      </w:r>
      <w:r w:rsidR="00306146" w:rsidRPr="00495E86">
        <w:rPr>
          <w:rFonts w:cs="Courier New"/>
          <w:szCs w:val="24"/>
        </w:rPr>
        <w:t xml:space="preserve"> click on the </w:t>
      </w:r>
      <w:r w:rsidR="00A179FD" w:rsidRPr="00495E86">
        <w:rPr>
          <w:rFonts w:cs="Courier New"/>
          <w:szCs w:val="24"/>
        </w:rPr>
        <w:t>“</w:t>
      </w:r>
      <w:r w:rsidR="00336524" w:rsidRPr="00495E86">
        <w:rPr>
          <w:rFonts w:cs="Courier New"/>
          <w:color w:val="008888" w:themeColor="text1"/>
          <w:szCs w:val="24"/>
        </w:rPr>
        <w:t>Add Question</w:t>
      </w:r>
      <w:r w:rsidR="00A179FD" w:rsidRPr="00495E86">
        <w:rPr>
          <w:rFonts w:cs="Courier New"/>
          <w:szCs w:val="24"/>
        </w:rPr>
        <w:t>”</w:t>
      </w:r>
      <w:r w:rsidR="00336524" w:rsidRPr="00495E86">
        <w:rPr>
          <w:rFonts w:cs="Courier New"/>
          <w:szCs w:val="24"/>
        </w:rPr>
        <w:t xml:space="preserve"> button</w:t>
      </w:r>
      <w:r w:rsidR="00622709" w:rsidRPr="00495E86">
        <w:rPr>
          <w:rFonts w:cs="Courier New"/>
          <w:szCs w:val="24"/>
        </w:rPr>
        <w:t>.</w:t>
      </w:r>
    </w:p>
    <w:p w14:paraId="5F1A4998" w14:textId="77777777" w:rsidR="00573C1E" w:rsidRPr="00495E86" w:rsidRDefault="00573C1E" w:rsidP="00C864F8">
      <w:pPr>
        <w:rPr>
          <w:rFonts w:cs="Courier New"/>
          <w:color w:val="008888" w:themeColor="background1"/>
          <w:szCs w:val="24"/>
        </w:rPr>
      </w:pPr>
    </w:p>
    <w:p w14:paraId="07882723" w14:textId="30F45E5F" w:rsidR="00AE4B70" w:rsidRPr="00EA0A0C" w:rsidRDefault="00D803B7" w:rsidP="00C864F8">
      <w:pPr>
        <w:rPr>
          <w:rFonts w:cs="Courier New"/>
          <w:b/>
          <w:bCs/>
          <w:color w:val="008888" w:themeColor="background1"/>
          <w:sz w:val="26"/>
          <w:szCs w:val="28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1.2: </w:t>
      </w:r>
      <w:r w:rsidR="009E031E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Adding a True/False </w:t>
      </w:r>
      <w:r w:rsidR="007D1F93" w:rsidRPr="00EA0A0C">
        <w:rPr>
          <w:rFonts w:cs="Courier New"/>
          <w:b/>
          <w:bCs/>
          <w:color w:val="008888" w:themeColor="background1"/>
          <w:sz w:val="26"/>
          <w:szCs w:val="28"/>
        </w:rPr>
        <w:t>question</w:t>
      </w:r>
    </w:p>
    <w:p w14:paraId="433B7CFB" w14:textId="4DDD3174" w:rsidR="007D1F93" w:rsidRPr="00495E86" w:rsidRDefault="00A040C6" w:rsidP="00C864F8">
      <w:pPr>
        <w:rPr>
          <w:rFonts w:cs="Courier New"/>
          <w:szCs w:val="24"/>
        </w:rPr>
      </w:pPr>
      <w:r w:rsidRPr="00495E86">
        <w:rPr>
          <w:rFonts w:cs="Courier New"/>
          <w:szCs w:val="24"/>
        </w:rPr>
        <w:t xml:space="preserve">In order to add a </w:t>
      </w:r>
      <w:r w:rsidR="00D952FF" w:rsidRPr="00495E86">
        <w:rPr>
          <w:rFonts w:cs="Courier New"/>
          <w:szCs w:val="24"/>
        </w:rPr>
        <w:t xml:space="preserve">True/False </w:t>
      </w:r>
      <w:r w:rsidR="00826386" w:rsidRPr="00495E86">
        <w:rPr>
          <w:rFonts w:cs="Courier New"/>
          <w:szCs w:val="24"/>
        </w:rPr>
        <w:t>question</w:t>
      </w:r>
      <w:r w:rsidR="001E0559" w:rsidRPr="00495E86">
        <w:rPr>
          <w:rFonts w:cs="Courier New"/>
          <w:szCs w:val="24"/>
        </w:rPr>
        <w:t xml:space="preserve">, </w:t>
      </w:r>
      <w:r w:rsidR="00C864F8" w:rsidRPr="00495E86">
        <w:rPr>
          <w:rFonts w:cs="Courier New"/>
          <w:szCs w:val="24"/>
        </w:rPr>
        <w:t xml:space="preserve">simply add </w:t>
      </w:r>
      <w:r w:rsidR="005E5470" w:rsidRPr="00495E86">
        <w:rPr>
          <w:rFonts w:cs="Courier New"/>
          <w:szCs w:val="24"/>
        </w:rPr>
        <w:t>the question to the “</w:t>
      </w:r>
      <w:r w:rsidR="005E5470" w:rsidRPr="00495E86">
        <w:rPr>
          <w:rFonts w:cs="Courier New"/>
          <w:color w:val="008888" w:themeColor="text1"/>
          <w:szCs w:val="24"/>
        </w:rPr>
        <w:t>Enter Question</w:t>
      </w:r>
      <w:r w:rsidR="005E5470" w:rsidRPr="00495E86">
        <w:rPr>
          <w:rFonts w:cs="Courier New"/>
          <w:szCs w:val="24"/>
        </w:rPr>
        <w:t xml:space="preserve">” </w:t>
      </w:r>
      <w:r w:rsidR="004D0659" w:rsidRPr="00495E86">
        <w:rPr>
          <w:rFonts w:cs="Courier New"/>
          <w:szCs w:val="24"/>
        </w:rPr>
        <w:t>box</w:t>
      </w:r>
      <w:r w:rsidR="00BD4F4F" w:rsidRPr="00495E86">
        <w:rPr>
          <w:rFonts w:cs="Courier New"/>
          <w:szCs w:val="24"/>
        </w:rPr>
        <w:t xml:space="preserve">, and add one of the accepted values into the </w:t>
      </w:r>
      <w:r w:rsidR="00F337C9" w:rsidRPr="00495E86">
        <w:rPr>
          <w:rFonts w:cs="Courier New"/>
          <w:szCs w:val="24"/>
        </w:rPr>
        <w:t>“</w:t>
      </w:r>
      <w:r w:rsidR="00F337C9" w:rsidRPr="00495E86">
        <w:rPr>
          <w:rFonts w:cs="Courier New"/>
          <w:color w:val="008888" w:themeColor="text1"/>
          <w:szCs w:val="24"/>
        </w:rPr>
        <w:t>Enter Correct Answer</w:t>
      </w:r>
      <w:r w:rsidR="00F337C9" w:rsidRPr="00495E86">
        <w:rPr>
          <w:rFonts w:cs="Courier New"/>
          <w:szCs w:val="24"/>
        </w:rPr>
        <w:t>” box</w:t>
      </w:r>
      <w:r w:rsidR="004D7B34">
        <w:rPr>
          <w:rFonts w:cs="Courier New"/>
          <w:szCs w:val="24"/>
        </w:rPr>
        <w:t xml:space="preserve">; then, </w:t>
      </w:r>
      <w:r w:rsidR="001F0EEE">
        <w:rPr>
          <w:rFonts w:cs="Courier New"/>
          <w:szCs w:val="24"/>
        </w:rPr>
        <w:t>click the “</w:t>
      </w:r>
      <w:r w:rsidR="001F0EEE" w:rsidRPr="00422B54">
        <w:rPr>
          <w:rFonts w:cs="Courier New"/>
          <w:color w:val="008888" w:themeColor="text1"/>
          <w:szCs w:val="24"/>
        </w:rPr>
        <w:t>True/False</w:t>
      </w:r>
      <w:r w:rsidR="001F0EEE">
        <w:rPr>
          <w:rFonts w:cs="Courier New"/>
          <w:szCs w:val="24"/>
        </w:rPr>
        <w:t>” button, making sure it is selected</w:t>
      </w:r>
      <w:r w:rsidR="00772CEB">
        <w:rPr>
          <w:rFonts w:cs="Courier New"/>
          <w:szCs w:val="24"/>
        </w:rPr>
        <w:t>, and finally click</w:t>
      </w:r>
      <w:r w:rsidR="00952A4C">
        <w:rPr>
          <w:rFonts w:cs="Courier New"/>
          <w:szCs w:val="24"/>
        </w:rPr>
        <w:t xml:space="preserve"> the</w:t>
      </w:r>
      <w:r w:rsidR="00772CEB">
        <w:rPr>
          <w:rFonts w:cs="Courier New"/>
          <w:szCs w:val="24"/>
        </w:rPr>
        <w:t xml:space="preserve"> </w:t>
      </w:r>
      <w:r w:rsidR="00C64884">
        <w:rPr>
          <w:rFonts w:cs="Courier New"/>
          <w:szCs w:val="24"/>
        </w:rPr>
        <w:t>“</w:t>
      </w:r>
      <w:r w:rsidR="00C64884" w:rsidRPr="00422B54">
        <w:rPr>
          <w:rFonts w:cs="Courier New"/>
          <w:color w:val="008888" w:themeColor="text1"/>
          <w:szCs w:val="24"/>
        </w:rPr>
        <w:t>Add Question</w:t>
      </w:r>
      <w:r w:rsidR="00C64884">
        <w:rPr>
          <w:rFonts w:cs="Courier New"/>
          <w:szCs w:val="24"/>
        </w:rPr>
        <w:t>” button</w:t>
      </w:r>
      <w:r w:rsidR="00B84803" w:rsidRPr="00495E86">
        <w:rPr>
          <w:rFonts w:cs="Courier New"/>
          <w:szCs w:val="24"/>
        </w:rPr>
        <w:t xml:space="preserve"> (see </w:t>
      </w:r>
      <w:r w:rsidR="00B84803" w:rsidRPr="00D801C9">
        <w:rPr>
          <w:rFonts w:cs="Courier New"/>
          <w:i/>
          <w:iCs/>
          <w:szCs w:val="24"/>
        </w:rPr>
        <w:t xml:space="preserve">1.2.2 – Accepted </w:t>
      </w:r>
      <w:r w:rsidR="002E3D7E" w:rsidRPr="00D801C9">
        <w:rPr>
          <w:rFonts w:cs="Courier New"/>
          <w:i/>
          <w:iCs/>
          <w:szCs w:val="24"/>
        </w:rPr>
        <w:t>Answers</w:t>
      </w:r>
      <w:r w:rsidR="002E3D7E" w:rsidRPr="00495E86">
        <w:rPr>
          <w:rFonts w:cs="Courier New"/>
          <w:szCs w:val="24"/>
        </w:rPr>
        <w:t>)</w:t>
      </w:r>
    </w:p>
    <w:p w14:paraId="3BDB9947" w14:textId="31D357B7" w:rsidR="00F16838" w:rsidRPr="00495E86" w:rsidRDefault="00F16838" w:rsidP="00C864F8">
      <w:pPr>
        <w:rPr>
          <w:rFonts w:cs="Courier New"/>
          <w:szCs w:val="24"/>
        </w:rPr>
      </w:pPr>
    </w:p>
    <w:p w14:paraId="13D8C48D" w14:textId="25607A0F" w:rsidR="00D07F48" w:rsidRDefault="00D07F48" w:rsidP="00390B90">
      <w:pPr>
        <w:ind w:firstLine="720"/>
        <w:rPr>
          <w:rFonts w:cs="Courier New"/>
          <w:i/>
          <w:iCs/>
          <w:color w:val="008888" w:themeColor="text1"/>
          <w:szCs w:val="24"/>
        </w:rPr>
      </w:pPr>
      <w:r w:rsidRPr="00390B90">
        <w:rPr>
          <w:rFonts w:cs="Courier New"/>
          <w:i/>
          <w:iCs/>
          <w:color w:val="008888" w:themeColor="text1"/>
          <w:szCs w:val="24"/>
        </w:rPr>
        <w:t>1.2.2: Accepted Answers</w:t>
      </w:r>
      <w:r w:rsidR="006115CD">
        <w:rPr>
          <w:rFonts w:cs="Courier New"/>
          <w:i/>
          <w:iCs/>
          <w:color w:val="008888" w:themeColor="text1"/>
          <w:szCs w:val="24"/>
        </w:rPr>
        <w:t xml:space="preserve"> (Admin</w:t>
      </w:r>
      <w:r w:rsidR="00DE2FF8">
        <w:rPr>
          <w:rFonts w:cs="Courier New"/>
          <w:i/>
          <w:iCs/>
          <w:color w:val="008888" w:themeColor="text1"/>
          <w:szCs w:val="24"/>
        </w:rPr>
        <w:t>-Input)</w:t>
      </w:r>
    </w:p>
    <w:p w14:paraId="654EF748" w14:textId="26FB74CB" w:rsidR="00254399" w:rsidRDefault="005F7D01" w:rsidP="00422884">
      <w:pPr>
        <w:ind w:left="709"/>
        <w:rPr>
          <w:rFonts w:cs="Courier New"/>
          <w:szCs w:val="24"/>
        </w:rPr>
      </w:pPr>
      <w:r>
        <w:rPr>
          <w:rFonts w:cs="Courier New"/>
          <w:szCs w:val="24"/>
        </w:rPr>
        <w:t>The</w:t>
      </w:r>
      <w:r w:rsidR="006C75CD">
        <w:rPr>
          <w:rFonts w:cs="Courier New"/>
          <w:szCs w:val="24"/>
        </w:rPr>
        <w:t xml:space="preserve"> </w:t>
      </w:r>
      <w:r w:rsidR="00201CB3">
        <w:rPr>
          <w:rFonts w:cs="Courier New"/>
          <w:szCs w:val="24"/>
        </w:rPr>
        <w:t xml:space="preserve">answer detection algorithm is very </w:t>
      </w:r>
      <w:r w:rsidR="0008600C">
        <w:rPr>
          <w:rFonts w:cs="Courier New"/>
          <w:szCs w:val="24"/>
        </w:rPr>
        <w:t>lenient</w:t>
      </w:r>
      <w:r w:rsidR="00A74808">
        <w:rPr>
          <w:rFonts w:cs="Courier New"/>
          <w:szCs w:val="24"/>
        </w:rPr>
        <w:t xml:space="preserve">; it considers any word </w:t>
      </w:r>
      <w:r w:rsidR="00443478">
        <w:rPr>
          <w:rFonts w:cs="Courier New"/>
          <w:szCs w:val="24"/>
        </w:rPr>
        <w:t xml:space="preserve">to </w:t>
      </w:r>
      <w:r w:rsidR="00B730BD">
        <w:rPr>
          <w:rFonts w:cs="Courier New"/>
          <w:szCs w:val="24"/>
        </w:rPr>
        <w:t xml:space="preserve">have </w:t>
      </w:r>
      <w:r w:rsidR="000956AF">
        <w:rPr>
          <w:rFonts w:cs="Courier New"/>
          <w:szCs w:val="24"/>
        </w:rPr>
        <w:t xml:space="preserve">the character “t” or “T” in it as </w:t>
      </w:r>
      <w:r w:rsidR="00505312">
        <w:rPr>
          <w:rFonts w:cs="Courier New"/>
          <w:szCs w:val="24"/>
        </w:rPr>
        <w:t xml:space="preserve">“True” and any word with </w:t>
      </w:r>
      <w:r w:rsidR="00DE7864">
        <w:rPr>
          <w:rFonts w:cs="Courier New"/>
          <w:szCs w:val="24"/>
        </w:rPr>
        <w:t xml:space="preserve">the letter “f” or “F” in </w:t>
      </w:r>
      <w:r w:rsidR="00436553">
        <w:rPr>
          <w:rFonts w:cs="Courier New"/>
          <w:szCs w:val="24"/>
        </w:rPr>
        <w:t xml:space="preserve">as </w:t>
      </w:r>
      <w:r w:rsidR="00E826A4">
        <w:rPr>
          <w:rFonts w:cs="Courier New"/>
          <w:szCs w:val="24"/>
        </w:rPr>
        <w:t>“False”</w:t>
      </w:r>
    </w:p>
    <w:p w14:paraId="3327AEF5" w14:textId="3A50F533" w:rsidR="00690A02" w:rsidRDefault="00B261BD" w:rsidP="00422884">
      <w:pPr>
        <w:ind w:left="709"/>
        <w:rPr>
          <w:rFonts w:cs="Courier New"/>
          <w:szCs w:val="24"/>
        </w:rPr>
      </w:pPr>
      <w:r>
        <w:rPr>
          <w:rFonts w:cs="Courier New"/>
          <w:b/>
          <w:bCs/>
          <w:szCs w:val="24"/>
        </w:rPr>
        <w:t>Tolerance</w:t>
      </w:r>
      <w:r w:rsidR="00254399">
        <w:rPr>
          <w:rFonts w:cs="Courier New"/>
          <w:szCs w:val="24"/>
        </w:rPr>
        <w:t xml:space="preserve">: </w:t>
      </w:r>
      <w:r w:rsidR="005214C4">
        <w:rPr>
          <w:rFonts w:cs="Courier New"/>
          <w:szCs w:val="24"/>
        </w:rPr>
        <w:t>“T</w:t>
      </w:r>
      <w:r w:rsidR="00892CA8">
        <w:rPr>
          <w:rFonts w:cs="Courier New"/>
          <w:szCs w:val="24"/>
        </w:rPr>
        <w:t xml:space="preserve">1234” </w:t>
      </w:r>
      <w:r w:rsidR="001E222B">
        <w:rPr>
          <w:rFonts w:cs="Courier New"/>
          <w:szCs w:val="24"/>
        </w:rPr>
        <w:t xml:space="preserve">will be seen as </w:t>
      </w:r>
      <w:r w:rsidR="002F2F47">
        <w:rPr>
          <w:rFonts w:cs="Courier New"/>
          <w:szCs w:val="24"/>
        </w:rPr>
        <w:t>“</w:t>
      </w:r>
      <w:r w:rsidR="002F2F47" w:rsidRPr="00B261BD">
        <w:rPr>
          <w:rFonts w:cs="Courier New"/>
          <w:color w:val="008888" w:themeColor="background1"/>
          <w:szCs w:val="24"/>
        </w:rPr>
        <w:t>True</w:t>
      </w:r>
      <w:r w:rsidR="002F2F47">
        <w:rPr>
          <w:rFonts w:cs="Courier New"/>
          <w:szCs w:val="24"/>
        </w:rPr>
        <w:t>,”</w:t>
      </w:r>
      <w:r w:rsidR="007F5EBB">
        <w:rPr>
          <w:rFonts w:cs="Courier New"/>
          <w:szCs w:val="24"/>
        </w:rPr>
        <w:t xml:space="preserve"> </w:t>
      </w:r>
      <w:r w:rsidR="001C466F">
        <w:rPr>
          <w:rFonts w:cs="Courier New"/>
          <w:szCs w:val="24"/>
        </w:rPr>
        <w:t>whereas</w:t>
      </w:r>
      <w:r w:rsidR="00371061">
        <w:rPr>
          <w:rFonts w:cs="Courier New"/>
          <w:szCs w:val="24"/>
        </w:rPr>
        <w:t xml:space="preserve"> “f12323” </w:t>
      </w:r>
      <w:r w:rsidR="001A19A9">
        <w:rPr>
          <w:rFonts w:cs="Courier New"/>
          <w:szCs w:val="24"/>
        </w:rPr>
        <w:t xml:space="preserve">will be seen as </w:t>
      </w:r>
      <w:r w:rsidR="0034215E">
        <w:rPr>
          <w:rFonts w:cs="Courier New"/>
          <w:szCs w:val="24"/>
        </w:rPr>
        <w:t>“</w:t>
      </w:r>
      <w:r w:rsidR="004C6A76" w:rsidRPr="00B261BD">
        <w:rPr>
          <w:rFonts w:cs="Courier New"/>
          <w:color w:val="008888" w:themeColor="background1"/>
          <w:szCs w:val="24"/>
        </w:rPr>
        <w:t>F</w:t>
      </w:r>
      <w:r w:rsidR="0034215E" w:rsidRPr="00B261BD">
        <w:rPr>
          <w:rFonts w:cs="Courier New"/>
          <w:color w:val="008888" w:themeColor="background1"/>
          <w:szCs w:val="24"/>
        </w:rPr>
        <w:t>alse</w:t>
      </w:r>
      <w:r w:rsidR="00CF7AE7">
        <w:rPr>
          <w:rFonts w:cs="Courier New"/>
          <w:szCs w:val="24"/>
        </w:rPr>
        <w:t>.</w:t>
      </w:r>
      <w:r w:rsidR="0034215E">
        <w:rPr>
          <w:rFonts w:cs="Courier New"/>
          <w:szCs w:val="24"/>
        </w:rPr>
        <w:t>”</w:t>
      </w:r>
    </w:p>
    <w:p w14:paraId="69172859" w14:textId="5879B4B2" w:rsidR="00146A33" w:rsidRDefault="005E3CBD" w:rsidP="005E3CBD">
      <w:pPr>
        <w:ind w:left="709"/>
        <w:rPr>
          <w:rFonts w:cs="Courier New"/>
          <w:szCs w:val="24"/>
        </w:rPr>
      </w:pPr>
      <w:r w:rsidRPr="00DD0D54">
        <w:rPr>
          <w:rFonts w:cs="Courier New"/>
          <w:b/>
          <w:bCs/>
          <w:szCs w:val="24"/>
        </w:rPr>
        <w:t>Additional Notes</w:t>
      </w:r>
      <w:r>
        <w:rPr>
          <w:rFonts w:cs="Courier New"/>
          <w:szCs w:val="24"/>
        </w:rPr>
        <w:t>:</w:t>
      </w:r>
    </w:p>
    <w:p w14:paraId="6A3DE0CD" w14:textId="4BC19E09" w:rsidR="00EF4E61" w:rsidRDefault="001F0138" w:rsidP="00EF4E61">
      <w:pPr>
        <w:pStyle w:val="ListParagraph"/>
        <w:numPr>
          <w:ilvl w:val="0"/>
          <w:numId w:val="2"/>
        </w:numPr>
        <w:ind w:left="1418" w:hanging="283"/>
        <w:rPr>
          <w:rFonts w:cs="Courier New"/>
          <w:szCs w:val="24"/>
        </w:rPr>
      </w:pPr>
      <w:r>
        <w:rPr>
          <w:rFonts w:cs="Courier New"/>
          <w:szCs w:val="24"/>
        </w:rPr>
        <w:t xml:space="preserve">The </w:t>
      </w:r>
      <w:r w:rsidR="009C2EAB">
        <w:rPr>
          <w:rFonts w:cs="Courier New"/>
          <w:szCs w:val="24"/>
        </w:rPr>
        <w:t>answer field i</w:t>
      </w:r>
      <w:r w:rsidR="00832F30">
        <w:rPr>
          <w:rFonts w:cs="Courier New"/>
          <w:szCs w:val="24"/>
        </w:rPr>
        <w:t xml:space="preserve">s </w:t>
      </w:r>
      <w:r w:rsidR="008A7E32">
        <w:rPr>
          <w:rFonts w:cs="Courier New"/>
          <w:color w:val="008888" w:themeColor="text1"/>
          <w:szCs w:val="24"/>
        </w:rPr>
        <w:t>not</w:t>
      </w:r>
      <w:r w:rsidR="00684A63">
        <w:rPr>
          <w:rFonts w:cs="Courier New"/>
          <w:color w:val="008888" w:themeColor="text1"/>
          <w:szCs w:val="24"/>
        </w:rPr>
        <w:t xml:space="preserve"> case sensitive</w:t>
      </w:r>
      <w:r w:rsidR="00E23C2B">
        <w:rPr>
          <w:rFonts w:cs="Courier New"/>
          <w:szCs w:val="24"/>
        </w:rPr>
        <w:t>; “</w:t>
      </w:r>
      <w:r w:rsidR="002978BF">
        <w:rPr>
          <w:rFonts w:cs="Courier New"/>
          <w:szCs w:val="24"/>
        </w:rPr>
        <w:t>t” is the same as “T</w:t>
      </w:r>
      <w:r w:rsidR="00EF4E61">
        <w:rPr>
          <w:rFonts w:cs="Courier New"/>
          <w:szCs w:val="24"/>
        </w:rPr>
        <w:t>,” whereas “f” is the same as “F”</w:t>
      </w:r>
    </w:p>
    <w:p w14:paraId="5DD8A013" w14:textId="568E16A0" w:rsidR="00790F68" w:rsidRDefault="0041794E" w:rsidP="00EF4E61">
      <w:pPr>
        <w:pStyle w:val="ListParagraph"/>
        <w:numPr>
          <w:ilvl w:val="0"/>
          <w:numId w:val="2"/>
        </w:numPr>
        <w:ind w:left="1418" w:hanging="283"/>
        <w:rPr>
          <w:rFonts w:cs="Courier New"/>
          <w:szCs w:val="24"/>
        </w:rPr>
      </w:pPr>
      <w:r>
        <w:rPr>
          <w:rFonts w:cs="Courier New"/>
          <w:szCs w:val="24"/>
        </w:rPr>
        <w:t>If n</w:t>
      </w:r>
      <w:r w:rsidR="00102FB2">
        <w:rPr>
          <w:rFonts w:cs="Courier New"/>
          <w:szCs w:val="24"/>
        </w:rPr>
        <w:t>either “T” (or “t”) nor “F” (or “f”) is in the answer box, the application will see the question as an error</w:t>
      </w:r>
    </w:p>
    <w:p w14:paraId="2406D2A4" w14:textId="5CD003CD" w:rsidR="00F55126" w:rsidRDefault="00F55126" w:rsidP="00EF4E61">
      <w:pPr>
        <w:pStyle w:val="ListParagraph"/>
        <w:numPr>
          <w:ilvl w:val="0"/>
          <w:numId w:val="2"/>
        </w:numPr>
        <w:ind w:left="1418" w:hanging="283"/>
        <w:rPr>
          <w:rFonts w:cs="Courier New"/>
          <w:szCs w:val="24"/>
        </w:rPr>
      </w:pPr>
      <w:r>
        <w:rPr>
          <w:rFonts w:cs="Courier New"/>
          <w:szCs w:val="24"/>
        </w:rPr>
        <w:t xml:space="preserve">If both “T” (or “t”) and “F” (or “f”) are in the answer box, </w:t>
      </w:r>
      <w:r w:rsidR="003174F6">
        <w:rPr>
          <w:rFonts w:cs="Courier New"/>
          <w:szCs w:val="24"/>
        </w:rPr>
        <w:t>the application will see the question as an error</w:t>
      </w:r>
    </w:p>
    <w:p w14:paraId="5E86190F" w14:textId="66E051C0" w:rsidR="00E63613" w:rsidRDefault="00D44AF7" w:rsidP="00BC69C7">
      <w:pPr>
        <w:pStyle w:val="ListParagraph"/>
        <w:numPr>
          <w:ilvl w:val="0"/>
          <w:numId w:val="2"/>
        </w:numPr>
        <w:ind w:left="1418" w:hanging="283"/>
        <w:rPr>
          <w:rFonts w:cs="Courier New"/>
          <w:szCs w:val="24"/>
        </w:rPr>
      </w:pPr>
      <w:r>
        <w:rPr>
          <w:rFonts w:cs="Courier New"/>
          <w:szCs w:val="24"/>
        </w:rPr>
        <w:t>Because the question is marked as a “True/False” question, the user will not have to type a response, instead two buttons (one saying “True” and one saying “False”) will be displayed</w:t>
      </w:r>
      <w:r w:rsidR="003C7433">
        <w:rPr>
          <w:rFonts w:cs="Courier New"/>
          <w:szCs w:val="24"/>
        </w:rPr>
        <w:t>.</w:t>
      </w:r>
    </w:p>
    <w:p w14:paraId="46AD1F52" w14:textId="77777777" w:rsidR="00AF742B" w:rsidRPr="00AF742B" w:rsidRDefault="00AF742B" w:rsidP="00AF742B">
      <w:pPr>
        <w:pStyle w:val="ListParagraph"/>
        <w:ind w:left="1418"/>
        <w:rPr>
          <w:rFonts w:cs="Courier New"/>
          <w:szCs w:val="24"/>
        </w:rPr>
      </w:pPr>
    </w:p>
    <w:p w14:paraId="32881090" w14:textId="615A572C" w:rsidR="00864649" w:rsidRDefault="000D56FF" w:rsidP="00864649">
      <w:pPr>
        <w:ind w:left="720"/>
        <w:rPr>
          <w:rFonts w:cs="Courier New"/>
          <w:szCs w:val="24"/>
        </w:rPr>
      </w:pPr>
      <w:r>
        <w:rPr>
          <w:rFonts w:cs="Courier New"/>
          <w:b/>
          <w:bCs/>
          <w:szCs w:val="24"/>
        </w:rPr>
        <w:t>Valid</w:t>
      </w:r>
      <w:r w:rsidR="00865535" w:rsidRPr="00DD0D54">
        <w:rPr>
          <w:rFonts w:cs="Courier New"/>
          <w:b/>
          <w:bCs/>
          <w:szCs w:val="24"/>
        </w:rPr>
        <w:t xml:space="preserve"> Syntax</w:t>
      </w:r>
      <w:r w:rsidR="00865535">
        <w:rPr>
          <w:rFonts w:cs="Courier New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84709" w14:paraId="21253346" w14:textId="77777777" w:rsidTr="003375C0">
        <w:tc>
          <w:tcPr>
            <w:tcW w:w="8630" w:type="dxa"/>
          </w:tcPr>
          <w:p w14:paraId="51E389AB" w14:textId="5B1AC64D" w:rsidR="00484709" w:rsidRDefault="00FC09CE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</w:t>
            </w:r>
            <w:r w:rsidR="00F83460">
              <w:rPr>
                <w:rFonts w:cs="Courier New"/>
                <w:szCs w:val="24"/>
              </w:rPr>
              <w:t xml:space="preserve"> </w:t>
            </w:r>
            <w:r w:rsidR="00415BF7">
              <w:rPr>
                <w:rFonts w:cs="Courier New"/>
                <w:szCs w:val="24"/>
              </w:rPr>
              <w:t xml:space="preserve"> &lt; or t&gt;</w:t>
            </w:r>
          </w:p>
        </w:tc>
      </w:tr>
      <w:tr w:rsidR="0035501C" w14:paraId="0DF22FBA" w14:textId="77777777" w:rsidTr="003375C0">
        <w:tc>
          <w:tcPr>
            <w:tcW w:w="8630" w:type="dxa"/>
          </w:tcPr>
          <w:p w14:paraId="53F8E190" w14:textId="1F1DA0F4" w:rsidR="0035501C" w:rsidRDefault="0035501C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F &lt;or f&gt;</w:t>
            </w:r>
          </w:p>
        </w:tc>
      </w:tr>
    </w:tbl>
    <w:p w14:paraId="20957A70" w14:textId="14E74F65" w:rsidR="004E4A6D" w:rsidRDefault="009C31B1" w:rsidP="00864649">
      <w:pPr>
        <w:ind w:left="720"/>
        <w:rPr>
          <w:rFonts w:cs="Courier New"/>
          <w:szCs w:val="24"/>
        </w:rPr>
      </w:pPr>
      <w:r>
        <w:rPr>
          <w:rFonts w:cs="Courier New"/>
          <w:szCs w:val="24"/>
        </w:rPr>
        <w:t xml:space="preserve">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C31B1" w14:paraId="6115EEC8" w14:textId="77777777" w:rsidTr="009C31B1">
        <w:tc>
          <w:tcPr>
            <w:tcW w:w="9350" w:type="dxa"/>
          </w:tcPr>
          <w:p w14:paraId="3DEA5043" w14:textId="562991FC" w:rsidR="009C31B1" w:rsidRDefault="00415BF7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Tt</w:t>
            </w:r>
            <w:r w:rsidR="00120077">
              <w:rPr>
                <w:rFonts w:cs="Courier New"/>
                <w:szCs w:val="24"/>
              </w:rPr>
              <w:t xml:space="preserve"> &lt;or any other variant&gt;</w:t>
            </w:r>
          </w:p>
        </w:tc>
      </w:tr>
      <w:tr w:rsidR="00415BF7" w14:paraId="67E8A06B" w14:textId="77777777" w:rsidTr="009C31B1">
        <w:tc>
          <w:tcPr>
            <w:tcW w:w="9350" w:type="dxa"/>
          </w:tcPr>
          <w:p w14:paraId="50D0736B" w14:textId="47A009D8" w:rsidR="00415BF7" w:rsidRDefault="00415BF7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Ff</w:t>
            </w:r>
            <w:r w:rsidR="009E03B9">
              <w:rPr>
                <w:rFonts w:cs="Courier New"/>
                <w:szCs w:val="24"/>
              </w:rPr>
              <w:t xml:space="preserve"> &lt;or any other variant&gt;</w:t>
            </w:r>
          </w:p>
        </w:tc>
      </w:tr>
    </w:tbl>
    <w:p w14:paraId="08DDA1D2" w14:textId="4150EEAD" w:rsidR="009C31B1" w:rsidRDefault="009C31B1" w:rsidP="00864649">
      <w:pPr>
        <w:ind w:left="720"/>
        <w:rPr>
          <w:rFonts w:cs="Courier New"/>
          <w:szCs w:val="24"/>
        </w:rPr>
      </w:pPr>
      <w:r>
        <w:rPr>
          <w:rFonts w:cs="Courier New"/>
          <w:szCs w:val="24"/>
        </w:rPr>
        <w:t xml:space="preserve">Or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C31B1" w14:paraId="44508B5A" w14:textId="77777777" w:rsidTr="009C31B1">
        <w:tc>
          <w:tcPr>
            <w:tcW w:w="9350" w:type="dxa"/>
          </w:tcPr>
          <w:p w14:paraId="7E98BB26" w14:textId="51DA126E" w:rsidR="009C31B1" w:rsidRDefault="00CA495F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True</w:t>
            </w:r>
            <w:r w:rsidR="00036882">
              <w:rPr>
                <w:rFonts w:cs="Courier New"/>
                <w:szCs w:val="24"/>
              </w:rPr>
              <w:t xml:space="preserve"> &lt;or TRUE</w:t>
            </w:r>
            <w:r w:rsidR="00FC1813">
              <w:rPr>
                <w:rFonts w:cs="Courier New"/>
                <w:szCs w:val="24"/>
              </w:rPr>
              <w:t>,</w:t>
            </w:r>
            <w:r w:rsidR="00036882">
              <w:rPr>
                <w:rFonts w:cs="Courier New"/>
                <w:szCs w:val="24"/>
              </w:rPr>
              <w:t xml:space="preserve"> or true</w:t>
            </w:r>
            <w:r w:rsidR="005E4C56">
              <w:rPr>
                <w:rFonts w:cs="Courier New"/>
                <w:szCs w:val="24"/>
              </w:rPr>
              <w:t>,</w:t>
            </w:r>
            <w:r w:rsidR="00036882">
              <w:rPr>
                <w:rFonts w:cs="Courier New"/>
                <w:szCs w:val="24"/>
              </w:rPr>
              <w:t xml:space="preserve"> or </w:t>
            </w:r>
            <w:proofErr w:type="spellStart"/>
            <w:r w:rsidR="00036882">
              <w:rPr>
                <w:rFonts w:cs="Courier New"/>
                <w:szCs w:val="24"/>
              </w:rPr>
              <w:t>tRU</w:t>
            </w:r>
            <w:r w:rsidR="00624D5E">
              <w:rPr>
                <w:rFonts w:cs="Courier New"/>
                <w:szCs w:val="24"/>
              </w:rPr>
              <w:t>E</w:t>
            </w:r>
            <w:proofErr w:type="spellEnd"/>
            <w:r w:rsidR="00AD16A2">
              <w:rPr>
                <w:rFonts w:cs="Courier New"/>
                <w:szCs w:val="24"/>
              </w:rPr>
              <w:t>, etc.</w:t>
            </w:r>
            <w:r w:rsidR="00036882">
              <w:rPr>
                <w:rFonts w:cs="Courier New"/>
                <w:szCs w:val="24"/>
              </w:rPr>
              <w:t>&gt;</w:t>
            </w:r>
          </w:p>
        </w:tc>
      </w:tr>
      <w:tr w:rsidR="00CA495F" w14:paraId="4C870BA5" w14:textId="77777777" w:rsidTr="009C31B1">
        <w:tc>
          <w:tcPr>
            <w:tcW w:w="9350" w:type="dxa"/>
          </w:tcPr>
          <w:p w14:paraId="15467F1C" w14:textId="3601E845" w:rsidR="00CA495F" w:rsidRDefault="00CA495F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False</w:t>
            </w:r>
            <w:r w:rsidR="00C61C0B">
              <w:rPr>
                <w:rFonts w:cs="Courier New"/>
                <w:szCs w:val="24"/>
              </w:rPr>
              <w:t xml:space="preserve"> &lt;or</w:t>
            </w:r>
            <w:r w:rsidR="005E43FF">
              <w:rPr>
                <w:rFonts w:cs="Courier New"/>
                <w:szCs w:val="24"/>
              </w:rPr>
              <w:t xml:space="preserve"> FALSE</w:t>
            </w:r>
            <w:r w:rsidR="004C2379">
              <w:rPr>
                <w:rFonts w:cs="Courier New"/>
                <w:szCs w:val="24"/>
              </w:rPr>
              <w:t xml:space="preserve">, </w:t>
            </w:r>
            <w:r w:rsidR="00926716">
              <w:rPr>
                <w:rFonts w:cs="Courier New"/>
                <w:szCs w:val="24"/>
              </w:rPr>
              <w:t xml:space="preserve">or </w:t>
            </w:r>
            <w:r w:rsidR="005E43FF">
              <w:rPr>
                <w:rFonts w:cs="Courier New"/>
                <w:szCs w:val="24"/>
              </w:rPr>
              <w:t>false</w:t>
            </w:r>
            <w:r w:rsidR="005E4C56">
              <w:rPr>
                <w:rFonts w:cs="Courier New"/>
                <w:szCs w:val="24"/>
              </w:rPr>
              <w:t>,</w:t>
            </w:r>
            <w:r w:rsidR="00C61C0B">
              <w:rPr>
                <w:rFonts w:cs="Courier New"/>
                <w:szCs w:val="24"/>
              </w:rPr>
              <w:t xml:space="preserve"> or </w:t>
            </w:r>
            <w:proofErr w:type="spellStart"/>
            <w:r w:rsidR="005E43FF">
              <w:rPr>
                <w:rFonts w:cs="Courier New"/>
                <w:szCs w:val="24"/>
              </w:rPr>
              <w:t>fALS</w:t>
            </w:r>
            <w:r w:rsidR="00742F46">
              <w:rPr>
                <w:rFonts w:cs="Courier New"/>
                <w:szCs w:val="24"/>
              </w:rPr>
              <w:t>E</w:t>
            </w:r>
            <w:proofErr w:type="spellEnd"/>
            <w:r w:rsidR="00742F46">
              <w:rPr>
                <w:rFonts w:cs="Courier New"/>
                <w:szCs w:val="24"/>
              </w:rPr>
              <w:t>, etc.</w:t>
            </w:r>
            <w:r w:rsidR="00C61C0B">
              <w:rPr>
                <w:rFonts w:cs="Courier New"/>
                <w:szCs w:val="24"/>
              </w:rPr>
              <w:t>&gt;</w:t>
            </w:r>
          </w:p>
        </w:tc>
      </w:tr>
    </w:tbl>
    <w:p w14:paraId="58E141B5" w14:textId="157ED844" w:rsidR="009C31B1" w:rsidRDefault="00D6055D" w:rsidP="00864649">
      <w:pPr>
        <w:ind w:left="720"/>
        <w:rPr>
          <w:rFonts w:cs="Courier New"/>
          <w:szCs w:val="24"/>
        </w:rPr>
      </w:pPr>
      <w:r>
        <w:rPr>
          <w:rFonts w:cs="Courier New"/>
          <w:szCs w:val="24"/>
        </w:rPr>
        <w:t>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6055D" w14:paraId="49D80D73" w14:textId="77777777" w:rsidTr="0085609B">
        <w:tc>
          <w:tcPr>
            <w:tcW w:w="8630" w:type="dxa"/>
          </w:tcPr>
          <w:p w14:paraId="7832A45A" w14:textId="37DF54E1" w:rsidR="00D6055D" w:rsidRDefault="00FA5110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&lt;anything&gt;</w:t>
            </w:r>
            <w:r w:rsidR="00A260BC">
              <w:rPr>
                <w:rFonts w:cs="Courier New"/>
                <w:szCs w:val="24"/>
              </w:rPr>
              <w:t xml:space="preserve"> </w:t>
            </w:r>
            <w:r w:rsidR="00F50F24">
              <w:rPr>
                <w:rFonts w:cs="Courier New"/>
                <w:szCs w:val="24"/>
              </w:rPr>
              <w:t>t</w:t>
            </w:r>
            <w:r w:rsidR="00A260BC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&lt;anything&gt;</w:t>
            </w:r>
          </w:p>
        </w:tc>
      </w:tr>
      <w:tr w:rsidR="003F73A9" w14:paraId="1BA9E32D" w14:textId="77777777" w:rsidTr="0085609B">
        <w:tc>
          <w:tcPr>
            <w:tcW w:w="8630" w:type="dxa"/>
          </w:tcPr>
          <w:p w14:paraId="5B7E69B3" w14:textId="5143D12D" w:rsidR="003F73A9" w:rsidRDefault="00FA5110" w:rsidP="00864649">
            <w:pPr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&lt;anything&gt;</w:t>
            </w:r>
            <w:r w:rsidR="00A260BC">
              <w:rPr>
                <w:rFonts w:cs="Courier New"/>
                <w:szCs w:val="24"/>
              </w:rPr>
              <w:t xml:space="preserve"> </w:t>
            </w:r>
            <w:r w:rsidR="004203C1">
              <w:rPr>
                <w:rFonts w:cs="Courier New"/>
                <w:szCs w:val="24"/>
              </w:rPr>
              <w:t>f</w:t>
            </w:r>
            <w:r w:rsidR="00A260BC">
              <w:rPr>
                <w:rFonts w:cs="Courier New"/>
                <w:szCs w:val="24"/>
              </w:rPr>
              <w:t xml:space="preserve"> </w:t>
            </w:r>
            <w:r>
              <w:rPr>
                <w:rFonts w:cs="Courier New"/>
                <w:szCs w:val="24"/>
              </w:rPr>
              <w:t>&lt;anything&gt;</w:t>
            </w:r>
          </w:p>
        </w:tc>
      </w:tr>
    </w:tbl>
    <w:p w14:paraId="4402F164" w14:textId="4E417682" w:rsidR="0025208C" w:rsidRPr="00495E86" w:rsidRDefault="00BD6740" w:rsidP="00C864F8">
      <w:pPr>
        <w:rPr>
          <w:rFonts w:cs="Courier New"/>
          <w:color w:val="008888" w:themeColor="background1"/>
          <w:sz w:val="26"/>
          <w:szCs w:val="28"/>
        </w:rPr>
      </w:pPr>
      <w:r>
        <w:rPr>
          <w:rFonts w:cs="Courier New"/>
          <w:color w:val="008888" w:themeColor="background1"/>
          <w:sz w:val="26"/>
          <w:szCs w:val="28"/>
        </w:rPr>
        <w:tab/>
      </w:r>
    </w:p>
    <w:p w14:paraId="73C6E262" w14:textId="104146A7" w:rsidR="007D1F93" w:rsidRPr="00EA0A0C" w:rsidRDefault="007D1F93" w:rsidP="00C864F8">
      <w:pPr>
        <w:rPr>
          <w:rFonts w:cs="Courier New"/>
          <w:b/>
          <w:bCs/>
          <w:color w:val="008888" w:themeColor="background1"/>
          <w:sz w:val="26"/>
          <w:szCs w:val="28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1.3: </w:t>
      </w:r>
      <w:r w:rsidR="00486571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Adding a </w:t>
      </w:r>
      <w:r w:rsidR="00823563" w:rsidRPr="00EA0A0C">
        <w:rPr>
          <w:rFonts w:cs="Courier New"/>
          <w:b/>
          <w:bCs/>
          <w:color w:val="008888" w:themeColor="background1"/>
          <w:sz w:val="26"/>
          <w:szCs w:val="28"/>
        </w:rPr>
        <w:t>Multiple-Choice</w:t>
      </w:r>
      <w:r w:rsidR="00486571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 </w:t>
      </w:r>
      <w:r w:rsidR="005A42E1" w:rsidRPr="00EA0A0C">
        <w:rPr>
          <w:rFonts w:cs="Courier New"/>
          <w:b/>
          <w:bCs/>
          <w:color w:val="008888" w:themeColor="background1"/>
          <w:sz w:val="26"/>
          <w:szCs w:val="28"/>
        </w:rPr>
        <w:t>question</w:t>
      </w:r>
    </w:p>
    <w:p w14:paraId="684333EB" w14:textId="11765019" w:rsidR="008845F5" w:rsidRDefault="00617EB8" w:rsidP="001557B8">
      <w:pPr>
        <w:rPr>
          <w:rFonts w:cs="Courier New"/>
          <w:szCs w:val="24"/>
        </w:rPr>
      </w:pPr>
      <w:r w:rsidRPr="00617EB8">
        <w:rPr>
          <w:rFonts w:cs="Courier New"/>
          <w:szCs w:val="24"/>
        </w:rPr>
        <w:t xml:space="preserve">Adding a </w:t>
      </w:r>
      <w:r w:rsidR="00057700">
        <w:rPr>
          <w:rFonts w:cs="Courier New"/>
          <w:szCs w:val="24"/>
        </w:rPr>
        <w:t>multiple-choice</w:t>
      </w:r>
      <w:r w:rsidR="006E5543">
        <w:rPr>
          <w:rFonts w:cs="Courier New"/>
          <w:szCs w:val="24"/>
        </w:rPr>
        <w:t xml:space="preserve"> question is relatively straight forward</w:t>
      </w:r>
      <w:r w:rsidR="00143E95">
        <w:rPr>
          <w:rFonts w:cs="Courier New"/>
          <w:szCs w:val="24"/>
        </w:rPr>
        <w:t xml:space="preserve">, where </w:t>
      </w:r>
      <w:r w:rsidR="00E93CAD">
        <w:rPr>
          <w:rFonts w:cs="Courier New"/>
          <w:szCs w:val="24"/>
        </w:rPr>
        <w:t xml:space="preserve">you must first add your question to the </w:t>
      </w:r>
      <w:r w:rsidR="00235D67">
        <w:rPr>
          <w:rFonts w:cs="Courier New"/>
          <w:szCs w:val="24"/>
        </w:rPr>
        <w:t>“</w:t>
      </w:r>
      <w:r w:rsidR="0023087C" w:rsidRPr="003F5310">
        <w:rPr>
          <w:rFonts w:cs="Courier New"/>
          <w:color w:val="008888" w:themeColor="background1"/>
          <w:szCs w:val="24"/>
        </w:rPr>
        <w:t>Enter Question</w:t>
      </w:r>
      <w:r w:rsidR="0023087C">
        <w:rPr>
          <w:rFonts w:cs="Courier New"/>
          <w:szCs w:val="24"/>
        </w:rPr>
        <w:t>” box</w:t>
      </w:r>
      <w:r w:rsidR="001557B8">
        <w:rPr>
          <w:rFonts w:cs="Courier New"/>
          <w:szCs w:val="24"/>
        </w:rPr>
        <w:t xml:space="preserve"> (see </w:t>
      </w:r>
      <w:r w:rsidR="001557B8">
        <w:rPr>
          <w:rFonts w:cs="Courier New"/>
          <w:i/>
          <w:iCs/>
          <w:szCs w:val="24"/>
        </w:rPr>
        <w:t xml:space="preserve">1.3.2 – Adding </w:t>
      </w:r>
      <w:r w:rsidR="002D2EF0">
        <w:rPr>
          <w:rFonts w:cs="Courier New"/>
          <w:i/>
          <w:iCs/>
          <w:szCs w:val="24"/>
        </w:rPr>
        <w:t>O</w:t>
      </w:r>
      <w:r w:rsidR="001557B8">
        <w:rPr>
          <w:rFonts w:cs="Courier New"/>
          <w:i/>
          <w:iCs/>
          <w:szCs w:val="24"/>
        </w:rPr>
        <w:t>ptions)</w:t>
      </w:r>
      <w:r w:rsidR="00937ACC">
        <w:rPr>
          <w:rFonts w:cs="Courier New"/>
          <w:szCs w:val="24"/>
        </w:rPr>
        <w:t xml:space="preserve"> and add the correct </w:t>
      </w:r>
      <w:r w:rsidR="00496258">
        <w:rPr>
          <w:rFonts w:cs="Courier New"/>
          <w:szCs w:val="24"/>
        </w:rPr>
        <w:t>”</w:t>
      </w:r>
      <w:r w:rsidR="004C4A79" w:rsidRPr="003F5310">
        <w:rPr>
          <w:rFonts w:cs="Courier New"/>
          <w:i/>
          <w:iCs/>
          <w:color w:val="008888" w:themeColor="background1"/>
          <w:szCs w:val="24"/>
        </w:rPr>
        <w:t>handle</w:t>
      </w:r>
      <w:r w:rsidR="00C82375">
        <w:rPr>
          <w:rFonts w:cs="Courier New"/>
          <w:i/>
          <w:iCs/>
          <w:color w:val="008888" w:themeColor="background1"/>
          <w:szCs w:val="24"/>
        </w:rPr>
        <w:t xml:space="preserve"> </w:t>
      </w:r>
      <w:r w:rsidR="00C82375" w:rsidRPr="002D2EF0">
        <w:rPr>
          <w:rFonts w:cs="Courier New"/>
          <w:i/>
          <w:iCs/>
          <w:szCs w:val="24"/>
        </w:rPr>
        <w:t>(see 1.3.</w:t>
      </w:r>
      <w:r w:rsidR="00406254" w:rsidRPr="002D2EF0">
        <w:rPr>
          <w:rFonts w:cs="Courier New"/>
          <w:i/>
          <w:iCs/>
          <w:szCs w:val="24"/>
        </w:rPr>
        <w:t>2 – Adding Options</w:t>
      </w:r>
      <w:r w:rsidR="00C82375" w:rsidRPr="002D2EF0">
        <w:rPr>
          <w:rFonts w:cs="Courier New"/>
          <w:i/>
          <w:iCs/>
          <w:szCs w:val="24"/>
        </w:rPr>
        <w:t>)</w:t>
      </w:r>
      <w:r w:rsidR="004C4A79" w:rsidRPr="002D2EF0">
        <w:rPr>
          <w:rFonts w:cs="Courier New"/>
          <w:szCs w:val="24"/>
        </w:rPr>
        <w:t xml:space="preserve">” </w:t>
      </w:r>
      <w:r w:rsidR="00372CC7">
        <w:rPr>
          <w:rFonts w:cs="Courier New"/>
          <w:szCs w:val="24"/>
        </w:rPr>
        <w:t xml:space="preserve">to the </w:t>
      </w:r>
      <w:r w:rsidR="003F5310">
        <w:rPr>
          <w:rFonts w:cs="Courier New"/>
          <w:szCs w:val="24"/>
        </w:rPr>
        <w:t>“</w:t>
      </w:r>
      <w:r w:rsidR="003F5310" w:rsidRPr="00211124">
        <w:rPr>
          <w:rFonts w:cs="Courier New"/>
          <w:color w:val="008888" w:themeColor="background1"/>
          <w:szCs w:val="24"/>
        </w:rPr>
        <w:t>Enter Correct Answer</w:t>
      </w:r>
      <w:r w:rsidR="003F5310">
        <w:rPr>
          <w:rFonts w:cs="Courier New"/>
          <w:szCs w:val="24"/>
        </w:rPr>
        <w:t>”</w:t>
      </w:r>
      <w:r w:rsidR="00372CC7">
        <w:rPr>
          <w:rFonts w:cs="Courier New"/>
          <w:szCs w:val="24"/>
        </w:rPr>
        <w:t xml:space="preserve"> box (see </w:t>
      </w:r>
      <w:r w:rsidR="00372CC7" w:rsidRPr="00D6291A">
        <w:rPr>
          <w:rFonts w:cs="Courier New"/>
          <w:i/>
          <w:iCs/>
          <w:szCs w:val="24"/>
        </w:rPr>
        <w:t>1.3.</w:t>
      </w:r>
      <w:r w:rsidR="009318E4" w:rsidRPr="00D6291A">
        <w:rPr>
          <w:rFonts w:cs="Courier New"/>
          <w:i/>
          <w:iCs/>
          <w:szCs w:val="24"/>
        </w:rPr>
        <w:t xml:space="preserve">3 – Accepted </w:t>
      </w:r>
      <w:r w:rsidR="009C222A">
        <w:rPr>
          <w:rFonts w:cs="Courier New"/>
          <w:i/>
          <w:iCs/>
          <w:szCs w:val="24"/>
        </w:rPr>
        <w:t>A</w:t>
      </w:r>
      <w:r w:rsidR="009318E4" w:rsidRPr="00D6291A">
        <w:rPr>
          <w:rFonts w:cs="Courier New"/>
          <w:i/>
          <w:iCs/>
          <w:szCs w:val="24"/>
        </w:rPr>
        <w:t>nswer</w:t>
      </w:r>
      <w:r w:rsidR="00B74975" w:rsidRPr="00D6291A">
        <w:rPr>
          <w:rFonts w:cs="Courier New"/>
          <w:i/>
          <w:iCs/>
          <w:szCs w:val="24"/>
        </w:rPr>
        <w:t>s</w:t>
      </w:r>
      <w:r w:rsidR="008845F5">
        <w:rPr>
          <w:rFonts w:cs="Courier New"/>
          <w:szCs w:val="24"/>
        </w:rPr>
        <w:t>)</w:t>
      </w:r>
      <w:r w:rsidR="00905E0E">
        <w:rPr>
          <w:rFonts w:cs="Courier New"/>
          <w:szCs w:val="24"/>
        </w:rPr>
        <w:t>. Following, cli</w:t>
      </w:r>
      <w:r w:rsidR="00853B41">
        <w:rPr>
          <w:rFonts w:cs="Courier New"/>
          <w:szCs w:val="24"/>
        </w:rPr>
        <w:t>ck the “</w:t>
      </w:r>
      <w:r w:rsidR="00853B41" w:rsidRPr="003F5310">
        <w:rPr>
          <w:rFonts w:cs="Courier New"/>
          <w:color w:val="008888" w:themeColor="background1"/>
          <w:szCs w:val="24"/>
        </w:rPr>
        <w:t>Multiple Choice</w:t>
      </w:r>
      <w:r w:rsidR="00853B41">
        <w:rPr>
          <w:rFonts w:cs="Courier New"/>
          <w:szCs w:val="24"/>
        </w:rPr>
        <w:t>” selector button</w:t>
      </w:r>
      <w:r w:rsidR="00E21ACE">
        <w:rPr>
          <w:rFonts w:cs="Courier New"/>
          <w:szCs w:val="24"/>
        </w:rPr>
        <w:t>, making sure it is selected,</w:t>
      </w:r>
      <w:r w:rsidR="00853B41">
        <w:rPr>
          <w:rFonts w:cs="Courier New"/>
          <w:szCs w:val="24"/>
        </w:rPr>
        <w:t xml:space="preserve"> and final</w:t>
      </w:r>
      <w:r w:rsidR="002609D0">
        <w:rPr>
          <w:rFonts w:cs="Courier New"/>
          <w:szCs w:val="24"/>
        </w:rPr>
        <w:t xml:space="preserve">ly </w:t>
      </w:r>
      <w:r w:rsidR="0055321D">
        <w:rPr>
          <w:rFonts w:cs="Courier New"/>
          <w:szCs w:val="24"/>
        </w:rPr>
        <w:t>click the “</w:t>
      </w:r>
      <w:r w:rsidR="0055321D" w:rsidRPr="003F5310">
        <w:rPr>
          <w:rFonts w:cs="Courier New"/>
          <w:color w:val="008888" w:themeColor="background1"/>
          <w:szCs w:val="24"/>
        </w:rPr>
        <w:t>Add Question</w:t>
      </w:r>
      <w:r w:rsidR="0055321D">
        <w:rPr>
          <w:rFonts w:cs="Courier New"/>
          <w:szCs w:val="24"/>
        </w:rPr>
        <w:t>” button</w:t>
      </w:r>
      <w:r w:rsidR="00195614">
        <w:rPr>
          <w:rFonts w:cs="Courier New"/>
          <w:szCs w:val="24"/>
        </w:rPr>
        <w:t>.</w:t>
      </w:r>
    </w:p>
    <w:p w14:paraId="540B22E8" w14:textId="5640E715" w:rsidR="002D51CD" w:rsidRDefault="00311682" w:rsidP="00A356D1">
      <w:pPr>
        <w:tabs>
          <w:tab w:val="left" w:pos="1500"/>
        </w:tabs>
        <w:ind w:left="709"/>
        <w:rPr>
          <w:rFonts w:cs="Courier New"/>
          <w:i/>
          <w:iCs/>
          <w:color w:val="008888" w:themeColor="text1"/>
          <w:szCs w:val="24"/>
        </w:rPr>
      </w:pPr>
      <w:r w:rsidRPr="00A36F8A">
        <w:rPr>
          <w:rFonts w:cs="Courier New"/>
          <w:i/>
          <w:iCs/>
          <w:color w:val="008888" w:themeColor="text1"/>
          <w:szCs w:val="24"/>
        </w:rPr>
        <w:t xml:space="preserve">1.3.2 </w:t>
      </w:r>
      <w:r w:rsidR="002D094A" w:rsidRPr="00A36F8A">
        <w:rPr>
          <w:rFonts w:cs="Courier New"/>
          <w:i/>
          <w:iCs/>
          <w:color w:val="008888" w:themeColor="text1"/>
          <w:szCs w:val="24"/>
        </w:rPr>
        <w:t>–</w:t>
      </w:r>
      <w:r w:rsidRPr="00A36F8A">
        <w:rPr>
          <w:rFonts w:cs="Courier New"/>
          <w:i/>
          <w:iCs/>
          <w:color w:val="008888" w:themeColor="text1"/>
          <w:szCs w:val="24"/>
        </w:rPr>
        <w:t xml:space="preserve"> </w:t>
      </w:r>
      <w:r w:rsidR="002D094A" w:rsidRPr="00A36F8A">
        <w:rPr>
          <w:rFonts w:cs="Courier New"/>
          <w:i/>
          <w:iCs/>
          <w:color w:val="008888" w:themeColor="text1"/>
          <w:szCs w:val="24"/>
        </w:rPr>
        <w:t>Adding Options</w:t>
      </w:r>
    </w:p>
    <w:p w14:paraId="3D1528C4" w14:textId="35C0D3E0" w:rsidR="00066C03" w:rsidRDefault="00D03770" w:rsidP="001F2BFF">
      <w:pPr>
        <w:ind w:left="709"/>
        <w:rPr>
          <w:rFonts w:cs="Courier New"/>
          <w:szCs w:val="24"/>
        </w:rPr>
      </w:pPr>
      <w:r w:rsidRPr="00517E8E">
        <w:rPr>
          <w:rFonts w:cs="Courier New"/>
          <w:b/>
          <w:bCs/>
          <w:szCs w:val="24"/>
        </w:rPr>
        <w:t>Definitions</w:t>
      </w:r>
    </w:p>
    <w:p w14:paraId="38E49600" w14:textId="7D9ECE2F" w:rsidR="00C33F17" w:rsidRPr="00066C03" w:rsidRDefault="00D43BC2" w:rsidP="00066C03">
      <w:pPr>
        <w:pStyle w:val="ListParagraph"/>
        <w:numPr>
          <w:ilvl w:val="0"/>
          <w:numId w:val="5"/>
        </w:numPr>
        <w:rPr>
          <w:rFonts w:cs="Courier New"/>
          <w:szCs w:val="24"/>
        </w:rPr>
      </w:pPr>
      <w:r w:rsidRPr="00066C03">
        <w:rPr>
          <w:rFonts w:cs="Courier New"/>
          <w:szCs w:val="24"/>
        </w:rPr>
        <w:t xml:space="preserve">“handle” </w:t>
      </w:r>
      <w:r w:rsidR="00D87C11">
        <w:rPr>
          <w:rFonts w:cs="Courier New"/>
          <w:szCs w:val="24"/>
        </w:rPr>
        <w:t xml:space="preserve">: </w:t>
      </w:r>
      <w:r w:rsidR="00157FC7" w:rsidRPr="00066C03">
        <w:rPr>
          <w:rFonts w:cs="Courier New"/>
          <w:szCs w:val="24"/>
        </w:rPr>
        <w:t>“</w:t>
      </w:r>
      <w:r w:rsidR="00B0246F" w:rsidRPr="00066C03">
        <w:rPr>
          <w:rFonts w:cs="Courier New"/>
          <w:szCs w:val="24"/>
        </w:rPr>
        <w:t xml:space="preserve">the option name </w:t>
      </w:r>
      <w:r w:rsidR="00F21DBD" w:rsidRPr="00066C03">
        <w:rPr>
          <w:rFonts w:cs="Courier New"/>
          <w:szCs w:val="24"/>
        </w:rPr>
        <w:t>i.e.,</w:t>
      </w:r>
      <w:r w:rsidR="00B0246F" w:rsidRPr="00066C03">
        <w:rPr>
          <w:rFonts w:cs="Courier New"/>
          <w:szCs w:val="24"/>
        </w:rPr>
        <w:t xml:space="preserve"> ‘a,’ </w:t>
      </w:r>
      <w:r w:rsidR="00F21DBD" w:rsidRPr="00066C03">
        <w:rPr>
          <w:rFonts w:cs="Courier New"/>
          <w:szCs w:val="24"/>
        </w:rPr>
        <w:t xml:space="preserve">‘b,’ </w:t>
      </w:r>
      <w:r w:rsidR="002665D0" w:rsidRPr="00066C03">
        <w:rPr>
          <w:rFonts w:cs="Courier New"/>
          <w:szCs w:val="24"/>
        </w:rPr>
        <w:t xml:space="preserve">‘1,’ </w:t>
      </w:r>
      <w:r w:rsidR="00B0246F" w:rsidRPr="00066C03">
        <w:rPr>
          <w:rFonts w:cs="Courier New"/>
          <w:szCs w:val="24"/>
        </w:rPr>
        <w:t>etc.</w:t>
      </w:r>
      <w:r w:rsidR="00D0789C" w:rsidRPr="00066C03">
        <w:rPr>
          <w:rFonts w:cs="Courier New"/>
          <w:szCs w:val="24"/>
        </w:rPr>
        <w:t>”</w:t>
      </w:r>
    </w:p>
    <w:p w14:paraId="2E42F06B" w14:textId="77777777" w:rsidR="00C33F17" w:rsidRPr="00C22448" w:rsidRDefault="00C33F17" w:rsidP="001F2BFF">
      <w:pPr>
        <w:ind w:left="709"/>
        <w:rPr>
          <w:rFonts w:cs="Courier New"/>
          <w:color w:val="008888" w:themeColor="text1"/>
          <w:szCs w:val="24"/>
        </w:rPr>
      </w:pPr>
    </w:p>
    <w:p w14:paraId="7C9CCE48" w14:textId="25D23C1B" w:rsidR="00A36F8A" w:rsidRDefault="00A226E5" w:rsidP="001F2BFF">
      <w:pPr>
        <w:ind w:left="709"/>
        <w:rPr>
          <w:rFonts w:cs="Courier New"/>
          <w:szCs w:val="24"/>
        </w:rPr>
      </w:pPr>
      <w:r>
        <w:rPr>
          <w:rFonts w:cs="Courier New"/>
          <w:szCs w:val="24"/>
        </w:rPr>
        <w:t xml:space="preserve">In order to add options, </w:t>
      </w:r>
      <w:r w:rsidR="007E7FAE">
        <w:rPr>
          <w:rFonts w:cs="Courier New"/>
          <w:szCs w:val="24"/>
        </w:rPr>
        <w:t xml:space="preserve">you must add </w:t>
      </w:r>
      <w:r w:rsidR="002F252E" w:rsidRPr="00257D6A">
        <w:rPr>
          <w:rFonts w:cs="Courier New"/>
          <w:szCs w:val="24"/>
          <w:highlight w:val="yellow"/>
        </w:rPr>
        <w:t>[QAS :: Option]</w:t>
      </w:r>
      <w:r w:rsidR="002F252E">
        <w:rPr>
          <w:rFonts w:cs="Courier New"/>
          <w:szCs w:val="24"/>
        </w:rPr>
        <w:t xml:space="preserve"> </w:t>
      </w:r>
      <w:r w:rsidR="000A721D">
        <w:rPr>
          <w:rFonts w:cs="Courier New"/>
          <w:szCs w:val="24"/>
        </w:rPr>
        <w:t xml:space="preserve">immediately before the option, followed by </w:t>
      </w:r>
      <w:r w:rsidR="00F869F0">
        <w:rPr>
          <w:rFonts w:cs="Courier New"/>
          <w:szCs w:val="24"/>
        </w:rPr>
        <w:t>a space and then an opening SQUARE bracket</w:t>
      </w:r>
      <w:r w:rsidR="00AC673F">
        <w:rPr>
          <w:rFonts w:cs="Courier New"/>
          <w:szCs w:val="24"/>
        </w:rPr>
        <w:t xml:space="preserve">; </w:t>
      </w:r>
      <w:r w:rsidR="000E37F8">
        <w:rPr>
          <w:rFonts w:cs="Courier New"/>
          <w:szCs w:val="24"/>
        </w:rPr>
        <w:t xml:space="preserve">add </w:t>
      </w:r>
      <w:r w:rsidR="00876B66">
        <w:rPr>
          <w:rFonts w:cs="Courier New"/>
          <w:szCs w:val="24"/>
        </w:rPr>
        <w:t>the</w:t>
      </w:r>
      <w:r w:rsidR="000E37F8">
        <w:rPr>
          <w:rFonts w:cs="Courier New"/>
          <w:szCs w:val="24"/>
        </w:rPr>
        <w:t xml:space="preserve"> </w:t>
      </w:r>
      <w:r w:rsidR="009E3E4D">
        <w:rPr>
          <w:rFonts w:cs="Courier New"/>
          <w:szCs w:val="24"/>
        </w:rPr>
        <w:t>“handle</w:t>
      </w:r>
      <w:r w:rsidR="00603221">
        <w:rPr>
          <w:rFonts w:cs="Courier New"/>
          <w:szCs w:val="24"/>
        </w:rPr>
        <w:t>,</w:t>
      </w:r>
      <w:r w:rsidR="009E3E4D">
        <w:rPr>
          <w:rFonts w:cs="Courier New"/>
          <w:szCs w:val="24"/>
        </w:rPr>
        <w:t xml:space="preserve">” </w:t>
      </w:r>
      <w:r w:rsidR="00AA33F1">
        <w:rPr>
          <w:rFonts w:cs="Courier New"/>
          <w:szCs w:val="24"/>
        </w:rPr>
        <w:t xml:space="preserve">which </w:t>
      </w:r>
      <w:r w:rsidR="005558BF">
        <w:rPr>
          <w:rFonts w:cs="Courier New"/>
          <w:szCs w:val="24"/>
        </w:rPr>
        <w:t>is</w:t>
      </w:r>
      <w:r w:rsidR="00AA33F1">
        <w:rPr>
          <w:rFonts w:cs="Courier New"/>
          <w:szCs w:val="24"/>
        </w:rPr>
        <w:t xml:space="preserve"> the option name</w:t>
      </w:r>
      <w:r w:rsidR="002404C5">
        <w:rPr>
          <w:rFonts w:cs="Courier New"/>
          <w:szCs w:val="24"/>
        </w:rPr>
        <w:t>, followed by</w:t>
      </w:r>
      <w:r w:rsidR="00491C87">
        <w:rPr>
          <w:rFonts w:cs="Courier New"/>
          <w:szCs w:val="24"/>
        </w:rPr>
        <w:t xml:space="preserve"> a closing square bracket</w:t>
      </w:r>
      <w:r w:rsidR="00212B1C">
        <w:rPr>
          <w:rFonts w:cs="Courier New"/>
          <w:szCs w:val="24"/>
        </w:rPr>
        <w:t>, then write out the text of your option</w:t>
      </w:r>
      <w:r w:rsidR="0024020F">
        <w:rPr>
          <w:rFonts w:cs="Courier New"/>
          <w:szCs w:val="24"/>
        </w:rPr>
        <w:t>.</w:t>
      </w:r>
    </w:p>
    <w:p w14:paraId="0D58A25E" w14:textId="1C59995D" w:rsidR="00D36EC4" w:rsidRDefault="00D36EC4" w:rsidP="001F2BFF">
      <w:pPr>
        <w:ind w:left="709"/>
        <w:rPr>
          <w:rFonts w:cs="Courier New"/>
          <w:szCs w:val="24"/>
        </w:rPr>
      </w:pPr>
    </w:p>
    <w:p w14:paraId="345D3484" w14:textId="11C89FD7" w:rsidR="00D36EC4" w:rsidRDefault="00D36EC4" w:rsidP="001F2BFF">
      <w:pPr>
        <w:ind w:left="709"/>
        <w:rPr>
          <w:rFonts w:cs="Courier New"/>
          <w:szCs w:val="24"/>
        </w:rPr>
      </w:pPr>
      <w:r w:rsidRPr="00372847">
        <w:rPr>
          <w:rFonts w:cs="Courier New"/>
          <w:b/>
          <w:bCs/>
          <w:szCs w:val="24"/>
        </w:rPr>
        <w:t>Note</w:t>
      </w:r>
      <w:r>
        <w:rPr>
          <w:rFonts w:cs="Courier New"/>
          <w:szCs w:val="24"/>
        </w:rPr>
        <w:t xml:space="preserve"> that </w:t>
      </w:r>
      <w:r w:rsidR="00597EF6">
        <w:rPr>
          <w:rFonts w:cs="Courier New"/>
          <w:szCs w:val="24"/>
        </w:rPr>
        <w:t>the “[QAS</w:t>
      </w:r>
      <w:r w:rsidR="00554C71">
        <w:rPr>
          <w:rFonts w:cs="Courier New"/>
          <w:szCs w:val="24"/>
        </w:rPr>
        <w:t xml:space="preserve"> </w:t>
      </w:r>
      <w:r w:rsidR="00597EF6">
        <w:rPr>
          <w:rFonts w:cs="Courier New"/>
          <w:szCs w:val="24"/>
        </w:rPr>
        <w:t>::</w:t>
      </w:r>
      <w:r w:rsidR="00554C71">
        <w:rPr>
          <w:rFonts w:cs="Courier New"/>
          <w:szCs w:val="24"/>
        </w:rPr>
        <w:t xml:space="preserve"> </w:t>
      </w:r>
      <w:r w:rsidR="00597EF6">
        <w:rPr>
          <w:rFonts w:cs="Courier New"/>
          <w:szCs w:val="24"/>
        </w:rPr>
        <w:t>Option] [“ and the closing square bracket will not be shown to the quiz taker</w:t>
      </w:r>
      <w:r w:rsidR="00335C16">
        <w:rPr>
          <w:rFonts w:cs="Courier New"/>
          <w:szCs w:val="24"/>
        </w:rPr>
        <w:t>, but will be visible to the admin</w:t>
      </w:r>
      <w:r w:rsidR="00D5672C">
        <w:rPr>
          <w:rFonts w:cs="Courier New"/>
          <w:szCs w:val="24"/>
        </w:rPr>
        <w:t xml:space="preserve">. </w:t>
      </w:r>
    </w:p>
    <w:p w14:paraId="2400B72F" w14:textId="022EC9FE" w:rsidR="008365C9" w:rsidRDefault="008365C9" w:rsidP="001F2BFF">
      <w:pPr>
        <w:ind w:left="709"/>
        <w:rPr>
          <w:rFonts w:cs="Courier New"/>
          <w:szCs w:val="24"/>
        </w:rPr>
      </w:pPr>
    </w:p>
    <w:p w14:paraId="5807C47A" w14:textId="3A9C8679" w:rsidR="000B07B6" w:rsidRPr="00117675" w:rsidRDefault="00DB229B" w:rsidP="001F2BFF">
      <w:pPr>
        <w:ind w:left="709"/>
        <w:rPr>
          <w:rFonts w:cs="Courier New"/>
          <w:b/>
          <w:bCs/>
          <w:szCs w:val="24"/>
        </w:rPr>
      </w:pPr>
      <w:r w:rsidRPr="00117675">
        <w:rPr>
          <w:rFonts w:cs="Courier New"/>
          <w:b/>
          <w:bCs/>
          <w:szCs w:val="24"/>
        </w:rPr>
        <w:t>Valid Syntax</w:t>
      </w:r>
    </w:p>
    <w:tbl>
      <w:tblPr>
        <w:tblStyle w:val="TableGrid"/>
        <w:tblW w:w="8680" w:type="dxa"/>
        <w:tblInd w:w="709" w:type="dxa"/>
        <w:tblLook w:val="04A0" w:firstRow="1" w:lastRow="0" w:firstColumn="1" w:lastColumn="0" w:noHBand="0" w:noVBand="1"/>
      </w:tblPr>
      <w:tblGrid>
        <w:gridCol w:w="8680"/>
      </w:tblGrid>
      <w:tr w:rsidR="00B17684" w14:paraId="6F84D598" w14:textId="77777777" w:rsidTr="00FB1298">
        <w:trPr>
          <w:trHeight w:val="376"/>
        </w:trPr>
        <w:tc>
          <w:tcPr>
            <w:tcW w:w="8680" w:type="dxa"/>
          </w:tcPr>
          <w:p w14:paraId="68646BB4" w14:textId="4987D0EF" w:rsidR="00DB33C2" w:rsidRDefault="00FB1298" w:rsidP="00FB1298">
            <w:pPr>
              <w:rPr>
                <w:rFonts w:cs="Courier New"/>
                <w:szCs w:val="24"/>
              </w:rPr>
            </w:pPr>
            <w:r w:rsidRPr="00E5307A">
              <w:rPr>
                <w:rFonts w:cs="Courier New"/>
                <w:b/>
                <w:bCs/>
                <w:color w:val="008888" w:themeColor="background1"/>
                <w:szCs w:val="24"/>
              </w:rPr>
              <w:t>QUESTION:</w:t>
            </w:r>
            <w:r w:rsidRPr="00E5307A">
              <w:rPr>
                <w:rFonts w:cs="Courier New"/>
                <w:color w:val="008888" w:themeColor="background1"/>
                <w:szCs w:val="24"/>
              </w:rPr>
              <w:t xml:space="preserve"> </w:t>
            </w:r>
            <w:r w:rsidR="00D67741">
              <w:rPr>
                <w:rFonts w:cs="Courier New"/>
                <w:szCs w:val="24"/>
              </w:rPr>
              <w:t xml:space="preserve">&lt;question&gt; </w:t>
            </w:r>
            <w:r w:rsidR="00DB33C2">
              <w:rPr>
                <w:rFonts w:cs="Courier New"/>
                <w:szCs w:val="24"/>
              </w:rPr>
              <w:t xml:space="preserve">[QAS :: Option] </w:t>
            </w:r>
            <w:r>
              <w:rPr>
                <w:rFonts w:cs="Courier New"/>
                <w:szCs w:val="24"/>
              </w:rPr>
              <w:t>[&lt;handle&gt;] Option</w:t>
            </w:r>
          </w:p>
        </w:tc>
      </w:tr>
      <w:tr w:rsidR="00FB1298" w14:paraId="381437F2" w14:textId="77777777" w:rsidTr="00FB1298">
        <w:trPr>
          <w:trHeight w:val="376"/>
        </w:trPr>
        <w:tc>
          <w:tcPr>
            <w:tcW w:w="8680" w:type="dxa"/>
          </w:tcPr>
          <w:p w14:paraId="65819A95" w14:textId="73A73B3C" w:rsidR="00FB1298" w:rsidRDefault="00FB1298" w:rsidP="00FB1298">
            <w:pPr>
              <w:rPr>
                <w:rFonts w:cs="Courier New"/>
                <w:szCs w:val="24"/>
              </w:rPr>
            </w:pPr>
            <w:r w:rsidRPr="00E5307A">
              <w:rPr>
                <w:rFonts w:cs="Courier New"/>
                <w:b/>
                <w:bCs/>
                <w:color w:val="008888" w:themeColor="background1"/>
                <w:szCs w:val="24"/>
              </w:rPr>
              <w:t>ANSWER:</w:t>
            </w:r>
            <w:r w:rsidRPr="00E5307A">
              <w:rPr>
                <w:rFonts w:cs="Courier New"/>
                <w:color w:val="008888" w:themeColor="background1"/>
                <w:szCs w:val="24"/>
              </w:rPr>
              <w:t xml:space="preserve"> </w:t>
            </w:r>
            <w:r w:rsidR="008209D3">
              <w:rPr>
                <w:rFonts w:cs="Courier New"/>
                <w:szCs w:val="24"/>
              </w:rPr>
              <w:t>&lt;handle&gt;</w:t>
            </w:r>
          </w:p>
        </w:tc>
      </w:tr>
    </w:tbl>
    <w:p w14:paraId="2CB96EDC" w14:textId="77777777" w:rsidR="000B07B6" w:rsidRPr="009D584A" w:rsidRDefault="000B07B6" w:rsidP="001F2BFF">
      <w:pPr>
        <w:ind w:left="709"/>
        <w:rPr>
          <w:rFonts w:cs="Courier New"/>
          <w:szCs w:val="24"/>
        </w:rPr>
      </w:pPr>
    </w:p>
    <w:p w14:paraId="302BDE97" w14:textId="1AE365A8" w:rsidR="004F13F7" w:rsidRDefault="005A2995" w:rsidP="001F2BFF">
      <w:pPr>
        <w:ind w:left="709"/>
        <w:rPr>
          <w:rFonts w:cs="Courier New"/>
          <w:b/>
          <w:bCs/>
          <w:szCs w:val="24"/>
        </w:rPr>
      </w:pPr>
      <w:r>
        <w:rPr>
          <w:rFonts w:cs="Courier New"/>
          <w:b/>
          <w:bCs/>
          <w:szCs w:val="24"/>
        </w:rPr>
        <w:t>Example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4B6B06" w:rsidRPr="00AE10ED" w14:paraId="78412B07" w14:textId="77777777" w:rsidTr="004B6B06">
        <w:tc>
          <w:tcPr>
            <w:tcW w:w="9350" w:type="dxa"/>
          </w:tcPr>
          <w:p w14:paraId="06514C1B" w14:textId="77777777" w:rsidR="004B6B06" w:rsidRPr="00CE7242" w:rsidRDefault="002522A2" w:rsidP="001F2BFF">
            <w:pPr>
              <w:rPr>
                <w:rFonts w:cs="Courier New"/>
                <w:i/>
                <w:iCs/>
                <w:sz w:val="20"/>
                <w:szCs w:val="20"/>
              </w:rPr>
            </w:pPr>
            <w:r w:rsidRPr="00CE7242">
              <w:rPr>
                <w:rFonts w:cs="Courier New"/>
                <w:i/>
                <w:iCs/>
                <w:sz w:val="20"/>
                <w:szCs w:val="20"/>
              </w:rPr>
              <w:t xml:space="preserve">What is the URL </w:t>
            </w:r>
            <w:r w:rsidR="0048610E" w:rsidRPr="00CE7242">
              <w:rPr>
                <w:rFonts w:cs="Courier New"/>
                <w:i/>
                <w:iCs/>
                <w:sz w:val="20"/>
                <w:szCs w:val="20"/>
              </w:rPr>
              <w:t>to the source code of this project</w:t>
            </w:r>
            <w:r w:rsidR="009B02D8" w:rsidRPr="00CE7242">
              <w:rPr>
                <w:rFonts w:cs="Courier New"/>
                <w:i/>
                <w:iCs/>
                <w:sz w:val="20"/>
                <w:szCs w:val="20"/>
              </w:rPr>
              <w:t>?</w:t>
            </w:r>
          </w:p>
          <w:p w14:paraId="64AF1A2C" w14:textId="726544D0" w:rsidR="000314F7" w:rsidRPr="00CE7242" w:rsidRDefault="005409D5" w:rsidP="001F2BFF">
            <w:pPr>
              <w:rPr>
                <w:rFonts w:cs="Courier New"/>
                <w:i/>
                <w:iCs/>
                <w:sz w:val="20"/>
                <w:szCs w:val="20"/>
              </w:rPr>
            </w:pPr>
            <w:r w:rsidRPr="00CE7242">
              <w:rPr>
                <w:rFonts w:cs="Courier New"/>
                <w:i/>
                <w:iCs/>
                <w:sz w:val="20"/>
                <w:szCs w:val="20"/>
              </w:rPr>
              <w:t xml:space="preserve">     </w:t>
            </w:r>
            <w:r w:rsidR="007A5FC6" w:rsidRPr="00CE7242">
              <w:rPr>
                <w:rFonts w:cs="Courier New"/>
                <w:i/>
                <w:iCs/>
                <w:sz w:val="20"/>
                <w:szCs w:val="20"/>
              </w:rPr>
              <w:t>[QAS :: Option] [</w:t>
            </w:r>
            <w:r w:rsidR="00B84DDB" w:rsidRPr="00CE7242">
              <w:rPr>
                <w:rFonts w:cs="Courier New"/>
                <w:i/>
                <w:iCs/>
                <w:sz w:val="20"/>
                <w:szCs w:val="20"/>
              </w:rPr>
              <w:t>Coding Made Fun</w:t>
            </w:r>
            <w:r w:rsidR="007A5FC6" w:rsidRPr="00CE7242">
              <w:rPr>
                <w:rFonts w:cs="Courier New"/>
                <w:i/>
                <w:iCs/>
                <w:sz w:val="20"/>
                <w:szCs w:val="20"/>
              </w:rPr>
              <w:t xml:space="preserve">] </w:t>
            </w:r>
            <w:hyperlink r:id="rId10" w:history="1">
              <w:r w:rsidR="007A5FC6" w:rsidRPr="00CE7242">
                <w:rPr>
                  <w:rStyle w:val="Hyperlink"/>
                  <w:rFonts w:cs="Courier New"/>
                  <w:i/>
                  <w:iCs/>
                  <w:sz w:val="20"/>
                  <w:szCs w:val="20"/>
                </w:rPr>
                <w:t>https://codingmadefun.wixsite.com/home/qas</w:t>
              </w:r>
            </w:hyperlink>
            <w:r w:rsidR="007A5FC6" w:rsidRPr="00CE7242">
              <w:rPr>
                <w:rFonts w:cs="Courier New"/>
                <w:i/>
                <w:iCs/>
                <w:sz w:val="20"/>
                <w:szCs w:val="20"/>
              </w:rPr>
              <w:t xml:space="preserve"> </w:t>
            </w:r>
          </w:p>
          <w:p w14:paraId="5884C332" w14:textId="0C38567D" w:rsidR="007A5FC6" w:rsidRPr="00AE10ED" w:rsidRDefault="00340792" w:rsidP="001F2BFF">
            <w:pPr>
              <w:rPr>
                <w:rFonts w:cs="Courier New"/>
                <w:szCs w:val="24"/>
              </w:rPr>
            </w:pPr>
            <w:r w:rsidRPr="00CE7242">
              <w:rPr>
                <w:rFonts w:cs="Courier New"/>
                <w:i/>
                <w:iCs/>
                <w:sz w:val="20"/>
                <w:szCs w:val="20"/>
              </w:rPr>
              <w:t xml:space="preserve">     [QAS :: Option] [</w:t>
            </w:r>
            <w:r w:rsidR="00AE10ED" w:rsidRPr="00CE7242">
              <w:rPr>
                <w:rFonts w:cs="Courier New"/>
                <w:i/>
                <w:iCs/>
                <w:sz w:val="20"/>
                <w:szCs w:val="20"/>
              </w:rPr>
              <w:t>GitHub</w:t>
            </w:r>
            <w:r w:rsidRPr="00CE7242">
              <w:rPr>
                <w:rFonts w:cs="Courier New"/>
                <w:i/>
                <w:iCs/>
                <w:sz w:val="20"/>
                <w:szCs w:val="20"/>
              </w:rPr>
              <w:t xml:space="preserve">] </w:t>
            </w:r>
            <w:hyperlink r:id="rId11" w:history="1">
              <w:r w:rsidR="005F4F50" w:rsidRPr="00CE7242">
                <w:rPr>
                  <w:rStyle w:val="Hyperlink"/>
                  <w:rFonts w:cs="Courier New"/>
                  <w:i/>
                  <w:iCs/>
                  <w:sz w:val="20"/>
                  <w:szCs w:val="20"/>
                </w:rPr>
                <w:t>https://bit.ly/cmf-qas</w:t>
              </w:r>
            </w:hyperlink>
            <w:r w:rsidR="005F4F50" w:rsidRPr="00CE7242">
              <w:rPr>
                <w:rFonts w:cs="Courier New"/>
                <w:sz w:val="20"/>
                <w:szCs w:val="20"/>
              </w:rPr>
              <w:t xml:space="preserve"> </w:t>
            </w:r>
          </w:p>
        </w:tc>
      </w:tr>
      <w:tr w:rsidR="004B6B06" w14:paraId="22E14588" w14:textId="77777777" w:rsidTr="004B6B06">
        <w:tc>
          <w:tcPr>
            <w:tcW w:w="9350" w:type="dxa"/>
          </w:tcPr>
          <w:p w14:paraId="771CB1E3" w14:textId="57A2C0FA" w:rsidR="004B6B06" w:rsidRPr="00CE7242" w:rsidRDefault="00CE7242" w:rsidP="001F2BFF">
            <w:pPr>
              <w:rPr>
                <w:rFonts w:cs="Courier New"/>
                <w:i/>
                <w:iCs/>
                <w:szCs w:val="24"/>
              </w:rPr>
            </w:pPr>
            <w:proofErr w:type="spellStart"/>
            <w:r>
              <w:rPr>
                <w:rFonts w:cs="Courier New"/>
                <w:i/>
                <w:iCs/>
                <w:szCs w:val="24"/>
              </w:rPr>
              <w:t>github</w:t>
            </w:r>
            <w:proofErr w:type="spellEnd"/>
          </w:p>
        </w:tc>
      </w:tr>
    </w:tbl>
    <w:p w14:paraId="20BF8E23" w14:textId="77777777" w:rsidR="00D82B52" w:rsidRPr="005A2995" w:rsidRDefault="00D82B52" w:rsidP="001F2BFF">
      <w:pPr>
        <w:ind w:left="709"/>
        <w:rPr>
          <w:rFonts w:cs="Courier New"/>
          <w:b/>
          <w:bCs/>
          <w:szCs w:val="24"/>
        </w:rPr>
      </w:pPr>
    </w:p>
    <w:p w14:paraId="4FF47B66" w14:textId="20BA9F0A" w:rsidR="00B9195D" w:rsidRDefault="00B9195D" w:rsidP="001F2BFF">
      <w:pPr>
        <w:ind w:left="709"/>
        <w:rPr>
          <w:rFonts w:cs="Courier New"/>
          <w:i/>
          <w:iCs/>
          <w:color w:val="008888" w:themeColor="text1"/>
          <w:szCs w:val="24"/>
        </w:rPr>
      </w:pPr>
      <w:r w:rsidRPr="00A36F8A">
        <w:rPr>
          <w:rFonts w:cs="Courier New"/>
          <w:i/>
          <w:iCs/>
          <w:color w:val="008888" w:themeColor="text1"/>
          <w:szCs w:val="24"/>
        </w:rPr>
        <w:t xml:space="preserve">1.3.3 – Accepted </w:t>
      </w:r>
      <w:r w:rsidR="009C222A" w:rsidRPr="00A36F8A">
        <w:rPr>
          <w:rFonts w:cs="Courier New"/>
          <w:i/>
          <w:iCs/>
          <w:color w:val="008888" w:themeColor="text1"/>
          <w:szCs w:val="24"/>
        </w:rPr>
        <w:t>A</w:t>
      </w:r>
      <w:r w:rsidRPr="00A36F8A">
        <w:rPr>
          <w:rFonts w:cs="Courier New"/>
          <w:i/>
          <w:iCs/>
          <w:color w:val="008888" w:themeColor="text1"/>
          <w:szCs w:val="24"/>
        </w:rPr>
        <w:t>nswers</w:t>
      </w:r>
    </w:p>
    <w:p w14:paraId="327401CC" w14:textId="5BE6D414" w:rsidR="00965FE5" w:rsidRDefault="00965FE5" w:rsidP="001F2BFF">
      <w:pPr>
        <w:ind w:left="709"/>
        <w:rPr>
          <w:rFonts w:cs="Courier New"/>
          <w:i/>
          <w:iCs/>
          <w:color w:val="008888" w:themeColor="text1"/>
          <w:szCs w:val="24"/>
        </w:rPr>
      </w:pPr>
    </w:p>
    <w:p w14:paraId="4162E6FF" w14:textId="560717B1" w:rsidR="00965FE5" w:rsidRPr="00965FE5" w:rsidRDefault="00965FE5" w:rsidP="001F2BFF">
      <w:pPr>
        <w:ind w:left="709"/>
        <w:rPr>
          <w:rFonts w:cs="Courier New"/>
          <w:b/>
          <w:bCs/>
          <w:szCs w:val="24"/>
        </w:rPr>
      </w:pPr>
      <w:r w:rsidRPr="00965FE5">
        <w:rPr>
          <w:rFonts w:cs="Courier New"/>
          <w:b/>
          <w:bCs/>
          <w:szCs w:val="24"/>
        </w:rPr>
        <w:t>Notes</w:t>
      </w:r>
    </w:p>
    <w:p w14:paraId="173A1B10" w14:textId="1DEA2DCD" w:rsidR="00965FE5" w:rsidRPr="00965FE5" w:rsidRDefault="00965FE5" w:rsidP="00362791">
      <w:pPr>
        <w:pStyle w:val="ListParagraph"/>
        <w:numPr>
          <w:ilvl w:val="0"/>
          <w:numId w:val="5"/>
        </w:numPr>
        <w:rPr>
          <w:rFonts w:cs="Courier New"/>
          <w:szCs w:val="24"/>
        </w:rPr>
      </w:pPr>
      <w:r w:rsidRPr="00965FE5">
        <w:rPr>
          <w:rFonts w:cs="Courier New"/>
          <w:szCs w:val="24"/>
        </w:rPr>
        <w:t>You can have as many options as you like!</w:t>
      </w:r>
    </w:p>
    <w:p w14:paraId="674E2EE3" w14:textId="77777777" w:rsidR="00C67516" w:rsidRPr="00495E86" w:rsidRDefault="00C67516" w:rsidP="001F2BFF">
      <w:pPr>
        <w:ind w:left="709"/>
        <w:rPr>
          <w:rFonts w:cs="Courier New"/>
          <w:color w:val="008888" w:themeColor="background1"/>
          <w:sz w:val="26"/>
          <w:szCs w:val="28"/>
        </w:rPr>
      </w:pPr>
    </w:p>
    <w:p w14:paraId="3470F101" w14:textId="329F9C09" w:rsidR="00823563" w:rsidRPr="00EA0A0C" w:rsidRDefault="00823563" w:rsidP="00C864F8">
      <w:pPr>
        <w:rPr>
          <w:rFonts w:cs="Courier New"/>
          <w:b/>
          <w:bCs/>
          <w:color w:val="008888" w:themeColor="background1"/>
          <w:sz w:val="26"/>
          <w:szCs w:val="28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1.4: </w:t>
      </w:r>
      <w:r w:rsidR="009C222A">
        <w:rPr>
          <w:rFonts w:cs="Courier New"/>
          <w:b/>
          <w:bCs/>
          <w:color w:val="008888" w:themeColor="background1"/>
          <w:sz w:val="26"/>
          <w:szCs w:val="28"/>
        </w:rPr>
        <w:t>Evaluation</w:t>
      </w:r>
      <w:r w:rsidR="00C743F7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 algorithm tolerance</w:t>
      </w:r>
    </w:p>
    <w:p w14:paraId="74EB20E6" w14:textId="7B5A1D99" w:rsidR="009A2E73" w:rsidRPr="00495E86" w:rsidRDefault="009A2E73" w:rsidP="00C864F8">
      <w:pPr>
        <w:rPr>
          <w:rFonts w:cs="Courier New"/>
          <w:color w:val="008888" w:themeColor="background1"/>
          <w:sz w:val="26"/>
          <w:szCs w:val="28"/>
        </w:rPr>
      </w:pPr>
    </w:p>
    <w:p w14:paraId="4B2E7523" w14:textId="6FDC68D9" w:rsidR="009A2E73" w:rsidRPr="00EA0A0C" w:rsidRDefault="009A2E73" w:rsidP="00C864F8">
      <w:pPr>
        <w:rPr>
          <w:rFonts w:cs="Courier New"/>
          <w:b/>
          <w:bCs/>
          <w:sz w:val="26"/>
        </w:rPr>
      </w:pPr>
      <w:r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1.5: </w:t>
      </w:r>
      <w:r w:rsidR="00222A8E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Possible </w:t>
      </w:r>
      <w:r w:rsidR="00397189" w:rsidRPr="00EA0A0C">
        <w:rPr>
          <w:rFonts w:cs="Courier New"/>
          <w:b/>
          <w:bCs/>
          <w:color w:val="008888" w:themeColor="background1"/>
          <w:sz w:val="26"/>
          <w:szCs w:val="28"/>
        </w:rPr>
        <w:t>Errors/Warnings</w:t>
      </w:r>
      <w:r w:rsidR="00BD25C6" w:rsidRPr="00EA0A0C">
        <w:rPr>
          <w:rFonts w:cs="Courier New"/>
          <w:b/>
          <w:bCs/>
          <w:color w:val="008888" w:themeColor="background1"/>
          <w:sz w:val="26"/>
          <w:szCs w:val="28"/>
        </w:rPr>
        <w:t xml:space="preserve"> (+ their meanings</w:t>
      </w:r>
      <w:r w:rsidR="00BD25C6" w:rsidRPr="00EA0A0C">
        <w:rPr>
          <w:rFonts w:cs="Courier New"/>
          <w:b/>
          <w:bCs/>
          <w:color w:val="008888" w:themeColor="background1"/>
          <w:sz w:val="26"/>
        </w:rPr>
        <w:t>)</w:t>
      </w:r>
    </w:p>
    <w:p w14:paraId="5C3C624E" w14:textId="77777777" w:rsidR="004E2D18" w:rsidRPr="001E590B" w:rsidRDefault="004E2D18" w:rsidP="004B59B6">
      <w:pPr>
        <w:jc w:val="both"/>
        <w:rPr>
          <w:rFonts w:cs="Courier New"/>
        </w:rPr>
      </w:pPr>
    </w:p>
    <w:p w14:paraId="31C3C607" w14:textId="46BA5E88" w:rsidR="0041323C" w:rsidRPr="007A6EB3" w:rsidRDefault="00F11B71" w:rsidP="0041323C">
      <w:pPr>
        <w:shd w:val="clear" w:color="auto" w:fill="008888" w:themeFill="text1"/>
        <w:spacing w:after="0" w:line="276" w:lineRule="auto"/>
        <w:rPr>
          <w:rFonts w:cs="Courier New"/>
          <w:color w:val="FFFFFF"/>
        </w:rPr>
      </w:pPr>
      <w:r w:rsidRPr="007A6EB3">
        <w:rPr>
          <w:rFonts w:cs="Courier New"/>
          <w:b/>
          <w:bCs/>
          <w:color w:val="FFFFFF"/>
          <w:sz w:val="32"/>
          <w:szCs w:val="28"/>
        </w:rPr>
        <w:t xml:space="preserve">2: </w:t>
      </w:r>
      <w:r w:rsidR="0059312C" w:rsidRPr="007A6EB3">
        <w:rPr>
          <w:rFonts w:cs="Courier New"/>
          <w:b/>
          <w:bCs/>
          <w:color w:val="FFFFFF"/>
          <w:sz w:val="32"/>
          <w:szCs w:val="28"/>
        </w:rPr>
        <w:t>Deleting Questions</w:t>
      </w:r>
    </w:p>
    <w:p w14:paraId="3F516CB2" w14:textId="2CC95731" w:rsidR="009B5894" w:rsidRPr="001E590B" w:rsidRDefault="00A14EBA" w:rsidP="00C65A1D">
      <w:pPr>
        <w:rPr>
          <w:rFonts w:cs="Courier New"/>
        </w:rPr>
      </w:pPr>
      <w:r w:rsidRPr="001E590B">
        <w:rPr>
          <w:rFonts w:cs="Courier New"/>
        </w:rPr>
        <w:t>To delete a</w:t>
      </w:r>
      <w:r w:rsidR="0098170C" w:rsidRPr="001E590B">
        <w:rPr>
          <w:rFonts w:cs="Courier New"/>
        </w:rPr>
        <w:t xml:space="preserve"> specific question, browse to the “</w:t>
      </w:r>
      <w:r w:rsidR="0098170C" w:rsidRPr="00407186">
        <w:rPr>
          <w:rFonts w:cs="Courier New"/>
          <w:color w:val="008888" w:themeColor="background1"/>
        </w:rPr>
        <w:t>View Questions</w:t>
      </w:r>
      <w:r w:rsidR="0098170C" w:rsidRPr="001E590B">
        <w:rPr>
          <w:rFonts w:cs="Courier New"/>
        </w:rPr>
        <w:t>” form, find the question you want to remove and click “</w:t>
      </w:r>
      <w:r w:rsidR="0014511B" w:rsidRPr="00407186">
        <w:rPr>
          <w:rFonts w:cs="Courier New"/>
          <w:color w:val="008888" w:themeColor="background1"/>
        </w:rPr>
        <w:t>Remove Question</w:t>
      </w:r>
      <w:r w:rsidR="0014511B" w:rsidRPr="001E590B">
        <w:rPr>
          <w:rFonts w:cs="Courier New"/>
        </w:rPr>
        <w:t>”</w:t>
      </w:r>
      <w:r w:rsidR="00107F51" w:rsidRPr="001E590B">
        <w:rPr>
          <w:rFonts w:cs="Courier New"/>
        </w:rPr>
        <w:t xml:space="preserve"> button. </w:t>
      </w:r>
      <w:r w:rsidR="003A238B" w:rsidRPr="001E590B">
        <w:rPr>
          <w:rFonts w:cs="Courier New"/>
        </w:rPr>
        <w:t xml:space="preserve">To remove all questions, </w:t>
      </w:r>
      <w:r w:rsidR="002C1BF8" w:rsidRPr="001E590B">
        <w:rPr>
          <w:rFonts w:cs="Courier New"/>
        </w:rPr>
        <w:t>click “</w:t>
      </w:r>
      <w:r w:rsidR="005D6515">
        <w:rPr>
          <w:rFonts w:cs="Courier New"/>
        </w:rPr>
        <w:t xml:space="preserve"> </w:t>
      </w:r>
      <w:r w:rsidR="002C1BF8" w:rsidRPr="005D6515">
        <w:rPr>
          <w:rFonts w:cs="Courier New"/>
          <w:color w:val="FFFFFF"/>
          <w:highlight w:val="red"/>
        </w:rPr>
        <w:t>Delete All Questions</w:t>
      </w:r>
      <w:r w:rsidR="005D6515">
        <w:rPr>
          <w:rFonts w:cs="Courier New"/>
          <w:color w:val="FFFFFF"/>
        </w:rPr>
        <w:t xml:space="preserve"> </w:t>
      </w:r>
      <w:r w:rsidR="002C1BF8" w:rsidRPr="001E590B">
        <w:rPr>
          <w:rFonts w:cs="Courier New"/>
        </w:rPr>
        <w:t>” button in the question entry form</w:t>
      </w:r>
      <w:r w:rsidR="00631691" w:rsidRPr="001E590B">
        <w:rPr>
          <w:rFonts w:cs="Courier New"/>
        </w:rPr>
        <w:t>.</w:t>
      </w:r>
      <w:r w:rsidRPr="001E590B">
        <w:rPr>
          <w:rFonts w:cs="Courier New"/>
        </w:rPr>
        <w:t xml:space="preserve"> </w:t>
      </w:r>
    </w:p>
    <w:p w14:paraId="1432675D" w14:textId="6CB4221D" w:rsidR="00185892" w:rsidRPr="001E590B" w:rsidRDefault="00185892" w:rsidP="00C65A1D">
      <w:pPr>
        <w:rPr>
          <w:rFonts w:cs="Courier New"/>
        </w:rPr>
      </w:pPr>
    </w:p>
    <w:p w14:paraId="558DAFBD" w14:textId="20615E8A" w:rsidR="00185892" w:rsidRPr="001E590B" w:rsidRDefault="00185892" w:rsidP="00C65A1D">
      <w:pPr>
        <w:rPr>
          <w:rFonts w:cs="Courier New"/>
          <w:i/>
          <w:iCs/>
          <w:color w:val="C00000"/>
          <w:szCs w:val="24"/>
        </w:rPr>
      </w:pPr>
      <w:r w:rsidRPr="001E590B">
        <w:rPr>
          <w:rFonts w:cs="Courier New"/>
          <w:b/>
          <w:bCs/>
          <w:i/>
          <w:iCs/>
          <w:color w:val="C00000"/>
          <w:szCs w:val="24"/>
        </w:rPr>
        <w:t>Warning:</w:t>
      </w:r>
      <w:r w:rsidRPr="001E590B">
        <w:rPr>
          <w:rFonts w:cs="Courier New"/>
          <w:i/>
          <w:iCs/>
          <w:color w:val="C00000"/>
          <w:szCs w:val="24"/>
        </w:rPr>
        <w:t xml:space="preserve"> Deleting questions, unlike previous versions, no longer logs the change due to privacy concerns; as such, this process is irreversible.</w:t>
      </w:r>
    </w:p>
    <w:sectPr w:rsidR="00185892" w:rsidRPr="001E590B" w:rsidSect="00E641E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44C58" w14:textId="77777777" w:rsidR="00B11282" w:rsidRDefault="00B11282" w:rsidP="005B3CC4">
      <w:pPr>
        <w:spacing w:after="0" w:line="240" w:lineRule="auto"/>
      </w:pPr>
      <w:r>
        <w:separator/>
      </w:r>
    </w:p>
  </w:endnote>
  <w:endnote w:type="continuationSeparator" w:id="0">
    <w:p w14:paraId="7D618A8B" w14:textId="77777777" w:rsidR="00B11282" w:rsidRDefault="00B11282" w:rsidP="005B3CC4">
      <w:pPr>
        <w:spacing w:after="0" w:line="240" w:lineRule="auto"/>
      </w:pPr>
      <w:r>
        <w:continuationSeparator/>
      </w:r>
    </w:p>
  </w:endnote>
  <w:endnote w:type="continuationNotice" w:id="1">
    <w:p w14:paraId="66192615" w14:textId="77777777" w:rsidR="00B11282" w:rsidRDefault="00B112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4D96" w14:textId="73C59C84" w:rsidR="00E641EA" w:rsidRPr="00E641EA" w:rsidRDefault="00E641EA">
    <w:pPr>
      <w:pStyle w:val="Footer"/>
    </w:pPr>
    <w:r w:rsidRPr="00E641E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9E3F1E" wp14:editId="25E857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E740F4" id="Rectangle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E641EA">
      <w:t xml:space="preserve"> </w:t>
    </w:r>
    <w:r w:rsidRPr="00E641EA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E641EA">
      <w:rPr>
        <w:rFonts w:asciiTheme="minorHAnsi" w:eastAsiaTheme="minorEastAsia" w:hAnsiTheme="minorHAnsi"/>
        <w:sz w:val="20"/>
        <w:szCs w:val="20"/>
      </w:rPr>
      <w:fldChar w:fldCharType="begin"/>
    </w:r>
    <w:r w:rsidRPr="00E641EA">
      <w:rPr>
        <w:sz w:val="20"/>
        <w:szCs w:val="20"/>
      </w:rPr>
      <w:instrText xml:space="preserve"> PAGE    \* MERGEFORMAT </w:instrText>
    </w:r>
    <w:r w:rsidRPr="00E641EA">
      <w:rPr>
        <w:rFonts w:asciiTheme="minorHAnsi" w:eastAsiaTheme="minorEastAsia" w:hAnsiTheme="minorHAnsi"/>
        <w:sz w:val="20"/>
        <w:szCs w:val="20"/>
      </w:rPr>
      <w:fldChar w:fldCharType="separate"/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ab/>
      <w:t xml:space="preserve">                                  </w:t>
    </w:r>
    <w:r w:rsidR="00DC7A22">
      <w:rPr>
        <w:rFonts w:asciiTheme="majorHAnsi" w:eastAsiaTheme="majorEastAsia" w:hAnsiTheme="majorHAnsi" w:cstheme="majorBidi"/>
        <w:noProof/>
        <w:sz w:val="20"/>
        <w:szCs w:val="20"/>
      </w:rPr>
      <w:t xml:space="preserve">                                                                            </w:t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 xml:space="preserve">                                            </w:t>
    </w:r>
    <w:r w:rsidR="000607C9">
      <w:rPr>
        <w:rFonts w:asciiTheme="majorHAnsi" w:eastAsiaTheme="majorEastAsia" w:hAnsiTheme="majorHAnsi" w:cstheme="majorBidi"/>
        <w:noProof/>
        <w:sz w:val="20"/>
        <w:szCs w:val="20"/>
      </w:rPr>
      <w:t>Quizzing Application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7AE92" w14:textId="77777777" w:rsidR="00B11282" w:rsidRDefault="00B11282" w:rsidP="005B3CC4">
      <w:pPr>
        <w:spacing w:after="0" w:line="240" w:lineRule="auto"/>
      </w:pPr>
      <w:r>
        <w:separator/>
      </w:r>
    </w:p>
  </w:footnote>
  <w:footnote w:type="continuationSeparator" w:id="0">
    <w:p w14:paraId="313B02ED" w14:textId="77777777" w:rsidR="00B11282" w:rsidRDefault="00B11282" w:rsidP="005B3CC4">
      <w:pPr>
        <w:spacing w:after="0" w:line="240" w:lineRule="auto"/>
      </w:pPr>
      <w:r>
        <w:continuationSeparator/>
      </w:r>
    </w:p>
  </w:footnote>
  <w:footnote w:type="continuationNotice" w:id="1">
    <w:p w14:paraId="5C5426E8" w14:textId="77777777" w:rsidR="00B11282" w:rsidRDefault="00B112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F620E" w14:textId="77777777" w:rsidR="00E641EA" w:rsidRDefault="00E641EA" w:rsidP="00E641EA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Geetansh Gautam</w:t>
    </w:r>
  </w:p>
  <w:p w14:paraId="10E1A548" w14:textId="77777777" w:rsidR="00E641EA" w:rsidRPr="00181435" w:rsidRDefault="00A4269E" w:rsidP="00E641EA">
    <w:pPr>
      <w:pStyle w:val="Header"/>
      <w:jc w:val="right"/>
      <w:rPr>
        <w:rFonts w:ascii="Courier New" w:hAnsi="Courier New" w:cs="Courier New"/>
        <w:color w:val="006565" w:themeColor="accent6" w:themeShade="BF"/>
      </w:rPr>
    </w:pPr>
    <w:hyperlink r:id="rId1" w:history="1">
      <w:r w:rsidR="00E641EA" w:rsidRPr="00181435">
        <w:rPr>
          <w:rStyle w:val="Hyperlink"/>
          <w:rFonts w:ascii="Courier New" w:hAnsi="Courier New" w:cs="Courier New"/>
          <w:color w:val="006565" w:themeColor="accent6" w:themeShade="BF"/>
        </w:rPr>
        <w:t>https://codingmadefun.wixsite.com/home</w:t>
      </w:r>
    </w:hyperlink>
  </w:p>
  <w:p w14:paraId="612E9A6B" w14:textId="4DDD5574" w:rsidR="00E641EA" w:rsidRDefault="005F41AD" w:rsidP="00E641EA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Quizzing Application </w:t>
    </w:r>
    <w:r w:rsidR="003F284D">
      <w:rPr>
        <w:rFonts w:ascii="Courier New" w:hAnsi="Courier New" w:cs="Courier New"/>
      </w:rPr>
      <w:t>v</w:t>
    </w:r>
    <w:r>
      <w:rPr>
        <w:rFonts w:ascii="Courier New" w:hAnsi="Courier New" w:cs="Courier New"/>
      </w:rPr>
      <w:t>2</w:t>
    </w:r>
    <w:r w:rsidR="000545EB">
      <w:rPr>
        <w:rFonts w:ascii="Courier New" w:hAnsi="Courier New" w:cs="Courier New"/>
      </w:rPr>
      <w:t xml:space="preserve"> </w:t>
    </w:r>
    <w:r w:rsidR="001301DB">
      <w:rPr>
        <w:rFonts w:ascii="Courier New" w:hAnsi="Courier New" w:cs="Courier New"/>
      </w:rPr>
      <w:t>–</w:t>
    </w:r>
    <w:r w:rsidR="000545EB">
      <w:rPr>
        <w:rFonts w:ascii="Courier New" w:hAnsi="Courier New" w:cs="Courier New"/>
      </w:rPr>
      <w:t xml:space="preserve"> </w:t>
    </w:r>
    <w:r w:rsidR="001301DB">
      <w:rPr>
        <w:rFonts w:ascii="Courier New" w:hAnsi="Courier New" w:cs="Courier New"/>
      </w:rPr>
      <w:t xml:space="preserve">Question </w:t>
    </w:r>
    <w:r w:rsidR="00C37F1B">
      <w:rPr>
        <w:rFonts w:ascii="Courier New" w:hAnsi="Courier New" w:cs="Courier New"/>
      </w:rPr>
      <w:t>Editing</w:t>
    </w:r>
    <w:r w:rsidR="00E641EA">
      <w:rPr>
        <w:rFonts w:ascii="Courier New" w:hAnsi="Courier New" w:cs="Courier New"/>
      </w:rPr>
      <w:t xml:space="preserve"> </w:t>
    </w:r>
  </w:p>
  <w:p w14:paraId="5E7D221C" w14:textId="77777777" w:rsidR="005B3CC4" w:rsidRPr="005B3CC4" w:rsidRDefault="005B3CC4" w:rsidP="005B3CC4">
    <w:pPr>
      <w:pStyle w:val="Header"/>
      <w:jc w:val="right"/>
      <w:rPr>
        <w:rFonts w:ascii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2195"/>
    <w:multiLevelType w:val="hybridMultilevel"/>
    <w:tmpl w:val="769CDF6A"/>
    <w:lvl w:ilvl="0" w:tplc="035EA048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Courier New" w:hint="default"/>
        <w:b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7950C6"/>
    <w:multiLevelType w:val="hybridMultilevel"/>
    <w:tmpl w:val="5AF6E39A"/>
    <w:lvl w:ilvl="0" w:tplc="5B345F4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8888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6B2A"/>
    <w:multiLevelType w:val="hybridMultilevel"/>
    <w:tmpl w:val="8E422766"/>
    <w:lvl w:ilvl="0" w:tplc="AF08760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159A2"/>
    <w:multiLevelType w:val="hybridMultilevel"/>
    <w:tmpl w:val="AB8C8D72"/>
    <w:lvl w:ilvl="0" w:tplc="B8D44F40">
      <w:start w:val="1"/>
      <w:numFmt w:val="lowerRoman"/>
      <w:lvlText w:val="%1."/>
      <w:lvlJc w:val="left"/>
      <w:pPr>
        <w:ind w:left="21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4" w:hanging="360"/>
      </w:pPr>
    </w:lvl>
    <w:lvl w:ilvl="2" w:tplc="1009001B" w:tentative="1">
      <w:start w:val="1"/>
      <w:numFmt w:val="lowerRoman"/>
      <w:lvlText w:val="%3."/>
      <w:lvlJc w:val="right"/>
      <w:pPr>
        <w:ind w:left="3244" w:hanging="180"/>
      </w:pPr>
    </w:lvl>
    <w:lvl w:ilvl="3" w:tplc="1009000F" w:tentative="1">
      <w:start w:val="1"/>
      <w:numFmt w:val="decimal"/>
      <w:lvlText w:val="%4."/>
      <w:lvlJc w:val="left"/>
      <w:pPr>
        <w:ind w:left="3964" w:hanging="360"/>
      </w:pPr>
    </w:lvl>
    <w:lvl w:ilvl="4" w:tplc="10090019" w:tentative="1">
      <w:start w:val="1"/>
      <w:numFmt w:val="lowerLetter"/>
      <w:lvlText w:val="%5."/>
      <w:lvlJc w:val="left"/>
      <w:pPr>
        <w:ind w:left="4684" w:hanging="360"/>
      </w:pPr>
    </w:lvl>
    <w:lvl w:ilvl="5" w:tplc="1009001B" w:tentative="1">
      <w:start w:val="1"/>
      <w:numFmt w:val="lowerRoman"/>
      <w:lvlText w:val="%6."/>
      <w:lvlJc w:val="right"/>
      <w:pPr>
        <w:ind w:left="5404" w:hanging="180"/>
      </w:pPr>
    </w:lvl>
    <w:lvl w:ilvl="6" w:tplc="1009000F" w:tentative="1">
      <w:start w:val="1"/>
      <w:numFmt w:val="decimal"/>
      <w:lvlText w:val="%7."/>
      <w:lvlJc w:val="left"/>
      <w:pPr>
        <w:ind w:left="6124" w:hanging="360"/>
      </w:pPr>
    </w:lvl>
    <w:lvl w:ilvl="7" w:tplc="10090019" w:tentative="1">
      <w:start w:val="1"/>
      <w:numFmt w:val="lowerLetter"/>
      <w:lvlText w:val="%8."/>
      <w:lvlJc w:val="left"/>
      <w:pPr>
        <w:ind w:left="6844" w:hanging="360"/>
      </w:pPr>
    </w:lvl>
    <w:lvl w:ilvl="8" w:tplc="10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4" w15:restartNumberingAfterBreak="0">
    <w:nsid w:val="74134C01"/>
    <w:multiLevelType w:val="hybridMultilevel"/>
    <w:tmpl w:val="9104DF52"/>
    <w:lvl w:ilvl="0" w:tplc="3A7E64AC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0NDI1M7S0tDQ1s7RU0lEKTi0uzszPAykwrQUAk0w5lywAAAA="/>
  </w:docVars>
  <w:rsids>
    <w:rsidRoot w:val="000931FB"/>
    <w:rsid w:val="00003437"/>
    <w:rsid w:val="000050C3"/>
    <w:rsid w:val="00022536"/>
    <w:rsid w:val="00025928"/>
    <w:rsid w:val="0003068A"/>
    <w:rsid w:val="000314F7"/>
    <w:rsid w:val="00033806"/>
    <w:rsid w:val="00034788"/>
    <w:rsid w:val="0003561C"/>
    <w:rsid w:val="00036882"/>
    <w:rsid w:val="00036BFE"/>
    <w:rsid w:val="000370EF"/>
    <w:rsid w:val="00037EED"/>
    <w:rsid w:val="00046805"/>
    <w:rsid w:val="00053271"/>
    <w:rsid w:val="000545EB"/>
    <w:rsid w:val="0005589F"/>
    <w:rsid w:val="000569E7"/>
    <w:rsid w:val="00057700"/>
    <w:rsid w:val="00057BFE"/>
    <w:rsid w:val="0006024C"/>
    <w:rsid w:val="000607C9"/>
    <w:rsid w:val="00060842"/>
    <w:rsid w:val="00061AD2"/>
    <w:rsid w:val="00066C03"/>
    <w:rsid w:val="00070FA3"/>
    <w:rsid w:val="000763D3"/>
    <w:rsid w:val="00080074"/>
    <w:rsid w:val="00081096"/>
    <w:rsid w:val="000811E5"/>
    <w:rsid w:val="0008290D"/>
    <w:rsid w:val="00084C3F"/>
    <w:rsid w:val="0008600C"/>
    <w:rsid w:val="000867D5"/>
    <w:rsid w:val="00090642"/>
    <w:rsid w:val="000931FB"/>
    <w:rsid w:val="0009401B"/>
    <w:rsid w:val="0009514A"/>
    <w:rsid w:val="000956AF"/>
    <w:rsid w:val="00096E44"/>
    <w:rsid w:val="00097545"/>
    <w:rsid w:val="000A4F93"/>
    <w:rsid w:val="000A58A6"/>
    <w:rsid w:val="000A6816"/>
    <w:rsid w:val="000A710B"/>
    <w:rsid w:val="000A721D"/>
    <w:rsid w:val="000B07B6"/>
    <w:rsid w:val="000B2D98"/>
    <w:rsid w:val="000B4689"/>
    <w:rsid w:val="000B6DD5"/>
    <w:rsid w:val="000C40AE"/>
    <w:rsid w:val="000C5679"/>
    <w:rsid w:val="000D56FF"/>
    <w:rsid w:val="000D70A2"/>
    <w:rsid w:val="000E37F8"/>
    <w:rsid w:val="000E57C9"/>
    <w:rsid w:val="000F3E1B"/>
    <w:rsid w:val="000F7419"/>
    <w:rsid w:val="00100051"/>
    <w:rsid w:val="0010100C"/>
    <w:rsid w:val="00101369"/>
    <w:rsid w:val="00102E1E"/>
    <w:rsid w:val="00102FB2"/>
    <w:rsid w:val="00107F51"/>
    <w:rsid w:val="00115050"/>
    <w:rsid w:val="00117675"/>
    <w:rsid w:val="00120077"/>
    <w:rsid w:val="0012711F"/>
    <w:rsid w:val="001301DB"/>
    <w:rsid w:val="001318F0"/>
    <w:rsid w:val="00132350"/>
    <w:rsid w:val="00136587"/>
    <w:rsid w:val="00136E1A"/>
    <w:rsid w:val="00140CF2"/>
    <w:rsid w:val="001436AB"/>
    <w:rsid w:val="00143E95"/>
    <w:rsid w:val="0014511B"/>
    <w:rsid w:val="00146A33"/>
    <w:rsid w:val="00146EDC"/>
    <w:rsid w:val="00146F8C"/>
    <w:rsid w:val="00147143"/>
    <w:rsid w:val="001478C7"/>
    <w:rsid w:val="001557B8"/>
    <w:rsid w:val="00157FC7"/>
    <w:rsid w:val="00161D78"/>
    <w:rsid w:val="001647B2"/>
    <w:rsid w:val="00165384"/>
    <w:rsid w:val="001654D0"/>
    <w:rsid w:val="00170FE0"/>
    <w:rsid w:val="0017150F"/>
    <w:rsid w:val="00171E39"/>
    <w:rsid w:val="001768AC"/>
    <w:rsid w:val="00180CE2"/>
    <w:rsid w:val="00181435"/>
    <w:rsid w:val="00185892"/>
    <w:rsid w:val="00195614"/>
    <w:rsid w:val="001A05CD"/>
    <w:rsid w:val="001A19A9"/>
    <w:rsid w:val="001A4245"/>
    <w:rsid w:val="001A5011"/>
    <w:rsid w:val="001B034D"/>
    <w:rsid w:val="001B1F76"/>
    <w:rsid w:val="001B3A24"/>
    <w:rsid w:val="001B45C0"/>
    <w:rsid w:val="001B5273"/>
    <w:rsid w:val="001C2108"/>
    <w:rsid w:val="001C466F"/>
    <w:rsid w:val="001E0559"/>
    <w:rsid w:val="001E222B"/>
    <w:rsid w:val="001E590B"/>
    <w:rsid w:val="001E5C2F"/>
    <w:rsid w:val="001E5E5A"/>
    <w:rsid w:val="001E69A6"/>
    <w:rsid w:val="001F0138"/>
    <w:rsid w:val="001F0EEE"/>
    <w:rsid w:val="001F2BFF"/>
    <w:rsid w:val="001F641A"/>
    <w:rsid w:val="00201271"/>
    <w:rsid w:val="002014E0"/>
    <w:rsid w:val="00201CB3"/>
    <w:rsid w:val="00203B67"/>
    <w:rsid w:val="0020696E"/>
    <w:rsid w:val="0021089A"/>
    <w:rsid w:val="00211124"/>
    <w:rsid w:val="002120CF"/>
    <w:rsid w:val="0021234C"/>
    <w:rsid w:val="00212B1C"/>
    <w:rsid w:val="0022153F"/>
    <w:rsid w:val="00222A8E"/>
    <w:rsid w:val="00222FE4"/>
    <w:rsid w:val="00223995"/>
    <w:rsid w:val="0023087C"/>
    <w:rsid w:val="002316D1"/>
    <w:rsid w:val="00235D67"/>
    <w:rsid w:val="002374BF"/>
    <w:rsid w:val="0024020F"/>
    <w:rsid w:val="002404C5"/>
    <w:rsid w:val="0024061A"/>
    <w:rsid w:val="002459EA"/>
    <w:rsid w:val="00251F8D"/>
    <w:rsid w:val="0025208C"/>
    <w:rsid w:val="002522A2"/>
    <w:rsid w:val="00254399"/>
    <w:rsid w:val="00257D6A"/>
    <w:rsid w:val="002609D0"/>
    <w:rsid w:val="002653A5"/>
    <w:rsid w:val="002665D0"/>
    <w:rsid w:val="00266DEE"/>
    <w:rsid w:val="002773F2"/>
    <w:rsid w:val="00281DC1"/>
    <w:rsid w:val="002978BF"/>
    <w:rsid w:val="002A01FF"/>
    <w:rsid w:val="002A76C5"/>
    <w:rsid w:val="002B5979"/>
    <w:rsid w:val="002C1BF8"/>
    <w:rsid w:val="002C4696"/>
    <w:rsid w:val="002C71A9"/>
    <w:rsid w:val="002C7274"/>
    <w:rsid w:val="002D083E"/>
    <w:rsid w:val="002D094A"/>
    <w:rsid w:val="002D2EF0"/>
    <w:rsid w:val="002D3698"/>
    <w:rsid w:val="002D51CD"/>
    <w:rsid w:val="002D5265"/>
    <w:rsid w:val="002E3D7E"/>
    <w:rsid w:val="002F1F87"/>
    <w:rsid w:val="002F252E"/>
    <w:rsid w:val="002F2F47"/>
    <w:rsid w:val="002F3E7B"/>
    <w:rsid w:val="00301AC8"/>
    <w:rsid w:val="00304A3C"/>
    <w:rsid w:val="00306146"/>
    <w:rsid w:val="0031124C"/>
    <w:rsid w:val="00311682"/>
    <w:rsid w:val="003174F6"/>
    <w:rsid w:val="003262E0"/>
    <w:rsid w:val="003271C3"/>
    <w:rsid w:val="003329DB"/>
    <w:rsid w:val="00335C16"/>
    <w:rsid w:val="00336389"/>
    <w:rsid w:val="00336524"/>
    <w:rsid w:val="003375C0"/>
    <w:rsid w:val="00340792"/>
    <w:rsid w:val="0034215E"/>
    <w:rsid w:val="00343B3C"/>
    <w:rsid w:val="0034493E"/>
    <w:rsid w:val="0034655A"/>
    <w:rsid w:val="00351A19"/>
    <w:rsid w:val="0035401F"/>
    <w:rsid w:val="0035501C"/>
    <w:rsid w:val="00357A93"/>
    <w:rsid w:val="00363BD3"/>
    <w:rsid w:val="00371061"/>
    <w:rsid w:val="00372847"/>
    <w:rsid w:val="00372CC7"/>
    <w:rsid w:val="00377522"/>
    <w:rsid w:val="00385487"/>
    <w:rsid w:val="00390B90"/>
    <w:rsid w:val="00395A2D"/>
    <w:rsid w:val="00396BD7"/>
    <w:rsid w:val="00396E9B"/>
    <w:rsid w:val="00397189"/>
    <w:rsid w:val="003A238B"/>
    <w:rsid w:val="003A3FC3"/>
    <w:rsid w:val="003A4979"/>
    <w:rsid w:val="003A4E60"/>
    <w:rsid w:val="003B0C7F"/>
    <w:rsid w:val="003B26FB"/>
    <w:rsid w:val="003C7433"/>
    <w:rsid w:val="003C77EC"/>
    <w:rsid w:val="003E048F"/>
    <w:rsid w:val="003E0D8C"/>
    <w:rsid w:val="003E4D14"/>
    <w:rsid w:val="003E6FDE"/>
    <w:rsid w:val="003F284D"/>
    <w:rsid w:val="003F492D"/>
    <w:rsid w:val="003F5310"/>
    <w:rsid w:val="003F60CE"/>
    <w:rsid w:val="003F73A9"/>
    <w:rsid w:val="004001CC"/>
    <w:rsid w:val="00401D22"/>
    <w:rsid w:val="00404370"/>
    <w:rsid w:val="00404D4D"/>
    <w:rsid w:val="00406254"/>
    <w:rsid w:val="00407186"/>
    <w:rsid w:val="004112B4"/>
    <w:rsid w:val="0041323C"/>
    <w:rsid w:val="0041536C"/>
    <w:rsid w:val="00415BF7"/>
    <w:rsid w:val="0041794E"/>
    <w:rsid w:val="004203C1"/>
    <w:rsid w:val="00422884"/>
    <w:rsid w:val="00422B54"/>
    <w:rsid w:val="00430038"/>
    <w:rsid w:val="00433FD9"/>
    <w:rsid w:val="00436553"/>
    <w:rsid w:val="004379BF"/>
    <w:rsid w:val="00442EC1"/>
    <w:rsid w:val="00443478"/>
    <w:rsid w:val="00445694"/>
    <w:rsid w:val="004464F0"/>
    <w:rsid w:val="00447CF3"/>
    <w:rsid w:val="00450961"/>
    <w:rsid w:val="004559D3"/>
    <w:rsid w:val="00460274"/>
    <w:rsid w:val="00465E9E"/>
    <w:rsid w:val="00470ECB"/>
    <w:rsid w:val="00474531"/>
    <w:rsid w:val="004806E1"/>
    <w:rsid w:val="0048230E"/>
    <w:rsid w:val="0048282C"/>
    <w:rsid w:val="00483D16"/>
    <w:rsid w:val="00484709"/>
    <w:rsid w:val="0048610E"/>
    <w:rsid w:val="00486571"/>
    <w:rsid w:val="00491C87"/>
    <w:rsid w:val="00494B87"/>
    <w:rsid w:val="00495E86"/>
    <w:rsid w:val="00496258"/>
    <w:rsid w:val="004B59B6"/>
    <w:rsid w:val="004B6B06"/>
    <w:rsid w:val="004C0454"/>
    <w:rsid w:val="004C1AE6"/>
    <w:rsid w:val="004C2379"/>
    <w:rsid w:val="004C4A79"/>
    <w:rsid w:val="004C6A76"/>
    <w:rsid w:val="004C76B9"/>
    <w:rsid w:val="004D0659"/>
    <w:rsid w:val="004D5A8C"/>
    <w:rsid w:val="004D7B34"/>
    <w:rsid w:val="004E1E30"/>
    <w:rsid w:val="004E2D18"/>
    <w:rsid w:val="004E4A6D"/>
    <w:rsid w:val="004F13F7"/>
    <w:rsid w:val="004F17DF"/>
    <w:rsid w:val="004F3CA6"/>
    <w:rsid w:val="004F4625"/>
    <w:rsid w:val="004F4925"/>
    <w:rsid w:val="004F74C5"/>
    <w:rsid w:val="005028EF"/>
    <w:rsid w:val="00503143"/>
    <w:rsid w:val="00505312"/>
    <w:rsid w:val="00505402"/>
    <w:rsid w:val="00511B30"/>
    <w:rsid w:val="0051605F"/>
    <w:rsid w:val="00516EA1"/>
    <w:rsid w:val="00517E8E"/>
    <w:rsid w:val="005214C4"/>
    <w:rsid w:val="0052709A"/>
    <w:rsid w:val="00530004"/>
    <w:rsid w:val="005409D5"/>
    <w:rsid w:val="00543105"/>
    <w:rsid w:val="00544A5C"/>
    <w:rsid w:val="00544F50"/>
    <w:rsid w:val="0054582E"/>
    <w:rsid w:val="0055221E"/>
    <w:rsid w:val="0055321D"/>
    <w:rsid w:val="00554455"/>
    <w:rsid w:val="00554C71"/>
    <w:rsid w:val="005558BF"/>
    <w:rsid w:val="0055714A"/>
    <w:rsid w:val="005649E2"/>
    <w:rsid w:val="0057078D"/>
    <w:rsid w:val="00572D09"/>
    <w:rsid w:val="005733D4"/>
    <w:rsid w:val="00573C1E"/>
    <w:rsid w:val="005746BC"/>
    <w:rsid w:val="005867F9"/>
    <w:rsid w:val="0058737E"/>
    <w:rsid w:val="0059312C"/>
    <w:rsid w:val="00597EF6"/>
    <w:rsid w:val="005A0D3E"/>
    <w:rsid w:val="005A2995"/>
    <w:rsid w:val="005A42E1"/>
    <w:rsid w:val="005B0726"/>
    <w:rsid w:val="005B2C4B"/>
    <w:rsid w:val="005B2DE2"/>
    <w:rsid w:val="005B3CC4"/>
    <w:rsid w:val="005B578A"/>
    <w:rsid w:val="005B614F"/>
    <w:rsid w:val="005B6E8D"/>
    <w:rsid w:val="005B7877"/>
    <w:rsid w:val="005B78D6"/>
    <w:rsid w:val="005B7D00"/>
    <w:rsid w:val="005C0650"/>
    <w:rsid w:val="005C57E8"/>
    <w:rsid w:val="005D0A80"/>
    <w:rsid w:val="005D6515"/>
    <w:rsid w:val="005E0289"/>
    <w:rsid w:val="005E3CBD"/>
    <w:rsid w:val="005E43FF"/>
    <w:rsid w:val="005E4C56"/>
    <w:rsid w:val="005E531D"/>
    <w:rsid w:val="005E5470"/>
    <w:rsid w:val="005E6548"/>
    <w:rsid w:val="005E6D53"/>
    <w:rsid w:val="005F41AD"/>
    <w:rsid w:val="005F4F50"/>
    <w:rsid w:val="005F58D5"/>
    <w:rsid w:val="005F7D01"/>
    <w:rsid w:val="00603221"/>
    <w:rsid w:val="006115CD"/>
    <w:rsid w:val="0061286A"/>
    <w:rsid w:val="00616CDB"/>
    <w:rsid w:val="00617EB8"/>
    <w:rsid w:val="00622709"/>
    <w:rsid w:val="00623938"/>
    <w:rsid w:val="00624D5E"/>
    <w:rsid w:val="00631691"/>
    <w:rsid w:val="006321D7"/>
    <w:rsid w:val="00633BC7"/>
    <w:rsid w:val="00636D21"/>
    <w:rsid w:val="006379FB"/>
    <w:rsid w:val="00641964"/>
    <w:rsid w:val="006463A7"/>
    <w:rsid w:val="0065012A"/>
    <w:rsid w:val="00654D9F"/>
    <w:rsid w:val="00657348"/>
    <w:rsid w:val="00662413"/>
    <w:rsid w:val="006654C4"/>
    <w:rsid w:val="006708E3"/>
    <w:rsid w:val="00670F8D"/>
    <w:rsid w:val="0067283C"/>
    <w:rsid w:val="00684A63"/>
    <w:rsid w:val="00690A02"/>
    <w:rsid w:val="00695B20"/>
    <w:rsid w:val="006A00CE"/>
    <w:rsid w:val="006B0CA8"/>
    <w:rsid w:val="006B4EAC"/>
    <w:rsid w:val="006C3F6B"/>
    <w:rsid w:val="006C75CD"/>
    <w:rsid w:val="006D1C5F"/>
    <w:rsid w:val="006D4718"/>
    <w:rsid w:val="006D67AB"/>
    <w:rsid w:val="006D7849"/>
    <w:rsid w:val="006E5543"/>
    <w:rsid w:val="006E63E3"/>
    <w:rsid w:val="006F1EC3"/>
    <w:rsid w:val="006F5866"/>
    <w:rsid w:val="006F7D67"/>
    <w:rsid w:val="00703A54"/>
    <w:rsid w:val="007065F1"/>
    <w:rsid w:val="0071366B"/>
    <w:rsid w:val="00714401"/>
    <w:rsid w:val="00717031"/>
    <w:rsid w:val="007175EB"/>
    <w:rsid w:val="007208A9"/>
    <w:rsid w:val="00722019"/>
    <w:rsid w:val="00740205"/>
    <w:rsid w:val="00741835"/>
    <w:rsid w:val="00742F46"/>
    <w:rsid w:val="0075071B"/>
    <w:rsid w:val="00752D51"/>
    <w:rsid w:val="0076189C"/>
    <w:rsid w:val="007721E3"/>
    <w:rsid w:val="00772CEB"/>
    <w:rsid w:val="00777DE5"/>
    <w:rsid w:val="0078165A"/>
    <w:rsid w:val="0078274B"/>
    <w:rsid w:val="00790F68"/>
    <w:rsid w:val="0079490A"/>
    <w:rsid w:val="007969A9"/>
    <w:rsid w:val="007975BE"/>
    <w:rsid w:val="007A35B7"/>
    <w:rsid w:val="007A3987"/>
    <w:rsid w:val="007A5E14"/>
    <w:rsid w:val="007A5FC6"/>
    <w:rsid w:val="007A6EB3"/>
    <w:rsid w:val="007B0549"/>
    <w:rsid w:val="007B5E98"/>
    <w:rsid w:val="007B61D0"/>
    <w:rsid w:val="007B78E9"/>
    <w:rsid w:val="007C653C"/>
    <w:rsid w:val="007C796F"/>
    <w:rsid w:val="007D039B"/>
    <w:rsid w:val="007D1F93"/>
    <w:rsid w:val="007D7575"/>
    <w:rsid w:val="007E14BC"/>
    <w:rsid w:val="007E2F11"/>
    <w:rsid w:val="007E5CBA"/>
    <w:rsid w:val="007E7FAE"/>
    <w:rsid w:val="007F2392"/>
    <w:rsid w:val="007F5EBB"/>
    <w:rsid w:val="00805A59"/>
    <w:rsid w:val="008108B3"/>
    <w:rsid w:val="00814E15"/>
    <w:rsid w:val="00815620"/>
    <w:rsid w:val="008209D3"/>
    <w:rsid w:val="00820E36"/>
    <w:rsid w:val="00823563"/>
    <w:rsid w:val="0082362F"/>
    <w:rsid w:val="00826386"/>
    <w:rsid w:val="0082768F"/>
    <w:rsid w:val="00831E2B"/>
    <w:rsid w:val="00832F30"/>
    <w:rsid w:val="008344C0"/>
    <w:rsid w:val="008365C9"/>
    <w:rsid w:val="008371A6"/>
    <w:rsid w:val="008400A2"/>
    <w:rsid w:val="00847F8A"/>
    <w:rsid w:val="00853B41"/>
    <w:rsid w:val="0085609B"/>
    <w:rsid w:val="00864649"/>
    <w:rsid w:val="00865535"/>
    <w:rsid w:val="00871797"/>
    <w:rsid w:val="00871D82"/>
    <w:rsid w:val="00872688"/>
    <w:rsid w:val="00873CED"/>
    <w:rsid w:val="00874E65"/>
    <w:rsid w:val="00876B66"/>
    <w:rsid w:val="00882535"/>
    <w:rsid w:val="008845F5"/>
    <w:rsid w:val="008850BC"/>
    <w:rsid w:val="0088625A"/>
    <w:rsid w:val="00887C90"/>
    <w:rsid w:val="00892CA8"/>
    <w:rsid w:val="008A2458"/>
    <w:rsid w:val="008A52FB"/>
    <w:rsid w:val="008A7E32"/>
    <w:rsid w:val="008C304B"/>
    <w:rsid w:val="008C7773"/>
    <w:rsid w:val="008D05A5"/>
    <w:rsid w:val="008D6F5A"/>
    <w:rsid w:val="008E052C"/>
    <w:rsid w:val="008E3D51"/>
    <w:rsid w:val="008E44CE"/>
    <w:rsid w:val="008E4DF4"/>
    <w:rsid w:val="008F10E6"/>
    <w:rsid w:val="008F3286"/>
    <w:rsid w:val="008F7B95"/>
    <w:rsid w:val="009005A5"/>
    <w:rsid w:val="0090375C"/>
    <w:rsid w:val="00903DE2"/>
    <w:rsid w:val="00904D6E"/>
    <w:rsid w:val="00905E0E"/>
    <w:rsid w:val="00906021"/>
    <w:rsid w:val="0091194A"/>
    <w:rsid w:val="0091520E"/>
    <w:rsid w:val="00917EF3"/>
    <w:rsid w:val="00917FF4"/>
    <w:rsid w:val="00924CCA"/>
    <w:rsid w:val="009251E9"/>
    <w:rsid w:val="00926716"/>
    <w:rsid w:val="00926E0F"/>
    <w:rsid w:val="009318E4"/>
    <w:rsid w:val="00932252"/>
    <w:rsid w:val="00932B0B"/>
    <w:rsid w:val="009342E6"/>
    <w:rsid w:val="00937ACC"/>
    <w:rsid w:val="00946E65"/>
    <w:rsid w:val="00950311"/>
    <w:rsid w:val="00952A4C"/>
    <w:rsid w:val="00954014"/>
    <w:rsid w:val="00961C90"/>
    <w:rsid w:val="00963B35"/>
    <w:rsid w:val="00965FE5"/>
    <w:rsid w:val="009679FF"/>
    <w:rsid w:val="00975B36"/>
    <w:rsid w:val="0097731E"/>
    <w:rsid w:val="0098170C"/>
    <w:rsid w:val="00994967"/>
    <w:rsid w:val="009A2E73"/>
    <w:rsid w:val="009A5225"/>
    <w:rsid w:val="009B02D8"/>
    <w:rsid w:val="009B3AAE"/>
    <w:rsid w:val="009B5894"/>
    <w:rsid w:val="009B6F2D"/>
    <w:rsid w:val="009C222A"/>
    <w:rsid w:val="009C2810"/>
    <w:rsid w:val="009C2EAB"/>
    <w:rsid w:val="009C31B1"/>
    <w:rsid w:val="009C7A61"/>
    <w:rsid w:val="009D3077"/>
    <w:rsid w:val="009D584A"/>
    <w:rsid w:val="009E031E"/>
    <w:rsid w:val="009E03B9"/>
    <w:rsid w:val="009E3E4D"/>
    <w:rsid w:val="009E4535"/>
    <w:rsid w:val="009F203F"/>
    <w:rsid w:val="009F437B"/>
    <w:rsid w:val="00A040C6"/>
    <w:rsid w:val="00A07D1B"/>
    <w:rsid w:val="00A12744"/>
    <w:rsid w:val="00A14EBA"/>
    <w:rsid w:val="00A16D1B"/>
    <w:rsid w:val="00A179FD"/>
    <w:rsid w:val="00A17A00"/>
    <w:rsid w:val="00A20644"/>
    <w:rsid w:val="00A226E5"/>
    <w:rsid w:val="00A260BC"/>
    <w:rsid w:val="00A356D1"/>
    <w:rsid w:val="00A36030"/>
    <w:rsid w:val="00A36F8A"/>
    <w:rsid w:val="00A405C3"/>
    <w:rsid w:val="00A405EE"/>
    <w:rsid w:val="00A4269E"/>
    <w:rsid w:val="00A4669E"/>
    <w:rsid w:val="00A46E2A"/>
    <w:rsid w:val="00A47DCD"/>
    <w:rsid w:val="00A52191"/>
    <w:rsid w:val="00A54296"/>
    <w:rsid w:val="00A62AE5"/>
    <w:rsid w:val="00A632D5"/>
    <w:rsid w:val="00A65C1A"/>
    <w:rsid w:val="00A74808"/>
    <w:rsid w:val="00A779DA"/>
    <w:rsid w:val="00A93A90"/>
    <w:rsid w:val="00AA06BD"/>
    <w:rsid w:val="00AA33D6"/>
    <w:rsid w:val="00AA33F1"/>
    <w:rsid w:val="00AA740F"/>
    <w:rsid w:val="00AB05FA"/>
    <w:rsid w:val="00AB0876"/>
    <w:rsid w:val="00AB594D"/>
    <w:rsid w:val="00AC4DC8"/>
    <w:rsid w:val="00AC673F"/>
    <w:rsid w:val="00AD16A2"/>
    <w:rsid w:val="00AD1AB1"/>
    <w:rsid w:val="00AD2968"/>
    <w:rsid w:val="00AE08AA"/>
    <w:rsid w:val="00AE10ED"/>
    <w:rsid w:val="00AE4B70"/>
    <w:rsid w:val="00AE6DB4"/>
    <w:rsid w:val="00AF04E1"/>
    <w:rsid w:val="00AF102E"/>
    <w:rsid w:val="00AF41F6"/>
    <w:rsid w:val="00AF742B"/>
    <w:rsid w:val="00B0047D"/>
    <w:rsid w:val="00B01172"/>
    <w:rsid w:val="00B0246F"/>
    <w:rsid w:val="00B11282"/>
    <w:rsid w:val="00B17570"/>
    <w:rsid w:val="00B17684"/>
    <w:rsid w:val="00B261BD"/>
    <w:rsid w:val="00B3361D"/>
    <w:rsid w:val="00B345FA"/>
    <w:rsid w:val="00B55039"/>
    <w:rsid w:val="00B57B03"/>
    <w:rsid w:val="00B60CDE"/>
    <w:rsid w:val="00B6541B"/>
    <w:rsid w:val="00B66A54"/>
    <w:rsid w:val="00B724F5"/>
    <w:rsid w:val="00B730BD"/>
    <w:rsid w:val="00B74975"/>
    <w:rsid w:val="00B75A65"/>
    <w:rsid w:val="00B81FE1"/>
    <w:rsid w:val="00B82F37"/>
    <w:rsid w:val="00B83559"/>
    <w:rsid w:val="00B84803"/>
    <w:rsid w:val="00B84DDB"/>
    <w:rsid w:val="00B9195D"/>
    <w:rsid w:val="00B92A79"/>
    <w:rsid w:val="00B97CC3"/>
    <w:rsid w:val="00BA1F50"/>
    <w:rsid w:val="00BA41AE"/>
    <w:rsid w:val="00BA41C6"/>
    <w:rsid w:val="00BA61AD"/>
    <w:rsid w:val="00BC21E9"/>
    <w:rsid w:val="00BC3947"/>
    <w:rsid w:val="00BC6457"/>
    <w:rsid w:val="00BC69C7"/>
    <w:rsid w:val="00BD25C6"/>
    <w:rsid w:val="00BD4971"/>
    <w:rsid w:val="00BD4F4F"/>
    <w:rsid w:val="00BD6740"/>
    <w:rsid w:val="00BE21D6"/>
    <w:rsid w:val="00BE274A"/>
    <w:rsid w:val="00BE3156"/>
    <w:rsid w:val="00BE345E"/>
    <w:rsid w:val="00BE4D49"/>
    <w:rsid w:val="00BF53CB"/>
    <w:rsid w:val="00C0047F"/>
    <w:rsid w:val="00C038E8"/>
    <w:rsid w:val="00C04C9A"/>
    <w:rsid w:val="00C057DB"/>
    <w:rsid w:val="00C10D7E"/>
    <w:rsid w:val="00C14D96"/>
    <w:rsid w:val="00C161C9"/>
    <w:rsid w:val="00C22448"/>
    <w:rsid w:val="00C22500"/>
    <w:rsid w:val="00C23C24"/>
    <w:rsid w:val="00C27D57"/>
    <w:rsid w:val="00C326BC"/>
    <w:rsid w:val="00C33F17"/>
    <w:rsid w:val="00C3556F"/>
    <w:rsid w:val="00C37F1B"/>
    <w:rsid w:val="00C44BBF"/>
    <w:rsid w:val="00C45017"/>
    <w:rsid w:val="00C51ABC"/>
    <w:rsid w:val="00C56E94"/>
    <w:rsid w:val="00C573D4"/>
    <w:rsid w:val="00C61C0B"/>
    <w:rsid w:val="00C64884"/>
    <w:rsid w:val="00C65A1D"/>
    <w:rsid w:val="00C67516"/>
    <w:rsid w:val="00C70499"/>
    <w:rsid w:val="00C71BA6"/>
    <w:rsid w:val="00C743F7"/>
    <w:rsid w:val="00C779AA"/>
    <w:rsid w:val="00C81741"/>
    <w:rsid w:val="00C82375"/>
    <w:rsid w:val="00C82D16"/>
    <w:rsid w:val="00C864F8"/>
    <w:rsid w:val="00CA495F"/>
    <w:rsid w:val="00CA54E4"/>
    <w:rsid w:val="00CB32E5"/>
    <w:rsid w:val="00CC2FB1"/>
    <w:rsid w:val="00CC5A31"/>
    <w:rsid w:val="00CC6F69"/>
    <w:rsid w:val="00CE5112"/>
    <w:rsid w:val="00CE7242"/>
    <w:rsid w:val="00CF0BF3"/>
    <w:rsid w:val="00CF200F"/>
    <w:rsid w:val="00CF3C35"/>
    <w:rsid w:val="00CF463B"/>
    <w:rsid w:val="00CF7AE7"/>
    <w:rsid w:val="00D02853"/>
    <w:rsid w:val="00D03770"/>
    <w:rsid w:val="00D04109"/>
    <w:rsid w:val="00D05026"/>
    <w:rsid w:val="00D06B3C"/>
    <w:rsid w:val="00D0789C"/>
    <w:rsid w:val="00D07F48"/>
    <w:rsid w:val="00D10991"/>
    <w:rsid w:val="00D2107B"/>
    <w:rsid w:val="00D224A7"/>
    <w:rsid w:val="00D25A6E"/>
    <w:rsid w:val="00D32BE4"/>
    <w:rsid w:val="00D33684"/>
    <w:rsid w:val="00D36A0F"/>
    <w:rsid w:val="00D36EC4"/>
    <w:rsid w:val="00D412B2"/>
    <w:rsid w:val="00D43BC2"/>
    <w:rsid w:val="00D44AF7"/>
    <w:rsid w:val="00D50803"/>
    <w:rsid w:val="00D53518"/>
    <w:rsid w:val="00D5672C"/>
    <w:rsid w:val="00D6055D"/>
    <w:rsid w:val="00D6084F"/>
    <w:rsid w:val="00D6291A"/>
    <w:rsid w:val="00D67741"/>
    <w:rsid w:val="00D6786E"/>
    <w:rsid w:val="00D70B22"/>
    <w:rsid w:val="00D70F9C"/>
    <w:rsid w:val="00D71B8A"/>
    <w:rsid w:val="00D801C9"/>
    <w:rsid w:val="00D803B7"/>
    <w:rsid w:val="00D82B52"/>
    <w:rsid w:val="00D87C11"/>
    <w:rsid w:val="00D911C9"/>
    <w:rsid w:val="00D938E9"/>
    <w:rsid w:val="00D952FF"/>
    <w:rsid w:val="00D95713"/>
    <w:rsid w:val="00DA1ECC"/>
    <w:rsid w:val="00DA3C32"/>
    <w:rsid w:val="00DA41D0"/>
    <w:rsid w:val="00DB229B"/>
    <w:rsid w:val="00DB33C2"/>
    <w:rsid w:val="00DB42E2"/>
    <w:rsid w:val="00DC43F4"/>
    <w:rsid w:val="00DC74ED"/>
    <w:rsid w:val="00DC7A22"/>
    <w:rsid w:val="00DD09DA"/>
    <w:rsid w:val="00DD0D54"/>
    <w:rsid w:val="00DD32FB"/>
    <w:rsid w:val="00DD782D"/>
    <w:rsid w:val="00DE204D"/>
    <w:rsid w:val="00DE2FF8"/>
    <w:rsid w:val="00DE4D5A"/>
    <w:rsid w:val="00DE7864"/>
    <w:rsid w:val="00DF2B59"/>
    <w:rsid w:val="00DF6D07"/>
    <w:rsid w:val="00E10A29"/>
    <w:rsid w:val="00E1258F"/>
    <w:rsid w:val="00E21ACE"/>
    <w:rsid w:val="00E23C2B"/>
    <w:rsid w:val="00E27367"/>
    <w:rsid w:val="00E30B22"/>
    <w:rsid w:val="00E35286"/>
    <w:rsid w:val="00E367E9"/>
    <w:rsid w:val="00E472EC"/>
    <w:rsid w:val="00E52108"/>
    <w:rsid w:val="00E5307A"/>
    <w:rsid w:val="00E606EE"/>
    <w:rsid w:val="00E62A7E"/>
    <w:rsid w:val="00E63613"/>
    <w:rsid w:val="00E641EA"/>
    <w:rsid w:val="00E6787A"/>
    <w:rsid w:val="00E826A4"/>
    <w:rsid w:val="00E91F86"/>
    <w:rsid w:val="00E93CAD"/>
    <w:rsid w:val="00E95066"/>
    <w:rsid w:val="00E975BA"/>
    <w:rsid w:val="00EA0A0C"/>
    <w:rsid w:val="00EB01A0"/>
    <w:rsid w:val="00EC0124"/>
    <w:rsid w:val="00EC5227"/>
    <w:rsid w:val="00ED1D4B"/>
    <w:rsid w:val="00ED2639"/>
    <w:rsid w:val="00EF0100"/>
    <w:rsid w:val="00EF15B8"/>
    <w:rsid w:val="00EF436B"/>
    <w:rsid w:val="00EF4E61"/>
    <w:rsid w:val="00EF5B1B"/>
    <w:rsid w:val="00EF67C1"/>
    <w:rsid w:val="00EF68BB"/>
    <w:rsid w:val="00F00204"/>
    <w:rsid w:val="00F02221"/>
    <w:rsid w:val="00F04972"/>
    <w:rsid w:val="00F072FA"/>
    <w:rsid w:val="00F11B71"/>
    <w:rsid w:val="00F1487A"/>
    <w:rsid w:val="00F16838"/>
    <w:rsid w:val="00F21319"/>
    <w:rsid w:val="00F21DBD"/>
    <w:rsid w:val="00F25CE9"/>
    <w:rsid w:val="00F337C9"/>
    <w:rsid w:val="00F444CB"/>
    <w:rsid w:val="00F45131"/>
    <w:rsid w:val="00F50F24"/>
    <w:rsid w:val="00F5283A"/>
    <w:rsid w:val="00F55126"/>
    <w:rsid w:val="00F60A9E"/>
    <w:rsid w:val="00F72479"/>
    <w:rsid w:val="00F806DC"/>
    <w:rsid w:val="00F83460"/>
    <w:rsid w:val="00F869F0"/>
    <w:rsid w:val="00F8712B"/>
    <w:rsid w:val="00F9326F"/>
    <w:rsid w:val="00F95F66"/>
    <w:rsid w:val="00FA12E1"/>
    <w:rsid w:val="00FA5110"/>
    <w:rsid w:val="00FA542D"/>
    <w:rsid w:val="00FA62B4"/>
    <w:rsid w:val="00FA7234"/>
    <w:rsid w:val="00FB1298"/>
    <w:rsid w:val="00FC09CE"/>
    <w:rsid w:val="00FC0A15"/>
    <w:rsid w:val="00FC1813"/>
    <w:rsid w:val="00FC3843"/>
    <w:rsid w:val="00FC5207"/>
    <w:rsid w:val="00FD7B0C"/>
    <w:rsid w:val="00FE0B35"/>
    <w:rsid w:val="00FE3B2C"/>
    <w:rsid w:val="00FE452A"/>
    <w:rsid w:val="00FE5A0A"/>
    <w:rsid w:val="00FE5D79"/>
    <w:rsid w:val="00FF09E0"/>
    <w:rsid w:val="00FF298D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02020"/>
    </o:shapedefaults>
    <o:shapelayout v:ext="edit">
      <o:idmap v:ext="edit" data="1"/>
    </o:shapelayout>
  </w:shapeDefaults>
  <w:decimalSymbol w:val="."/>
  <w:listSeparator w:val=","/>
  <w14:docId w14:val="55813508"/>
  <w15:chartTrackingRefBased/>
  <w15:docId w15:val="{43C2E42B-AB9E-440F-A5E8-D2BE223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5F"/>
  </w:style>
  <w:style w:type="paragraph" w:styleId="Heading1">
    <w:name w:val="heading 1"/>
    <w:basedOn w:val="Normal"/>
    <w:next w:val="Normal"/>
    <w:link w:val="Heading1Char"/>
    <w:uiPriority w:val="9"/>
    <w:qFormat/>
    <w:rsid w:val="00E6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56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C4"/>
  </w:style>
  <w:style w:type="paragraph" w:styleId="Footer">
    <w:name w:val="footer"/>
    <w:basedOn w:val="Normal"/>
    <w:link w:val="FooterChar"/>
    <w:uiPriority w:val="99"/>
    <w:unhideWhenUsed/>
    <w:rsid w:val="005B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C4"/>
  </w:style>
  <w:style w:type="character" w:styleId="Hyperlink">
    <w:name w:val="Hyperlink"/>
    <w:basedOn w:val="DefaultParagraphFont"/>
    <w:uiPriority w:val="99"/>
    <w:unhideWhenUsed/>
    <w:rsid w:val="005B3CC4"/>
    <w:rPr>
      <w:color w:val="0066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C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41EA"/>
    <w:rPr>
      <w:rFonts w:asciiTheme="majorHAnsi" w:eastAsiaTheme="majorEastAsia" w:hAnsiTheme="majorHAnsi" w:cstheme="majorBidi"/>
      <w:color w:val="00656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41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41EA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1EA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641EA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343B3C"/>
    <w:pPr>
      <w:ind w:left="720"/>
      <w:contextualSpacing/>
    </w:pPr>
  </w:style>
  <w:style w:type="table" w:styleId="TableGrid">
    <w:name w:val="Table Grid"/>
    <w:basedOn w:val="TableNormal"/>
    <w:uiPriority w:val="39"/>
    <w:rsid w:val="001E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175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3FF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3FF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175EB"/>
    <w:pPr>
      <w:spacing w:after="0" w:line="240" w:lineRule="auto"/>
    </w:pPr>
    <w:tblPr>
      <w:tblStyleRowBandSize w:val="1"/>
      <w:tblStyleColBandSize w:val="1"/>
      <w:tblBorders>
        <w:top w:val="single" w:sz="4" w:space="0" w:color="006565" w:themeColor="background1" w:themeShade="BF"/>
        <w:left w:val="single" w:sz="4" w:space="0" w:color="006565" w:themeColor="background1" w:themeShade="BF"/>
        <w:bottom w:val="single" w:sz="4" w:space="0" w:color="006565" w:themeColor="background1" w:themeShade="BF"/>
        <w:right w:val="single" w:sz="4" w:space="0" w:color="006565" w:themeColor="background1" w:themeShade="BF"/>
        <w:insideH w:val="single" w:sz="4" w:space="0" w:color="006565" w:themeColor="background1" w:themeShade="BF"/>
        <w:insideV w:val="single" w:sz="4" w:space="0" w:color="00656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0656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</w:style>
  <w:style w:type="table" w:styleId="ListTable4">
    <w:name w:val="List Table 4"/>
    <w:basedOn w:val="TableNormal"/>
    <w:uiPriority w:val="49"/>
    <w:rsid w:val="007175EB"/>
    <w:pPr>
      <w:spacing w:after="0" w:line="240" w:lineRule="auto"/>
    </w:pPr>
    <w:tblPr>
      <w:tblStyleRowBandSize w:val="1"/>
      <w:tblStyleColBandSize w:val="1"/>
      <w:tblBorders>
        <w:top w:val="single" w:sz="4" w:space="0" w:color="1EFFFF" w:themeColor="text1" w:themeTint="99"/>
        <w:left w:val="single" w:sz="4" w:space="0" w:color="1EFFFF" w:themeColor="text1" w:themeTint="99"/>
        <w:bottom w:val="single" w:sz="4" w:space="0" w:color="1EFFFF" w:themeColor="text1" w:themeTint="99"/>
        <w:right w:val="single" w:sz="4" w:space="0" w:color="1EFFFF" w:themeColor="text1" w:themeTint="99"/>
        <w:insideH w:val="single" w:sz="4" w:space="0" w:color="1EFFFF" w:themeColor="text1" w:themeTint="99"/>
      </w:tblBorders>
    </w:tblPr>
    <w:tblStylePr w:type="firstRow">
      <w:rPr>
        <w:b/>
        <w:bCs/>
        <w:color w:val="008888" w:themeColor="background1"/>
      </w:rPr>
      <w:tblPr/>
      <w:tcPr>
        <w:tcBorders>
          <w:top w:val="single" w:sz="4" w:space="0" w:color="008888" w:themeColor="text1"/>
          <w:left w:val="single" w:sz="4" w:space="0" w:color="008888" w:themeColor="text1"/>
          <w:bottom w:val="single" w:sz="4" w:space="0" w:color="008888" w:themeColor="text1"/>
          <w:right w:val="single" w:sz="4" w:space="0" w:color="008888" w:themeColor="text1"/>
          <w:insideH w:val="nil"/>
        </w:tcBorders>
        <w:shd w:val="clear" w:color="auto" w:fill="008888" w:themeFill="text1"/>
      </w:tcPr>
    </w:tblStylePr>
    <w:tblStylePr w:type="lastRow">
      <w:rPr>
        <w:b/>
        <w:bCs/>
      </w:rPr>
      <w:tblPr/>
      <w:tcPr>
        <w:tcBorders>
          <w:top w:val="double" w:sz="4" w:space="0" w:color="1E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FFF" w:themeFill="text1" w:themeFillTint="33"/>
      </w:tcPr>
    </w:tblStylePr>
    <w:tblStylePr w:type="band1Horz">
      <w:tblPr/>
      <w:tcPr>
        <w:shd w:val="clear" w:color="auto" w:fill="B4FFFF" w:themeFill="text1" w:themeFillTint="33"/>
      </w:tcPr>
    </w:tblStylePr>
  </w:style>
  <w:style w:type="table" w:styleId="PlainTable5">
    <w:name w:val="Plain Table 5"/>
    <w:basedOn w:val="TableNormal"/>
    <w:uiPriority w:val="45"/>
    <w:rsid w:val="00FC0A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FFFF" w:themeColor="text1" w:themeTint="80"/>
        </w:tcBorders>
        <w:shd w:val="clear" w:color="auto" w:fill="00888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FFFF" w:themeColor="text1" w:themeTint="80"/>
        </w:tcBorders>
        <w:shd w:val="clear" w:color="auto" w:fill="00888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FFFF" w:themeColor="text1" w:themeTint="80"/>
        </w:tcBorders>
        <w:shd w:val="clear" w:color="auto" w:fill="00888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FFFF" w:themeColor="text1" w:themeTint="80"/>
        </w:tcBorders>
        <w:shd w:val="clear" w:color="auto" w:fill="008888" w:themeFill="background1"/>
      </w:tc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A58A6"/>
    <w:rPr>
      <w:color w:val="005A5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cmf-q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ingmadefun.wixsite.com/home/q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ingmadefun.wixsite.com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Files\OneDrive\Documents\Custom%20Office%20Templates\Idea%20Template%20(Coding%20Made%20Fun%20Signature%20Included).dotx" TargetMode="External"/></Relationships>
</file>

<file path=word/theme/theme1.xml><?xml version="1.0" encoding="utf-8"?>
<a:theme xmlns:a="http://schemas.openxmlformats.org/drawingml/2006/main" name="Office Theme">
  <a:themeElements>
    <a:clrScheme name="QAS2.0">
      <a:dk1>
        <a:srgbClr val="008888"/>
      </a:dk1>
      <a:lt1>
        <a:srgbClr val="008888"/>
      </a:lt1>
      <a:dk2>
        <a:srgbClr val="202020"/>
      </a:dk2>
      <a:lt2>
        <a:srgbClr val="E7E6E6"/>
      </a:lt2>
      <a:accent1>
        <a:srgbClr val="008888"/>
      </a:accent1>
      <a:accent2>
        <a:srgbClr val="008888"/>
      </a:accent2>
      <a:accent3>
        <a:srgbClr val="008888"/>
      </a:accent3>
      <a:accent4>
        <a:srgbClr val="008888"/>
      </a:accent4>
      <a:accent5>
        <a:srgbClr val="008888"/>
      </a:accent5>
      <a:accent6>
        <a:srgbClr val="008888"/>
      </a:accent6>
      <a:hlink>
        <a:srgbClr val="006666"/>
      </a:hlink>
      <a:folHlink>
        <a:srgbClr val="005A5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19BB3-C34F-4DD9-A18B-1E07955D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Idea Template (Coding Made Fun Signature Included)</Template>
  <TotalTime>2448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 Gautam</dc:creator>
  <cp:keywords/>
  <dc:description/>
  <cp:lastModifiedBy>Geetansh Gautam</cp:lastModifiedBy>
  <cp:revision>804</cp:revision>
  <dcterms:created xsi:type="dcterms:W3CDTF">2021-02-19T07:15:00Z</dcterms:created>
  <dcterms:modified xsi:type="dcterms:W3CDTF">2021-04-10T20:07:00Z</dcterms:modified>
</cp:coreProperties>
</file>